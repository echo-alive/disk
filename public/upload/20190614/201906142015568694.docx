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AF6" w:rsidRDefault="004A0AF6" w:rsidP="004A0AF6">
      <w:pPr>
        <w:sectPr w:rsidR="004A0AF6">
          <w:pgSz w:w="11906" w:h="16838"/>
          <w:pgMar w:top="0" w:right="0" w:bottom="0" w:left="0" w:header="851" w:footer="992" w:gutter="0"/>
          <w:cols w:space="720"/>
          <w:docGrid w:type="lines" w:linePitch="312"/>
        </w:sect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859BDDF" wp14:editId="45D5D68C">
                <wp:simplePos x="0" y="0"/>
                <wp:positionH relativeFrom="column">
                  <wp:posOffset>434975</wp:posOffset>
                </wp:positionH>
                <wp:positionV relativeFrom="paragraph">
                  <wp:posOffset>7821295</wp:posOffset>
                </wp:positionV>
                <wp:extent cx="6782435" cy="2449830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44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熟悉掌握Html5+Css3、JavaScript、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、Ajax、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Layui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、Vue.js等前台编程语言。</w:t>
                            </w:r>
                          </w:p>
                          <w:p w:rsidR="007508FC" w:rsidRDefault="007508FC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熟悉基于Lamp、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lnmp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环境开发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等Web前后端开发。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熟悉PHP的MVC编程思想、熟悉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ThinkPHP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Laravel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主流开源框架。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熟悉Java JDBC/Ajax/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Serlvet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等技术。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熟悉Java MVC分层思想以及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Struts+Spring+Hibernate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主流开源框架。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熟悉Apache、Tomcat</w:t>
                            </w:r>
                            <w:r w:rsidR="007508FC"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 w:rsidR="007508FC">
                              <w:rPr>
                                <w:rFonts w:ascii="微软雅黑" w:eastAsia="微软雅黑" w:hAnsi="微软雅黑" w:hint="eastAsia"/>
                                <w:color w:val="666666"/>
                                <w:sz w:val="18"/>
                                <w:szCs w:val="18"/>
                                <w:shd w:val="clear" w:color="auto" w:fill="FFFFFF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服务器的使用。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熟悉Python、C#、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Winform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 xml:space="preserve"> Server、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A0AF6" w:rsidRDefault="004A0AF6" w:rsidP="004A0AF6"/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1859BDD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4.25pt;margin-top:615.85pt;width:534.05pt;height:192.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" filled="f" stroked="f">
                <v:textbox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熟悉掌握Html5+Css3、JavaScript、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、Ajax、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Layui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、Vue.js等前台编程语言。</w:t>
                      </w:r>
                    </w:p>
                    <w:p w:rsidR="007508FC" w:rsidRDefault="007508FC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熟悉基于Lamp、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lnmp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环境开发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等Web前后端开发。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熟悉PHP的MVC编程思想、熟悉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ThinkPHP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Laravel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Yii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主流开源框架。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熟悉Java JDBC/Ajax/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Serlvet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等技术。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熟悉Java MVC分层思想以及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Struts+Spring+Hibernate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主流开源框架。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熟悉Apache、Tomcat</w:t>
                      </w:r>
                      <w:r w:rsidR="007508FC"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 w:rsidR="007508FC">
                        <w:rPr>
                          <w:rFonts w:ascii="微软雅黑" w:eastAsia="微软雅黑" w:hAnsi="微软雅黑" w:hint="eastAsia"/>
                          <w:color w:val="666666"/>
                          <w:sz w:val="18"/>
                          <w:szCs w:val="18"/>
                          <w:shd w:val="clear" w:color="auto" w:fill="FFFFFF"/>
                        </w:rPr>
                        <w:t>Nginx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服务器的使用。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熟悉Python、C#、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Winform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 xml:space="preserve"> Server、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A0AF6" w:rsidRDefault="004A0AF6" w:rsidP="004A0AF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949E17" wp14:editId="5B819B0A">
                <wp:simplePos x="0" y="0"/>
                <wp:positionH relativeFrom="column">
                  <wp:posOffset>619125</wp:posOffset>
                </wp:positionH>
                <wp:positionV relativeFrom="paragraph">
                  <wp:posOffset>7381240</wp:posOffset>
                </wp:positionV>
                <wp:extent cx="949325" cy="329565"/>
                <wp:effectExtent l="0" t="0" r="0" b="0"/>
                <wp:wrapNone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49E17" id="文本框 2" o:spid="_x0000_s1027" type="#_x0000_t202" style="position:absolute;left:0;text-align:left;margin-left:48.75pt;margin-top:581.2pt;width:74.75pt;height:25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625C1CD" wp14:editId="41888FEB">
                <wp:simplePos x="0" y="0"/>
                <wp:positionH relativeFrom="column">
                  <wp:posOffset>499110</wp:posOffset>
                </wp:positionH>
                <wp:positionV relativeFrom="paragraph">
                  <wp:posOffset>7376795</wp:posOffset>
                </wp:positionV>
                <wp:extent cx="57785" cy="300990"/>
                <wp:effectExtent l="0" t="0" r="18415" b="381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627D85" id="矩形 26" o:spid="_x0000_s1026" style="position:absolute;left:0;text-align:left;margin-left:39.3pt;margin-top:580.85pt;width:4.55pt;height:23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05F7EC" wp14:editId="1304F280">
                <wp:simplePos x="0" y="0"/>
                <wp:positionH relativeFrom="column">
                  <wp:posOffset>6916420</wp:posOffset>
                </wp:positionH>
                <wp:positionV relativeFrom="paragraph">
                  <wp:posOffset>7472045</wp:posOffset>
                </wp:positionV>
                <wp:extent cx="177800" cy="144145"/>
                <wp:effectExtent l="0" t="0" r="12700" b="8255"/>
                <wp:wrapNone/>
                <wp:docPr id="31" name="trophy-cup-silhouette_478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7770" cy="144330"/>
                        </a:xfrm>
                        <a:custGeom>
                          <a:avLst/>
                          <a:gdLst>
                            <a:gd name="T0" fmla="*/ 331 w 412"/>
                            <a:gd name="T1" fmla="*/ 20 h 335"/>
                            <a:gd name="T2" fmla="*/ 330 w 412"/>
                            <a:gd name="T3" fmla="*/ 0 h 335"/>
                            <a:gd name="T4" fmla="*/ 207 w 412"/>
                            <a:gd name="T5" fmla="*/ 0 h 335"/>
                            <a:gd name="T6" fmla="*/ 207 w 412"/>
                            <a:gd name="T7" fmla="*/ 0 h 335"/>
                            <a:gd name="T8" fmla="*/ 206 w 412"/>
                            <a:gd name="T9" fmla="*/ 0 h 335"/>
                            <a:gd name="T10" fmla="*/ 206 w 412"/>
                            <a:gd name="T11" fmla="*/ 0 h 335"/>
                            <a:gd name="T12" fmla="*/ 206 w 412"/>
                            <a:gd name="T13" fmla="*/ 0 h 335"/>
                            <a:gd name="T14" fmla="*/ 82 w 412"/>
                            <a:gd name="T15" fmla="*/ 0 h 335"/>
                            <a:gd name="T16" fmla="*/ 82 w 412"/>
                            <a:gd name="T17" fmla="*/ 20 h 335"/>
                            <a:gd name="T18" fmla="*/ 0 w 412"/>
                            <a:gd name="T19" fmla="*/ 20 h 335"/>
                            <a:gd name="T20" fmla="*/ 0 w 412"/>
                            <a:gd name="T21" fmla="*/ 34 h 335"/>
                            <a:gd name="T22" fmla="*/ 45 w 412"/>
                            <a:gd name="T23" fmla="*/ 149 h 335"/>
                            <a:gd name="T24" fmla="*/ 115 w 412"/>
                            <a:gd name="T25" fmla="*/ 174 h 335"/>
                            <a:gd name="T26" fmla="*/ 128 w 412"/>
                            <a:gd name="T27" fmla="*/ 174 h 335"/>
                            <a:gd name="T28" fmla="*/ 182 w 412"/>
                            <a:gd name="T29" fmla="*/ 218 h 335"/>
                            <a:gd name="T30" fmla="*/ 182 w 412"/>
                            <a:gd name="T31" fmla="*/ 277 h 335"/>
                            <a:gd name="T32" fmla="*/ 122 w 412"/>
                            <a:gd name="T33" fmla="*/ 277 h 335"/>
                            <a:gd name="T34" fmla="*/ 122 w 412"/>
                            <a:gd name="T35" fmla="*/ 314 h 335"/>
                            <a:gd name="T36" fmla="*/ 102 w 412"/>
                            <a:gd name="T37" fmla="*/ 314 h 335"/>
                            <a:gd name="T38" fmla="*/ 102 w 412"/>
                            <a:gd name="T39" fmla="*/ 335 h 335"/>
                            <a:gd name="T40" fmla="*/ 206 w 412"/>
                            <a:gd name="T41" fmla="*/ 335 h 335"/>
                            <a:gd name="T42" fmla="*/ 207 w 412"/>
                            <a:gd name="T43" fmla="*/ 335 h 335"/>
                            <a:gd name="T44" fmla="*/ 310 w 412"/>
                            <a:gd name="T45" fmla="*/ 335 h 335"/>
                            <a:gd name="T46" fmla="*/ 310 w 412"/>
                            <a:gd name="T47" fmla="*/ 314 h 335"/>
                            <a:gd name="T48" fmla="*/ 290 w 412"/>
                            <a:gd name="T49" fmla="*/ 314 h 335"/>
                            <a:gd name="T50" fmla="*/ 290 w 412"/>
                            <a:gd name="T51" fmla="*/ 277 h 335"/>
                            <a:gd name="T52" fmla="*/ 231 w 412"/>
                            <a:gd name="T53" fmla="*/ 277 h 335"/>
                            <a:gd name="T54" fmla="*/ 231 w 412"/>
                            <a:gd name="T55" fmla="*/ 218 h 335"/>
                            <a:gd name="T56" fmla="*/ 285 w 412"/>
                            <a:gd name="T57" fmla="*/ 174 h 335"/>
                            <a:gd name="T58" fmla="*/ 297 w 412"/>
                            <a:gd name="T59" fmla="*/ 174 h 335"/>
                            <a:gd name="T60" fmla="*/ 367 w 412"/>
                            <a:gd name="T61" fmla="*/ 149 h 335"/>
                            <a:gd name="T62" fmla="*/ 412 w 412"/>
                            <a:gd name="T63" fmla="*/ 34 h 335"/>
                            <a:gd name="T64" fmla="*/ 412 w 412"/>
                            <a:gd name="T65" fmla="*/ 20 h 335"/>
                            <a:gd name="T66" fmla="*/ 331 w 412"/>
                            <a:gd name="T67" fmla="*/ 20 h 335"/>
                            <a:gd name="T68" fmla="*/ 63 w 412"/>
                            <a:gd name="T69" fmla="*/ 129 h 335"/>
                            <a:gd name="T70" fmla="*/ 28 w 412"/>
                            <a:gd name="T71" fmla="*/ 47 h 335"/>
                            <a:gd name="T72" fmla="*/ 83 w 412"/>
                            <a:gd name="T73" fmla="*/ 47 h 335"/>
                            <a:gd name="T74" fmla="*/ 104 w 412"/>
                            <a:gd name="T75" fmla="*/ 132 h 335"/>
                            <a:gd name="T76" fmla="*/ 111 w 412"/>
                            <a:gd name="T77" fmla="*/ 147 h 335"/>
                            <a:gd name="T78" fmla="*/ 63 w 412"/>
                            <a:gd name="T79" fmla="*/ 129 h 335"/>
                            <a:gd name="T80" fmla="*/ 349 w 412"/>
                            <a:gd name="T81" fmla="*/ 129 h 335"/>
                            <a:gd name="T82" fmla="*/ 301 w 412"/>
                            <a:gd name="T83" fmla="*/ 147 h 335"/>
                            <a:gd name="T84" fmla="*/ 308 w 412"/>
                            <a:gd name="T85" fmla="*/ 132 h 335"/>
                            <a:gd name="T86" fmla="*/ 329 w 412"/>
                            <a:gd name="T87" fmla="*/ 47 h 335"/>
                            <a:gd name="T88" fmla="*/ 384 w 412"/>
                            <a:gd name="T89" fmla="*/ 47 h 335"/>
                            <a:gd name="T90" fmla="*/ 349 w 412"/>
                            <a:gd name="T91" fmla="*/ 129 h 3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12" h="335">
                              <a:moveTo>
                                <a:pt x="331" y="20"/>
                              </a:moveTo>
                              <a:cubicBezTo>
                                <a:pt x="331" y="8"/>
                                <a:pt x="330" y="0"/>
                                <a:pt x="330" y="0"/>
                              </a:cubicBez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206" y="0"/>
                              </a:lnTo>
                              <a:lnTo>
                                <a:pt x="82" y="0"/>
                              </a:lnTo>
                              <a:cubicBezTo>
                                <a:pt x="82" y="0"/>
                                <a:pt x="82" y="8"/>
                                <a:pt x="82" y="20"/>
                              </a:cubicBezTo>
                              <a:lnTo>
                                <a:pt x="0" y="20"/>
                              </a:lnTo>
                              <a:lnTo>
                                <a:pt x="0" y="34"/>
                              </a:lnTo>
                              <a:cubicBezTo>
                                <a:pt x="0" y="37"/>
                                <a:pt x="1" y="110"/>
                                <a:pt x="45" y="149"/>
                              </a:cubicBezTo>
                              <a:cubicBezTo>
                                <a:pt x="64" y="166"/>
                                <a:pt x="87" y="174"/>
                                <a:pt x="115" y="174"/>
                              </a:cubicBezTo>
                              <a:cubicBezTo>
                                <a:pt x="119" y="174"/>
                                <a:pt x="123" y="174"/>
                                <a:pt x="128" y="174"/>
                              </a:cubicBezTo>
                              <a:cubicBezTo>
                                <a:pt x="143" y="195"/>
                                <a:pt x="161" y="210"/>
                                <a:pt x="182" y="218"/>
                              </a:cubicBezTo>
                              <a:lnTo>
                                <a:pt x="182" y="277"/>
                              </a:lnTo>
                              <a:lnTo>
                                <a:pt x="122" y="277"/>
                              </a:lnTo>
                              <a:lnTo>
                                <a:pt x="122" y="314"/>
                              </a:lnTo>
                              <a:lnTo>
                                <a:pt x="102" y="314"/>
                              </a:lnTo>
                              <a:lnTo>
                                <a:pt x="102" y="335"/>
                              </a:lnTo>
                              <a:lnTo>
                                <a:pt x="206" y="335"/>
                              </a:lnTo>
                              <a:lnTo>
                                <a:pt x="207" y="335"/>
                              </a:lnTo>
                              <a:lnTo>
                                <a:pt x="310" y="335"/>
                              </a:lnTo>
                              <a:lnTo>
                                <a:pt x="310" y="314"/>
                              </a:lnTo>
                              <a:lnTo>
                                <a:pt x="290" y="314"/>
                              </a:lnTo>
                              <a:lnTo>
                                <a:pt x="290" y="277"/>
                              </a:lnTo>
                              <a:lnTo>
                                <a:pt x="231" y="277"/>
                              </a:lnTo>
                              <a:lnTo>
                                <a:pt x="231" y="218"/>
                              </a:lnTo>
                              <a:cubicBezTo>
                                <a:pt x="251" y="210"/>
                                <a:pt x="269" y="195"/>
                                <a:pt x="285" y="174"/>
                              </a:cubicBezTo>
                              <a:cubicBezTo>
                                <a:pt x="289" y="174"/>
                                <a:pt x="293" y="174"/>
                                <a:pt x="297" y="174"/>
                              </a:cubicBezTo>
                              <a:cubicBezTo>
                                <a:pt x="325" y="174"/>
                                <a:pt x="348" y="166"/>
                                <a:pt x="367" y="149"/>
                              </a:cubicBezTo>
                              <a:cubicBezTo>
                                <a:pt x="412" y="110"/>
                                <a:pt x="412" y="37"/>
                                <a:pt x="412" y="34"/>
                              </a:cubicBezTo>
                              <a:lnTo>
                                <a:pt x="412" y="20"/>
                              </a:lnTo>
                              <a:lnTo>
                                <a:pt x="331" y="20"/>
                              </a:lnTo>
                              <a:close/>
                              <a:moveTo>
                                <a:pt x="63" y="129"/>
                              </a:moveTo>
                              <a:cubicBezTo>
                                <a:pt x="38" y="107"/>
                                <a:pt x="30" y="68"/>
                                <a:pt x="28" y="47"/>
                              </a:cubicBezTo>
                              <a:lnTo>
                                <a:pt x="83" y="47"/>
                              </a:lnTo>
                              <a:cubicBezTo>
                                <a:pt x="86" y="73"/>
                                <a:pt x="91" y="105"/>
                                <a:pt x="104" y="132"/>
                              </a:cubicBezTo>
                              <a:cubicBezTo>
                                <a:pt x="106" y="138"/>
                                <a:pt x="109" y="142"/>
                                <a:pt x="111" y="147"/>
                              </a:cubicBezTo>
                              <a:cubicBezTo>
                                <a:pt x="92" y="146"/>
                                <a:pt x="76" y="140"/>
                                <a:pt x="63" y="129"/>
                              </a:cubicBezTo>
                              <a:close/>
                              <a:moveTo>
                                <a:pt x="349" y="129"/>
                              </a:moveTo>
                              <a:cubicBezTo>
                                <a:pt x="336" y="141"/>
                                <a:pt x="320" y="146"/>
                                <a:pt x="301" y="147"/>
                              </a:cubicBezTo>
                              <a:cubicBezTo>
                                <a:pt x="304" y="142"/>
                                <a:pt x="306" y="138"/>
                                <a:pt x="308" y="132"/>
                              </a:cubicBezTo>
                              <a:cubicBezTo>
                                <a:pt x="321" y="105"/>
                                <a:pt x="327" y="73"/>
                                <a:pt x="329" y="47"/>
                              </a:cubicBezTo>
                              <a:lnTo>
                                <a:pt x="384" y="47"/>
                              </a:lnTo>
                              <a:cubicBezTo>
                                <a:pt x="382" y="68"/>
                                <a:pt x="375" y="107"/>
                                <a:pt x="349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770F06EE" id="trophy-cup-silhouette_47847" o:spid="_x0000_s1026" style="position:absolute;left:0;text-align:left;margin-left:544.6pt;margin-top:588.35pt;width:14pt;height:11.3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2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" path="m331,20c331,8,330,,330,l207,r,l206,r,l206,,82,v,,,8,,20l,20,,34v,3,1,76,45,115c64,166,87,174,115,174v4,,8,,13,c143,195,161,210,182,218r,59l122,277r,37l102,314r,21l206,335r1,l310,335r,-21l290,314r,-37l231,277r,-59c251,210,269,195,285,174v4,,8,,12,c325,174,348,166,367,149,412,110,412,37,412,34r,-14l331,20xm63,129c38,107,30,68,28,47r55,c86,73,91,105,104,132v2,6,5,10,7,15c92,146,76,140,63,129xm349,129v-13,12,-29,17,-48,18c304,142,306,138,308,132v13,-27,19,-59,21,-85l384,47v-2,21,-9,60,-35,82xe" fillcolor="window" stroked="f">
                <v:path arrowok="t" o:connecttype="custom" o:connectlocs="142820,8617;142389,0;89316,0;89316,0;88885,0;88885,0;88885,0;35381,0;35381,8617;0,8617;0,14648;19417,64195;49620,74965;55230,74965;78529,93922;78529,119342;52641,119342;52641,135282;44011,135282;44011,144330;88885,144330;89316,144330;133759,144330;133759,135282;125129,135282;125129,119342;99672,119342;99672,93922;122972,74965;128150,74965;158353,64195;177770,14648;177770,8617;142820,8617;27183,55578;12081,20249;35813,20249;44874,56870;47894,63333;27183,55578;150587,55578;129876,63333;132896,56870;141957,20249;165689,20249;150587,55578" o:connectangles="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D7E334" wp14:editId="58341F66">
                <wp:simplePos x="0" y="0"/>
                <wp:positionH relativeFrom="column">
                  <wp:posOffset>6856095</wp:posOffset>
                </wp:positionH>
                <wp:positionV relativeFrom="paragraph">
                  <wp:posOffset>7386320</wp:posOffset>
                </wp:positionV>
                <wp:extent cx="300990" cy="300990"/>
                <wp:effectExtent l="0" t="0" r="3810" b="38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FB0560" id="矩形 36" o:spid="_x0000_s1026" style="position:absolute;left:0;text-align:left;margin-left:539.85pt;margin-top:581.6pt;width:23.7pt;height:23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A58044" wp14:editId="0236A658">
                <wp:simplePos x="0" y="0"/>
                <wp:positionH relativeFrom="column">
                  <wp:posOffset>531495</wp:posOffset>
                </wp:positionH>
                <wp:positionV relativeFrom="paragraph">
                  <wp:posOffset>7376795</wp:posOffset>
                </wp:positionV>
                <wp:extent cx="6624955" cy="300990"/>
                <wp:effectExtent l="0" t="0" r="4445" b="38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358547" id="矩形 46" o:spid="_x0000_s1026" style="position:absolute;left:0;text-align:left;margin-left:41.85pt;margin-top:580.85pt;width:521.65pt;height:23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983831" wp14:editId="3BB06873">
                <wp:simplePos x="0" y="0"/>
                <wp:positionH relativeFrom="column">
                  <wp:posOffset>6846570</wp:posOffset>
                </wp:positionH>
                <wp:positionV relativeFrom="paragraph">
                  <wp:posOffset>2352675</wp:posOffset>
                </wp:positionV>
                <wp:extent cx="300990" cy="300990"/>
                <wp:effectExtent l="0" t="0" r="3810" b="381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C3DB46" id="矩形 33" o:spid="_x0000_s1026" style="position:absolute;left:0;text-align:left;margin-left:539.1pt;margin-top:185.25pt;width:23.7pt;height:23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A3DA88" wp14:editId="1E03915D">
                <wp:simplePos x="0" y="0"/>
                <wp:positionH relativeFrom="column">
                  <wp:posOffset>6879590</wp:posOffset>
                </wp:positionH>
                <wp:positionV relativeFrom="paragraph">
                  <wp:posOffset>2428875</wp:posOffset>
                </wp:positionV>
                <wp:extent cx="217805" cy="155575"/>
                <wp:effectExtent l="0" t="0" r="10795" b="15875"/>
                <wp:wrapNone/>
                <wp:docPr id="28" name="mortarboard_2459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8043" cy="155840"/>
                        </a:xfrm>
                        <a:custGeom>
                          <a:avLst/>
                          <a:gdLst>
                            <a:gd name="connsiteX0" fmla="*/ 140092 w 599101"/>
                            <a:gd name="connsiteY0" fmla="*/ 241969 h 428191"/>
                            <a:gd name="connsiteX1" fmla="*/ 273465 w 599101"/>
                            <a:gd name="connsiteY1" fmla="*/ 284935 h 428191"/>
                            <a:gd name="connsiteX2" fmla="*/ 299637 w 599101"/>
                            <a:gd name="connsiteY2" fmla="*/ 288873 h 428191"/>
                            <a:gd name="connsiteX3" fmla="*/ 326169 w 599101"/>
                            <a:gd name="connsiteY3" fmla="*/ 284935 h 428191"/>
                            <a:gd name="connsiteX4" fmla="*/ 459541 w 599101"/>
                            <a:gd name="connsiteY4" fmla="*/ 241969 h 428191"/>
                            <a:gd name="connsiteX5" fmla="*/ 459541 w 599101"/>
                            <a:gd name="connsiteY5" fmla="*/ 358335 h 428191"/>
                            <a:gd name="connsiteX6" fmla="*/ 300355 w 599101"/>
                            <a:gd name="connsiteY6" fmla="*/ 411326 h 428191"/>
                            <a:gd name="connsiteX7" fmla="*/ 140092 w 599101"/>
                            <a:gd name="connsiteY7" fmla="*/ 358693 h 428191"/>
                            <a:gd name="connsiteX8" fmla="*/ 299640 w 599101"/>
                            <a:gd name="connsiteY8" fmla="*/ 73036 h 428191"/>
                            <a:gd name="connsiteX9" fmla="*/ 237615 w 599101"/>
                            <a:gd name="connsiteY9" fmla="*/ 106332 h 428191"/>
                            <a:gd name="connsiteX10" fmla="*/ 270241 w 599101"/>
                            <a:gd name="connsiteY10" fmla="*/ 135331 h 428191"/>
                            <a:gd name="connsiteX11" fmla="*/ 299640 w 599101"/>
                            <a:gd name="connsiteY11" fmla="*/ 139628 h 428191"/>
                            <a:gd name="connsiteX12" fmla="*/ 329398 w 599101"/>
                            <a:gd name="connsiteY12" fmla="*/ 135331 h 428191"/>
                            <a:gd name="connsiteX13" fmla="*/ 362024 w 599101"/>
                            <a:gd name="connsiteY13" fmla="*/ 106332 h 428191"/>
                            <a:gd name="connsiteX14" fmla="*/ 299640 w 599101"/>
                            <a:gd name="connsiteY14" fmla="*/ 73036 h 428191"/>
                            <a:gd name="connsiteX15" fmla="*/ 299640 w 599101"/>
                            <a:gd name="connsiteY15" fmla="*/ 0 h 428191"/>
                            <a:gd name="connsiteX16" fmla="*/ 308245 w 599101"/>
                            <a:gd name="connsiteY16" fmla="*/ 1432 h 428191"/>
                            <a:gd name="connsiteX17" fmla="*/ 579292 w 599101"/>
                            <a:gd name="connsiteY17" fmla="*/ 88789 h 428191"/>
                            <a:gd name="connsiteX18" fmla="*/ 578575 w 599101"/>
                            <a:gd name="connsiteY18" fmla="*/ 143208 h 428191"/>
                            <a:gd name="connsiteX19" fmla="*/ 458468 w 599101"/>
                            <a:gd name="connsiteY19" fmla="*/ 181874 h 428191"/>
                            <a:gd name="connsiteX20" fmla="*/ 307528 w 599101"/>
                            <a:gd name="connsiteY20" fmla="*/ 230564 h 428191"/>
                            <a:gd name="connsiteX21" fmla="*/ 298923 w 599101"/>
                            <a:gd name="connsiteY21" fmla="*/ 231996 h 428191"/>
                            <a:gd name="connsiteX22" fmla="*/ 290319 w 599101"/>
                            <a:gd name="connsiteY22" fmla="*/ 230564 h 428191"/>
                            <a:gd name="connsiteX23" fmla="*/ 139020 w 599101"/>
                            <a:gd name="connsiteY23" fmla="*/ 181874 h 428191"/>
                            <a:gd name="connsiteX24" fmla="*/ 99940 w 599101"/>
                            <a:gd name="connsiteY24" fmla="*/ 168985 h 428191"/>
                            <a:gd name="connsiteX25" fmla="*/ 99940 w 599101"/>
                            <a:gd name="connsiteY25" fmla="*/ 199059 h 428191"/>
                            <a:gd name="connsiteX26" fmla="*/ 99940 w 599101"/>
                            <a:gd name="connsiteY26" fmla="*/ 229132 h 428191"/>
                            <a:gd name="connsiteX27" fmla="*/ 99940 w 599101"/>
                            <a:gd name="connsiteY27" fmla="*/ 404204 h 428191"/>
                            <a:gd name="connsiteX28" fmla="*/ 75919 w 599101"/>
                            <a:gd name="connsiteY28" fmla="*/ 428191 h 428191"/>
                            <a:gd name="connsiteX29" fmla="*/ 52256 w 599101"/>
                            <a:gd name="connsiteY29" fmla="*/ 404204 h 428191"/>
                            <a:gd name="connsiteX30" fmla="*/ 52256 w 599101"/>
                            <a:gd name="connsiteY30" fmla="*/ 213737 h 428191"/>
                            <a:gd name="connsiteX31" fmla="*/ 52256 w 599101"/>
                            <a:gd name="connsiteY31" fmla="*/ 183664 h 428191"/>
                            <a:gd name="connsiteX32" fmla="*/ 52256 w 599101"/>
                            <a:gd name="connsiteY32" fmla="*/ 153590 h 428191"/>
                            <a:gd name="connsiteX33" fmla="*/ 19630 w 599101"/>
                            <a:gd name="connsiteY33" fmla="*/ 143208 h 428191"/>
                            <a:gd name="connsiteX34" fmla="*/ 19630 w 599101"/>
                            <a:gd name="connsiteY34" fmla="*/ 88789 h 428191"/>
                            <a:gd name="connsiteX35" fmla="*/ 291036 w 599101"/>
                            <a:gd name="connsiteY35" fmla="*/ 1432 h 428191"/>
                            <a:gd name="connsiteX36" fmla="*/ 299640 w 599101"/>
                            <a:gd name="connsiteY36" fmla="*/ 0 h 428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599101" h="428191">
                              <a:moveTo>
                                <a:pt x="140092" y="241969"/>
                              </a:moveTo>
                              <a:lnTo>
                                <a:pt x="273465" y="284935"/>
                              </a:lnTo>
                              <a:cubicBezTo>
                                <a:pt x="282070" y="287799"/>
                                <a:pt x="290674" y="288873"/>
                                <a:pt x="299637" y="288873"/>
                              </a:cubicBezTo>
                              <a:cubicBezTo>
                                <a:pt x="308959" y="288873"/>
                                <a:pt x="317564" y="287799"/>
                                <a:pt x="326169" y="284935"/>
                              </a:cubicBezTo>
                              <a:lnTo>
                                <a:pt x="459541" y="241969"/>
                              </a:lnTo>
                              <a:lnTo>
                                <a:pt x="459541" y="358335"/>
                              </a:lnTo>
                              <a:cubicBezTo>
                                <a:pt x="459541" y="387337"/>
                                <a:pt x="388553" y="411326"/>
                                <a:pt x="300355" y="411326"/>
                              </a:cubicBezTo>
                              <a:cubicBezTo>
                                <a:pt x="211798" y="411326"/>
                                <a:pt x="140092" y="388053"/>
                                <a:pt x="140092" y="358693"/>
                              </a:cubicBezTo>
                              <a:close/>
                              <a:moveTo>
                                <a:pt x="299640" y="73036"/>
                              </a:moveTo>
                              <a:cubicBezTo>
                                <a:pt x="265222" y="73036"/>
                                <a:pt x="237615" y="87715"/>
                                <a:pt x="237615" y="106332"/>
                              </a:cubicBezTo>
                              <a:cubicBezTo>
                                <a:pt x="237615" y="118862"/>
                                <a:pt x="250880" y="129603"/>
                                <a:pt x="270241" y="135331"/>
                              </a:cubicBezTo>
                              <a:cubicBezTo>
                                <a:pt x="278846" y="138195"/>
                                <a:pt x="289243" y="139628"/>
                                <a:pt x="299640" y="139628"/>
                              </a:cubicBezTo>
                              <a:cubicBezTo>
                                <a:pt x="310396" y="139628"/>
                                <a:pt x="320793" y="137837"/>
                                <a:pt x="329398" y="135331"/>
                              </a:cubicBezTo>
                              <a:cubicBezTo>
                                <a:pt x="348400" y="129603"/>
                                <a:pt x="361307" y="118862"/>
                                <a:pt x="362024" y="106332"/>
                              </a:cubicBezTo>
                              <a:cubicBezTo>
                                <a:pt x="362024" y="87715"/>
                                <a:pt x="334059" y="73036"/>
                                <a:pt x="299640" y="73036"/>
                              </a:cubicBezTo>
                              <a:close/>
                              <a:moveTo>
                                <a:pt x="299640" y="0"/>
                              </a:moveTo>
                              <a:cubicBezTo>
                                <a:pt x="302508" y="0"/>
                                <a:pt x="305377" y="358"/>
                                <a:pt x="308245" y="1432"/>
                              </a:cubicBezTo>
                              <a:lnTo>
                                <a:pt x="579292" y="88789"/>
                              </a:lnTo>
                              <a:cubicBezTo>
                                <a:pt x="605823" y="96665"/>
                                <a:pt x="605823" y="134615"/>
                                <a:pt x="578575" y="143208"/>
                              </a:cubicBezTo>
                              <a:lnTo>
                                <a:pt x="458468" y="181874"/>
                              </a:lnTo>
                              <a:lnTo>
                                <a:pt x="307528" y="230564"/>
                              </a:lnTo>
                              <a:cubicBezTo>
                                <a:pt x="304660" y="231280"/>
                                <a:pt x="301791" y="231996"/>
                                <a:pt x="298923" y="231996"/>
                              </a:cubicBezTo>
                              <a:cubicBezTo>
                                <a:pt x="296055" y="231996"/>
                                <a:pt x="293187" y="231280"/>
                                <a:pt x="290319" y="230564"/>
                              </a:cubicBezTo>
                              <a:lnTo>
                                <a:pt x="139020" y="181874"/>
                              </a:lnTo>
                              <a:lnTo>
                                <a:pt x="99940" y="168985"/>
                              </a:lnTo>
                              <a:lnTo>
                                <a:pt x="99940" y="199059"/>
                              </a:lnTo>
                              <a:lnTo>
                                <a:pt x="99940" y="229132"/>
                              </a:lnTo>
                              <a:lnTo>
                                <a:pt x="99940" y="404204"/>
                              </a:lnTo>
                              <a:cubicBezTo>
                                <a:pt x="99940" y="417450"/>
                                <a:pt x="89543" y="428191"/>
                                <a:pt x="75919" y="428191"/>
                              </a:cubicBezTo>
                              <a:cubicBezTo>
                                <a:pt x="62653" y="428191"/>
                                <a:pt x="52256" y="417450"/>
                                <a:pt x="52256" y="404204"/>
                              </a:cubicBezTo>
                              <a:lnTo>
                                <a:pt x="52256" y="213737"/>
                              </a:lnTo>
                              <a:lnTo>
                                <a:pt x="52256" y="183664"/>
                              </a:lnTo>
                              <a:lnTo>
                                <a:pt x="52256" y="153590"/>
                              </a:lnTo>
                              <a:lnTo>
                                <a:pt x="19630" y="143208"/>
                              </a:lnTo>
                              <a:cubicBezTo>
                                <a:pt x="-6543" y="134615"/>
                                <a:pt x="-6543" y="96665"/>
                                <a:pt x="19630" y="88789"/>
                              </a:cubicBezTo>
                              <a:lnTo>
                                <a:pt x="291036" y="1432"/>
                              </a:lnTo>
                              <a:cubicBezTo>
                                <a:pt x="293904" y="358"/>
                                <a:pt x="296772" y="0"/>
                                <a:pt x="29964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5AB72433" id="mortarboard_245998" o:spid="_x0000_s1026" style="position:absolute;left:0;text-align:left;margin-left:541.7pt;margin-top:191.25pt;width:17.15pt;height:12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9101,42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" path="m140092,241969r133373,42966c282070,287799,290674,288873,299637,288873v9322,,17927,-1074,26532,-3938l459541,241969r,116366c459541,387337,388553,411326,300355,411326v-88557,,-160263,-23273,-160263,-52633l140092,241969xm299640,73036v-34418,,-62025,14679,-62025,33296c237615,118862,250880,129603,270241,135331v8605,2864,19002,4297,29399,4297c310396,139628,320793,137837,329398,135331v19002,-5728,31909,-16469,32626,-28999c362024,87715,334059,73036,299640,73036xm299640,v2868,,5737,358,8605,1432l579292,88789v26531,7876,26531,45826,-717,54419l458468,181874,307528,230564v-2868,716,-5737,1432,-8605,1432c296055,231996,293187,231280,290319,230564l139020,181874,99940,168985r,30074l99940,229132r,175072c99940,417450,89543,428191,75919,428191v-13266,,-23663,-10741,-23663,-23987l52256,213737r,-30073l52256,153590,19630,143208v-26173,-8593,-26173,-46543,,-54419l291036,1432c293904,358,296772,,299640,xe" fillcolor="window" stroked="f">
                <v:path arrowok="t" o:connecttype="custom" o:connectlocs="50987,88065;99528,103702;109053,105135;118709,103702;167250,88065;167250,130416;109314,149702;50987,130546;109054,26581;86480,38700;98354,49254;109054,50818;119885,49254;131759,38700;109054,26581;109054,0;112186,521;210834,32315;210573,52121;166860,66193;111925,83914;108793,84435;105662,83914;50596,66193;36373,61502;36373,72447;36373,83393;36373,147110;27631,155840;19019,147110;19019,77790;19019,66844;19019,55899;7144,52121;7144,32315;105923,521;109054,0" o:connectangles="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EC5D4D" wp14:editId="4BC41582">
                <wp:simplePos x="0" y="0"/>
                <wp:positionH relativeFrom="column">
                  <wp:posOffset>489585</wp:posOffset>
                </wp:positionH>
                <wp:positionV relativeFrom="paragraph">
                  <wp:posOffset>2352675</wp:posOffset>
                </wp:positionV>
                <wp:extent cx="57785" cy="300990"/>
                <wp:effectExtent l="0" t="0" r="18415" b="381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DF89A99" id="矩形 23" o:spid="_x0000_s1026" style="position:absolute;left:0;text-align:left;margin-left:38.55pt;margin-top:185.25pt;width:4.55pt;height:23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7A0175" wp14:editId="2F96A831">
                <wp:simplePos x="0" y="0"/>
                <wp:positionH relativeFrom="column">
                  <wp:posOffset>521970</wp:posOffset>
                </wp:positionH>
                <wp:positionV relativeFrom="paragraph">
                  <wp:posOffset>2352675</wp:posOffset>
                </wp:positionV>
                <wp:extent cx="6624955" cy="300990"/>
                <wp:effectExtent l="0" t="0" r="4445" b="38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EBFF8C" id="矩形 43" o:spid="_x0000_s1026" style="position:absolute;left:0;text-align:left;margin-left:41.1pt;margin-top:185.25pt;width:521.65pt;height:23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BF2C9A" wp14:editId="5E1EF0C0">
                <wp:simplePos x="0" y="0"/>
                <wp:positionH relativeFrom="column">
                  <wp:posOffset>609600</wp:posOffset>
                </wp:positionH>
                <wp:positionV relativeFrom="paragraph">
                  <wp:posOffset>2352675</wp:posOffset>
                </wp:positionV>
                <wp:extent cx="949325" cy="32956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F2C9A" id="_x0000_s1028" type="#_x0000_t202" style="position:absolute;left:0;text-align:left;margin-left:48pt;margin-top:185.25pt;width:74.75pt;height:25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406E9AA" wp14:editId="783EF885">
                <wp:simplePos x="0" y="0"/>
                <wp:positionH relativeFrom="column">
                  <wp:posOffset>499110</wp:posOffset>
                </wp:positionH>
                <wp:positionV relativeFrom="paragraph">
                  <wp:posOffset>3836670</wp:posOffset>
                </wp:positionV>
                <wp:extent cx="57785" cy="300990"/>
                <wp:effectExtent l="0" t="0" r="18415" b="381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8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606323" id="矩形 24" o:spid="_x0000_s1026" style="position:absolute;left:0;text-align:left;margin-left:39.3pt;margin-top:302.1pt;width:4.55pt;height:23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D0F763" wp14:editId="45AF4830">
                <wp:simplePos x="0" y="0"/>
                <wp:positionH relativeFrom="column">
                  <wp:posOffset>6846570</wp:posOffset>
                </wp:positionH>
                <wp:positionV relativeFrom="paragraph">
                  <wp:posOffset>3836670</wp:posOffset>
                </wp:positionV>
                <wp:extent cx="300990" cy="300990"/>
                <wp:effectExtent l="0" t="0" r="3810" b="38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00942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F54B21" id="矩形 34" o:spid="_x0000_s1026" style="position:absolute;left:0;text-align:left;margin-left:539.1pt;margin-top:302.1pt;width:23.7pt;height:23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0712E41" wp14:editId="41086521">
                <wp:simplePos x="0" y="0"/>
                <wp:positionH relativeFrom="column">
                  <wp:posOffset>6897370</wp:posOffset>
                </wp:positionH>
                <wp:positionV relativeFrom="paragraph">
                  <wp:posOffset>3902710</wp:posOffset>
                </wp:positionV>
                <wp:extent cx="187960" cy="167640"/>
                <wp:effectExtent l="0" t="0" r="2540" b="3810"/>
                <wp:wrapNone/>
                <wp:docPr id="29" name="briefcase_2857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88268" cy="167651"/>
                        </a:xfrm>
                        <a:custGeom>
                          <a:avLst/>
                          <a:gdLst>
                            <a:gd name="connsiteX0" fmla="*/ 0 w 607639"/>
                            <a:gd name="connsiteY0" fmla="*/ 311547 h 541096"/>
                            <a:gd name="connsiteX1" fmla="*/ 24655 w 607639"/>
                            <a:gd name="connsiteY1" fmla="*/ 311547 h 541096"/>
                            <a:gd name="connsiteX2" fmla="*/ 49309 w 607639"/>
                            <a:gd name="connsiteY2" fmla="*/ 311547 h 541096"/>
                            <a:gd name="connsiteX3" fmla="*/ 229901 w 607639"/>
                            <a:gd name="connsiteY3" fmla="*/ 311547 h 541096"/>
                            <a:gd name="connsiteX4" fmla="*/ 229901 w 607639"/>
                            <a:gd name="connsiteY4" fmla="*/ 336075 h 541096"/>
                            <a:gd name="connsiteX5" fmla="*/ 254555 w 607639"/>
                            <a:gd name="connsiteY5" fmla="*/ 360692 h 541096"/>
                            <a:gd name="connsiteX6" fmla="*/ 353084 w 607639"/>
                            <a:gd name="connsiteY6" fmla="*/ 360692 h 541096"/>
                            <a:gd name="connsiteX7" fmla="*/ 377739 w 607639"/>
                            <a:gd name="connsiteY7" fmla="*/ 336075 h 541096"/>
                            <a:gd name="connsiteX8" fmla="*/ 377739 w 607639"/>
                            <a:gd name="connsiteY8" fmla="*/ 311547 h 541096"/>
                            <a:gd name="connsiteX9" fmla="*/ 558330 w 607639"/>
                            <a:gd name="connsiteY9" fmla="*/ 311547 h 541096"/>
                            <a:gd name="connsiteX10" fmla="*/ 582985 w 607639"/>
                            <a:gd name="connsiteY10" fmla="*/ 311547 h 541096"/>
                            <a:gd name="connsiteX11" fmla="*/ 607639 w 607639"/>
                            <a:gd name="connsiteY11" fmla="*/ 311547 h 541096"/>
                            <a:gd name="connsiteX12" fmla="*/ 607639 w 607639"/>
                            <a:gd name="connsiteY12" fmla="*/ 516479 h 541096"/>
                            <a:gd name="connsiteX13" fmla="*/ 582985 w 607639"/>
                            <a:gd name="connsiteY13" fmla="*/ 541096 h 541096"/>
                            <a:gd name="connsiteX14" fmla="*/ 24655 w 607639"/>
                            <a:gd name="connsiteY14" fmla="*/ 541096 h 541096"/>
                            <a:gd name="connsiteX15" fmla="*/ 0 w 607639"/>
                            <a:gd name="connsiteY15" fmla="*/ 516479 h 541096"/>
                            <a:gd name="connsiteX16" fmla="*/ 229901 w 607639"/>
                            <a:gd name="connsiteY16" fmla="*/ 49237 h 541096"/>
                            <a:gd name="connsiteX17" fmla="*/ 229901 w 607639"/>
                            <a:gd name="connsiteY17" fmla="*/ 98386 h 541096"/>
                            <a:gd name="connsiteX18" fmla="*/ 377739 w 607639"/>
                            <a:gd name="connsiteY18" fmla="*/ 98386 h 541096"/>
                            <a:gd name="connsiteX19" fmla="*/ 377739 w 607639"/>
                            <a:gd name="connsiteY19" fmla="*/ 49237 h 541096"/>
                            <a:gd name="connsiteX20" fmla="*/ 205246 w 607639"/>
                            <a:gd name="connsiteY20" fmla="*/ 0 h 541096"/>
                            <a:gd name="connsiteX21" fmla="*/ 402304 w 607639"/>
                            <a:gd name="connsiteY21" fmla="*/ 0 h 541096"/>
                            <a:gd name="connsiteX22" fmla="*/ 426959 w 607639"/>
                            <a:gd name="connsiteY22" fmla="*/ 24619 h 541096"/>
                            <a:gd name="connsiteX23" fmla="*/ 426959 w 607639"/>
                            <a:gd name="connsiteY23" fmla="*/ 98386 h 541096"/>
                            <a:gd name="connsiteX24" fmla="*/ 461226 w 607639"/>
                            <a:gd name="connsiteY24" fmla="*/ 98386 h 541096"/>
                            <a:gd name="connsiteX25" fmla="*/ 484456 w 607639"/>
                            <a:gd name="connsiteY25" fmla="*/ 82033 h 541096"/>
                            <a:gd name="connsiteX26" fmla="*/ 533676 w 607639"/>
                            <a:gd name="connsiteY26" fmla="*/ 82033 h 541096"/>
                            <a:gd name="connsiteX27" fmla="*/ 556906 w 607639"/>
                            <a:gd name="connsiteY27" fmla="*/ 98386 h 541096"/>
                            <a:gd name="connsiteX28" fmla="*/ 582985 w 607639"/>
                            <a:gd name="connsiteY28" fmla="*/ 98386 h 541096"/>
                            <a:gd name="connsiteX29" fmla="*/ 607639 w 607639"/>
                            <a:gd name="connsiteY29" fmla="*/ 123004 h 541096"/>
                            <a:gd name="connsiteX30" fmla="*/ 607639 w 607639"/>
                            <a:gd name="connsiteY30" fmla="*/ 262362 h 541096"/>
                            <a:gd name="connsiteX31" fmla="*/ 582985 w 607639"/>
                            <a:gd name="connsiteY31" fmla="*/ 262362 h 541096"/>
                            <a:gd name="connsiteX32" fmla="*/ 558330 w 607639"/>
                            <a:gd name="connsiteY32" fmla="*/ 262362 h 541096"/>
                            <a:gd name="connsiteX33" fmla="*/ 377739 w 607639"/>
                            <a:gd name="connsiteY33" fmla="*/ 262362 h 541096"/>
                            <a:gd name="connsiteX34" fmla="*/ 377739 w 607639"/>
                            <a:gd name="connsiteY34" fmla="*/ 237743 h 541096"/>
                            <a:gd name="connsiteX35" fmla="*/ 353084 w 607639"/>
                            <a:gd name="connsiteY35" fmla="*/ 213214 h 541096"/>
                            <a:gd name="connsiteX36" fmla="*/ 254555 w 607639"/>
                            <a:gd name="connsiteY36" fmla="*/ 213214 h 541096"/>
                            <a:gd name="connsiteX37" fmla="*/ 229901 w 607639"/>
                            <a:gd name="connsiteY37" fmla="*/ 237743 h 541096"/>
                            <a:gd name="connsiteX38" fmla="*/ 229901 w 607639"/>
                            <a:gd name="connsiteY38" fmla="*/ 262362 h 541096"/>
                            <a:gd name="connsiteX39" fmla="*/ 49309 w 607639"/>
                            <a:gd name="connsiteY39" fmla="*/ 262362 h 541096"/>
                            <a:gd name="connsiteX40" fmla="*/ 24655 w 607639"/>
                            <a:gd name="connsiteY40" fmla="*/ 262362 h 541096"/>
                            <a:gd name="connsiteX41" fmla="*/ 0 w 607639"/>
                            <a:gd name="connsiteY41" fmla="*/ 262362 h 541096"/>
                            <a:gd name="connsiteX42" fmla="*/ 0 w 607639"/>
                            <a:gd name="connsiteY42" fmla="*/ 123004 h 541096"/>
                            <a:gd name="connsiteX43" fmla="*/ 24655 w 607639"/>
                            <a:gd name="connsiteY43" fmla="*/ 98386 h 541096"/>
                            <a:gd name="connsiteX44" fmla="*/ 50733 w 607639"/>
                            <a:gd name="connsiteY44" fmla="*/ 98386 h 541096"/>
                            <a:gd name="connsiteX45" fmla="*/ 73875 w 607639"/>
                            <a:gd name="connsiteY45" fmla="*/ 82033 h 541096"/>
                            <a:gd name="connsiteX46" fmla="*/ 123184 w 607639"/>
                            <a:gd name="connsiteY46" fmla="*/ 82033 h 541096"/>
                            <a:gd name="connsiteX47" fmla="*/ 146325 w 607639"/>
                            <a:gd name="connsiteY47" fmla="*/ 98386 h 541096"/>
                            <a:gd name="connsiteX48" fmla="*/ 180681 w 607639"/>
                            <a:gd name="connsiteY48" fmla="*/ 98386 h 541096"/>
                            <a:gd name="connsiteX49" fmla="*/ 180681 w 607639"/>
                            <a:gd name="connsiteY49" fmla="*/ 24619 h 541096"/>
                            <a:gd name="connsiteX50" fmla="*/ 205246 w 607639"/>
                            <a:gd name="connsiteY50" fmla="*/ 0 h 5410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7639" h="541096">
                              <a:moveTo>
                                <a:pt x="0" y="311547"/>
                              </a:moveTo>
                              <a:lnTo>
                                <a:pt x="24655" y="311547"/>
                              </a:lnTo>
                              <a:lnTo>
                                <a:pt x="49309" y="311547"/>
                              </a:lnTo>
                              <a:lnTo>
                                <a:pt x="229901" y="311547"/>
                              </a:lnTo>
                              <a:lnTo>
                                <a:pt x="229901" y="336075"/>
                              </a:lnTo>
                              <a:cubicBezTo>
                                <a:pt x="229901" y="349672"/>
                                <a:pt x="240938" y="360692"/>
                                <a:pt x="254555" y="360692"/>
                              </a:cubicBezTo>
                              <a:lnTo>
                                <a:pt x="353084" y="360692"/>
                              </a:lnTo>
                              <a:cubicBezTo>
                                <a:pt x="366702" y="360692"/>
                                <a:pt x="377739" y="349672"/>
                                <a:pt x="377739" y="336075"/>
                              </a:cubicBezTo>
                              <a:lnTo>
                                <a:pt x="377739" y="311547"/>
                              </a:lnTo>
                              <a:lnTo>
                                <a:pt x="558330" y="311547"/>
                              </a:lnTo>
                              <a:lnTo>
                                <a:pt x="582985" y="311547"/>
                              </a:lnTo>
                              <a:lnTo>
                                <a:pt x="607639" y="311547"/>
                              </a:lnTo>
                              <a:lnTo>
                                <a:pt x="607639" y="516479"/>
                              </a:lnTo>
                              <a:cubicBezTo>
                                <a:pt x="607639" y="530076"/>
                                <a:pt x="596603" y="541096"/>
                                <a:pt x="582985" y="541096"/>
                              </a:cubicBezTo>
                              <a:lnTo>
                                <a:pt x="24655" y="541096"/>
                              </a:lnTo>
                              <a:cubicBezTo>
                                <a:pt x="11037" y="541096"/>
                                <a:pt x="0" y="530076"/>
                                <a:pt x="0" y="516479"/>
                              </a:cubicBezTo>
                              <a:close/>
                              <a:moveTo>
                                <a:pt x="229901" y="49237"/>
                              </a:moveTo>
                              <a:lnTo>
                                <a:pt x="229901" y="98386"/>
                              </a:lnTo>
                              <a:lnTo>
                                <a:pt x="377739" y="98386"/>
                              </a:lnTo>
                              <a:lnTo>
                                <a:pt x="377739" y="49237"/>
                              </a:lnTo>
                              <a:close/>
                              <a:moveTo>
                                <a:pt x="205246" y="0"/>
                              </a:moveTo>
                              <a:lnTo>
                                <a:pt x="402304" y="0"/>
                              </a:lnTo>
                              <a:cubicBezTo>
                                <a:pt x="415922" y="0"/>
                                <a:pt x="426959" y="11021"/>
                                <a:pt x="426959" y="24619"/>
                              </a:cubicBezTo>
                              <a:lnTo>
                                <a:pt x="426959" y="98386"/>
                              </a:lnTo>
                              <a:lnTo>
                                <a:pt x="461226" y="98386"/>
                              </a:lnTo>
                              <a:cubicBezTo>
                                <a:pt x="464608" y="88876"/>
                                <a:pt x="473686" y="82033"/>
                                <a:pt x="484456" y="82033"/>
                              </a:cubicBezTo>
                              <a:lnTo>
                                <a:pt x="533676" y="82033"/>
                              </a:lnTo>
                              <a:cubicBezTo>
                                <a:pt x="544445" y="82033"/>
                                <a:pt x="553524" y="88876"/>
                                <a:pt x="556906" y="98386"/>
                              </a:cubicBezTo>
                              <a:lnTo>
                                <a:pt x="582985" y="98386"/>
                              </a:lnTo>
                              <a:cubicBezTo>
                                <a:pt x="596603" y="98386"/>
                                <a:pt x="607639" y="109406"/>
                                <a:pt x="607639" y="123004"/>
                              </a:cubicBezTo>
                              <a:lnTo>
                                <a:pt x="607639" y="262362"/>
                              </a:lnTo>
                              <a:lnTo>
                                <a:pt x="582985" y="262362"/>
                              </a:lnTo>
                              <a:lnTo>
                                <a:pt x="558330" y="262362"/>
                              </a:lnTo>
                              <a:lnTo>
                                <a:pt x="377739" y="262362"/>
                              </a:lnTo>
                              <a:lnTo>
                                <a:pt x="377739" y="237743"/>
                              </a:lnTo>
                              <a:cubicBezTo>
                                <a:pt x="377739" y="224145"/>
                                <a:pt x="366702" y="213214"/>
                                <a:pt x="353084" y="213214"/>
                              </a:cubicBezTo>
                              <a:lnTo>
                                <a:pt x="254555" y="213214"/>
                              </a:lnTo>
                              <a:cubicBezTo>
                                <a:pt x="240938" y="213214"/>
                                <a:pt x="229901" y="224145"/>
                                <a:pt x="229901" y="237743"/>
                              </a:cubicBezTo>
                              <a:lnTo>
                                <a:pt x="229901" y="262362"/>
                              </a:lnTo>
                              <a:lnTo>
                                <a:pt x="49309" y="262362"/>
                              </a:lnTo>
                              <a:lnTo>
                                <a:pt x="24655" y="262362"/>
                              </a:lnTo>
                              <a:lnTo>
                                <a:pt x="0" y="262362"/>
                              </a:lnTo>
                              <a:lnTo>
                                <a:pt x="0" y="123004"/>
                              </a:lnTo>
                              <a:cubicBezTo>
                                <a:pt x="0" y="109406"/>
                                <a:pt x="11037" y="98386"/>
                                <a:pt x="24655" y="98386"/>
                              </a:cubicBezTo>
                              <a:lnTo>
                                <a:pt x="50733" y="98386"/>
                              </a:lnTo>
                              <a:cubicBezTo>
                                <a:pt x="54115" y="88876"/>
                                <a:pt x="63194" y="82033"/>
                                <a:pt x="73875" y="82033"/>
                              </a:cubicBezTo>
                              <a:lnTo>
                                <a:pt x="123184" y="82033"/>
                              </a:lnTo>
                              <a:cubicBezTo>
                                <a:pt x="133864" y="82033"/>
                                <a:pt x="142943" y="88876"/>
                                <a:pt x="146325" y="98386"/>
                              </a:cubicBezTo>
                              <a:lnTo>
                                <a:pt x="180681" y="98386"/>
                              </a:lnTo>
                              <a:lnTo>
                                <a:pt x="180681" y="24619"/>
                              </a:lnTo>
                              <a:cubicBezTo>
                                <a:pt x="180681" y="11021"/>
                                <a:pt x="191629" y="0"/>
                                <a:pt x="20524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720F41E1" id="briefcase_285749" o:spid="_x0000_s1026" style="position:absolute;left:0;text-align:left;margin-left:543.1pt;margin-top:307.3pt;width:14.8pt;height:13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7639,541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" path="m,311547r24655,l49309,311547r180592,l229901,336075v,13597,11037,24617,24654,24617l353084,360692v13618,,24655,-11020,24655,-24617l377739,311547r180591,l582985,311547r24654,l607639,516479v,13597,-11036,24617,-24654,24617l24655,541096c11037,541096,,530076,,516479l,311547xm229901,49237r,49149l377739,98386r,-49149l229901,49237xm205246,l402304,v13618,,24655,11021,24655,24619l426959,98386r34267,c464608,88876,473686,82033,484456,82033r49220,c544445,82033,553524,88876,556906,98386r26079,c596603,98386,607639,109406,607639,123004r,139358l582985,262362r-24655,l377739,262362r,-24619c377739,224145,366702,213214,353084,213214r-98529,c240938,213214,229901,224145,229901,237743r,24619l49309,262362r-24654,l,262362,,123004c,109406,11037,98386,24655,98386r26078,c54115,88876,63194,82033,73875,82033r49309,c133864,82033,142943,88876,146325,98386r34356,l180681,24619c180681,11021,191629,,205246,xe" fillcolor="window" stroked="f">
                <v:path arrowok="t" o:connecttype="custom" o:connectlocs="0,96528;7639,96528;15278,96528;71231,96528;71231,104128;78870,111755;109398,111755;117037,104128;117037,96528;172990,96528;180629,96528;188268,96528;188268,160024;180629,167651;7639,167651;0,160024;71231,15255;71231,30484;117037,30484;117037,15255;63592,0;124648,0;132287,7628;132287,30484;142904,30484;150102,25417;165352,25417;172549,30484;180629,30484;188268,38111;188268,81289;180629,81289;172990,81289;117037,81289;117037,73661;109398,66061;78870,66061;71231,73661;71231,81289;15278,81289;7639,81289;0,81289;0,38111;7639,30484;15719,30484;22889,25417;38167,25417;45337,30484;55981,30484;55981,7628;63592,0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A1C8404" wp14:editId="33019646">
                <wp:simplePos x="0" y="0"/>
                <wp:positionH relativeFrom="column">
                  <wp:posOffset>415290</wp:posOffset>
                </wp:positionH>
                <wp:positionV relativeFrom="paragraph">
                  <wp:posOffset>4307840</wp:posOffset>
                </wp:positionV>
                <wp:extent cx="6782435" cy="215836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上海研鼎信息科技有限公司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2018.07--2019.04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岗位：PHP开发工程师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主要负责公司的商城小程序前端及后台开发、商城活动开发（PC+小程序），公司商品广告页制作（H5），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公司官网重建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，公司运营ERP系统开发。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上海藤浦网络科技有限公司 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2017.07--2018.06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岗位：PHP程序员/Web前端工程师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主要负责公司的网站前端页面编写，以及后端CMS搭建，二次开发、售后服务。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上海藤浦网络科技有限公司                                    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2016.07--2017.07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岗位：Web前端工程师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大</w:t>
                            </w: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二整个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学年，在上海藤浦网络科技有限公司 兼职做web前端（在校兼职）。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C8404" id="_x0000_s1029" type="#_x0000_t202" style="position:absolute;left:0;text-align:left;margin-left:32.7pt;margin-top:339.2pt;width:534.05pt;height:169.9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上海研鼎信息科技有限公司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2018.07--2019.04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岗位：PHP开发工程师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主要负责公司的商城小程序前端及后台开发、商城活动开发（PC+小程序），公司商品广告页制作（H5），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公司官网重建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，公司运营ERP系统开发。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上海藤浦网络科技有限公司 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2017.07--2018.06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岗位：PHP程序员/Web前端工程师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主要负责公司的网站前端页面编写，以及后端CMS搭建，二次开发、售后服务。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上海藤浦网络科技有限公司                                                      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2016.07--2017.07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岗位：Web前端工程师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大</w:t>
                      </w: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二整个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学年，在上海藤浦网络科技有限公司 兼职做web前端（在校兼职）。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EEC8FB" wp14:editId="09A11EF4">
                <wp:simplePos x="0" y="0"/>
                <wp:positionH relativeFrom="column">
                  <wp:posOffset>531495</wp:posOffset>
                </wp:positionH>
                <wp:positionV relativeFrom="paragraph">
                  <wp:posOffset>3836670</wp:posOffset>
                </wp:positionV>
                <wp:extent cx="6624955" cy="300990"/>
                <wp:effectExtent l="0" t="0" r="4445" b="38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235" cy="30094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170FDB" id="矩形 44" o:spid="_x0000_s1026" style="position:absolute;left:0;text-align:left;margin-left:41.85pt;margin-top:302.1pt;width:521.65pt;height:23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52D1AFC" wp14:editId="2E70ECB2">
                <wp:simplePos x="0" y="0"/>
                <wp:positionH relativeFrom="column">
                  <wp:posOffset>619125</wp:posOffset>
                </wp:positionH>
                <wp:positionV relativeFrom="paragraph">
                  <wp:posOffset>3842385</wp:posOffset>
                </wp:positionV>
                <wp:extent cx="949325" cy="329565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4" cy="3295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D1AFC" id="_x0000_s1030" type="#_x0000_t202" style="position:absolute;left:0;text-align:left;margin-left:48.75pt;margin-top:302.55pt;width:74.75pt;height:25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D353684" wp14:editId="3D79353A">
                <wp:simplePos x="0" y="0"/>
                <wp:positionH relativeFrom="column">
                  <wp:posOffset>415290</wp:posOffset>
                </wp:positionH>
                <wp:positionV relativeFrom="paragraph">
                  <wp:posOffset>2795270</wp:posOffset>
                </wp:positionV>
                <wp:extent cx="6782435" cy="78676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786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武汉船舶职业技术学院 / 软件技术（JAVA方向）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2015.09--2018.06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主修课程：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PhotoShop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、Html、JavaScript、JQuery、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EasyUi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Echart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、C#、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Win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  <w:t>、Java OOP、Java AOP。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3684" id="_x0000_s1031" type="#_x0000_t202" style="position:absolute;left:0;text-align:left;margin-left:32.7pt;margin-top:220.1pt;width:534.05pt;height:61.9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武汉船舶职业技术学院 / 软件技术（JAVA方向）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2015.09--2018.06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主修课程：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PhotoShop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、Html、JavaScript、JQuery、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EasyUi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Echart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、C#、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Win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orm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414141"/>
                          <w:kern w:val="2"/>
                          <w:sz w:val="21"/>
                          <w:szCs w:val="21"/>
                        </w:rPr>
                        <w:t>、Java OOP、Java AOP。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DFBD2A7" wp14:editId="70CD2FAD">
                <wp:simplePos x="0" y="0"/>
                <wp:positionH relativeFrom="column">
                  <wp:posOffset>4808220</wp:posOffset>
                </wp:positionH>
                <wp:positionV relativeFrom="paragraph">
                  <wp:posOffset>2048510</wp:posOffset>
                </wp:positionV>
                <wp:extent cx="2751455" cy="50165"/>
                <wp:effectExtent l="0" t="0" r="10795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4" cy="502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ACD8AB" id="矩形 22" o:spid="_x0000_s1026" style="position:absolute;left:0;text-align:left;margin-left:378.6pt;margin-top:161.3pt;width:216.65pt;height:3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" fillcolor="#bfbfbf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AAAE5FA" wp14:editId="59457179">
                <wp:simplePos x="0" y="0"/>
                <wp:positionH relativeFrom="column">
                  <wp:posOffset>0</wp:posOffset>
                </wp:positionH>
                <wp:positionV relativeFrom="paragraph">
                  <wp:posOffset>2048510</wp:posOffset>
                </wp:positionV>
                <wp:extent cx="4773930" cy="50165"/>
                <wp:effectExtent l="0" t="0" r="762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5024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0A192F" id="矩形 21" o:spid="_x0000_s1026" style="position:absolute;left:0;text-align:left;margin-left:0;margin-top:161.3pt;width:375.9pt;height:3.9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" fillcolor="#262626" stroked="f" strokeweight="1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43392" behindDoc="0" locked="0" layoutInCell="1" allowOverlap="1" wp14:anchorId="581F1E00" wp14:editId="3CCEC72F">
            <wp:simplePos x="0" y="0"/>
            <wp:positionH relativeFrom="column">
              <wp:posOffset>5925820</wp:posOffset>
            </wp:positionH>
            <wp:positionV relativeFrom="paragraph">
              <wp:posOffset>208915</wp:posOffset>
            </wp:positionV>
            <wp:extent cx="1151890" cy="1530985"/>
            <wp:effectExtent l="28575" t="28575" r="38735" b="40640"/>
            <wp:wrapNone/>
            <wp:docPr id="1" name="图片 8" descr="C:\Users\Administrator\Desktop\6LC(P]3JOAF%A@L)4MH}%PS.png6LC(P]3JOAF%A@L)4MH}%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C:\Users\Administrator\Desktop\6LC(P]3JOAF%A@L)4MH}%PS.png6LC(P]3JOAF%A@L)4MH}%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53098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3BC201A" wp14:editId="432870F8">
                <wp:simplePos x="0" y="0"/>
                <wp:positionH relativeFrom="column">
                  <wp:posOffset>404495</wp:posOffset>
                </wp:positionH>
                <wp:positionV relativeFrom="paragraph">
                  <wp:posOffset>231140</wp:posOffset>
                </wp:positionV>
                <wp:extent cx="3352800" cy="7975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pacing w:val="60"/>
                                <w:sz w:val="48"/>
                                <w:szCs w:val="48"/>
                              </w:rPr>
                              <w:t xml:space="preserve">黄文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44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</w:rPr>
                              <w:t>求职意向：PHP开发工程师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C201A" id="矩形 9" o:spid="_x0000_s1032" style="position:absolute;left:0;text-align:left;margin-left:31.85pt;margin-top:18.2pt;width:264pt;height:62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pacing w:val="60"/>
                          <w:sz w:val="48"/>
                          <w:szCs w:val="48"/>
                        </w:rPr>
                        <w:t xml:space="preserve">黄文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44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</w:rPr>
                        <w:t>求职意向：PHP开发工程师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82A6AD" wp14:editId="0C40E064">
                <wp:simplePos x="0" y="0"/>
                <wp:positionH relativeFrom="column">
                  <wp:posOffset>659130</wp:posOffset>
                </wp:positionH>
                <wp:positionV relativeFrom="paragraph">
                  <wp:posOffset>1021715</wp:posOffset>
                </wp:positionV>
                <wp:extent cx="1619885" cy="726440"/>
                <wp:effectExtent l="0" t="0" r="0" b="0"/>
                <wp:wrapNone/>
                <wp:docPr id="1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 xml:space="preserve">生日：1996.04.23                    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电话：188 1652 9223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2A6AD" id="文本框 42" o:spid="_x0000_s1033" type="#_x0000_t202" style="position:absolute;left:0;text-align:left;margin-left:51.9pt;margin-top:80.45pt;width:127.55pt;height:5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 xml:space="preserve">生日：1996.04.23                    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电话：188 1652 9223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FED0FE2" wp14:editId="34870EE2">
                <wp:simplePos x="0" y="0"/>
                <wp:positionH relativeFrom="column">
                  <wp:posOffset>2487295</wp:posOffset>
                </wp:positionH>
                <wp:positionV relativeFrom="paragraph">
                  <wp:posOffset>1021715</wp:posOffset>
                </wp:positionV>
                <wp:extent cx="2439035" cy="726440"/>
                <wp:effectExtent l="0" t="0" r="0" b="0"/>
                <wp:wrapNone/>
                <wp:docPr id="1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现居：上海市浦东新区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eastAsia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sz w:val="20"/>
                                <w:szCs w:val="20"/>
                              </w:rPr>
                              <w:t>邮箱：misshw@foxmail.com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D0FE2" id="_x0000_s1034" type="#_x0000_t202" style="position:absolute;left:0;text-align:left;margin-left:195.85pt;margin-top:80.45pt;width:192.05pt;height:57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现居：上海市浦东新区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eastAsia="微软雅黑 Light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sz w:val="20"/>
                          <w:szCs w:val="20"/>
                        </w:rPr>
                        <w:t>邮箱：misshw@foxmail.com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52B1A8" wp14:editId="4B76490B">
                <wp:simplePos x="0" y="0"/>
                <wp:positionH relativeFrom="column">
                  <wp:posOffset>2276475</wp:posOffset>
                </wp:positionH>
                <wp:positionV relativeFrom="paragraph">
                  <wp:posOffset>1182370</wp:posOffset>
                </wp:positionV>
                <wp:extent cx="135255" cy="167005"/>
                <wp:effectExtent l="0" t="0" r="17145" b="4445"/>
                <wp:wrapNone/>
                <wp:docPr id="12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35274" cy="167182"/>
                        </a:xfrm>
                        <a:custGeom>
                          <a:avLst/>
                          <a:gdLst>
                            <a:gd name="connsiteX0" fmla="*/ 243063 w 485843"/>
                            <a:gd name="connsiteY0" fmla="*/ 122511 h 600441"/>
                            <a:gd name="connsiteX1" fmla="*/ 130548 w 485843"/>
                            <a:gd name="connsiteY1" fmla="*/ 234807 h 600441"/>
                            <a:gd name="connsiteX2" fmla="*/ 243063 w 485843"/>
                            <a:gd name="connsiteY2" fmla="*/ 346860 h 600441"/>
                            <a:gd name="connsiteX3" fmla="*/ 355578 w 485843"/>
                            <a:gd name="connsiteY3" fmla="*/ 234807 h 600441"/>
                            <a:gd name="connsiteX4" fmla="*/ 243063 w 485843"/>
                            <a:gd name="connsiteY4" fmla="*/ 122511 h 600441"/>
                            <a:gd name="connsiteX5" fmla="*/ 243063 w 485843"/>
                            <a:gd name="connsiteY5" fmla="*/ 90183 h 600441"/>
                            <a:gd name="connsiteX6" fmla="*/ 387969 w 485843"/>
                            <a:gd name="connsiteY6" fmla="*/ 234807 h 600441"/>
                            <a:gd name="connsiteX7" fmla="*/ 243063 w 485843"/>
                            <a:gd name="connsiteY7" fmla="*/ 379431 h 600441"/>
                            <a:gd name="connsiteX8" fmla="*/ 98157 w 485843"/>
                            <a:gd name="connsiteY8" fmla="*/ 234807 h 600441"/>
                            <a:gd name="connsiteX9" fmla="*/ 243063 w 485843"/>
                            <a:gd name="connsiteY9" fmla="*/ 90183 h 600441"/>
                            <a:gd name="connsiteX10" fmla="*/ 243043 w 485843"/>
                            <a:gd name="connsiteY10" fmla="*/ 48619 h 600441"/>
                            <a:gd name="connsiteX11" fmla="*/ 48706 w 485843"/>
                            <a:gd name="connsiteY11" fmla="*/ 242607 h 600441"/>
                            <a:gd name="connsiteX12" fmla="*/ 243043 w 485843"/>
                            <a:gd name="connsiteY12" fmla="*/ 541612 h 600441"/>
                            <a:gd name="connsiteX13" fmla="*/ 437137 w 485843"/>
                            <a:gd name="connsiteY13" fmla="*/ 242607 h 600441"/>
                            <a:gd name="connsiteX14" fmla="*/ 243043 w 485843"/>
                            <a:gd name="connsiteY14" fmla="*/ 48619 h 600441"/>
                            <a:gd name="connsiteX15" fmla="*/ 243043 w 485843"/>
                            <a:gd name="connsiteY15" fmla="*/ 0 h 600441"/>
                            <a:gd name="connsiteX16" fmla="*/ 485843 w 485843"/>
                            <a:gd name="connsiteY16" fmla="*/ 242607 h 600441"/>
                            <a:gd name="connsiteX17" fmla="*/ 371384 w 485843"/>
                            <a:gd name="connsiteY17" fmla="*/ 469657 h 600441"/>
                            <a:gd name="connsiteX18" fmla="*/ 260090 w 485843"/>
                            <a:gd name="connsiteY18" fmla="*/ 593391 h 600441"/>
                            <a:gd name="connsiteX19" fmla="*/ 243043 w 485843"/>
                            <a:gd name="connsiteY19" fmla="*/ 600441 h 600441"/>
                            <a:gd name="connsiteX20" fmla="*/ 225996 w 485843"/>
                            <a:gd name="connsiteY20" fmla="*/ 593391 h 600441"/>
                            <a:gd name="connsiteX21" fmla="*/ 114703 w 485843"/>
                            <a:gd name="connsiteY21" fmla="*/ 469657 h 600441"/>
                            <a:gd name="connsiteX22" fmla="*/ 0 w 485843"/>
                            <a:gd name="connsiteY22" fmla="*/ 242607 h 600441"/>
                            <a:gd name="connsiteX23" fmla="*/ 243043 w 485843"/>
                            <a:gd name="connsiteY23" fmla="*/ 0 h 60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485843" h="600441">
                              <a:moveTo>
                                <a:pt x="243063" y="122511"/>
                              </a:moveTo>
                              <a:cubicBezTo>
                                <a:pt x="180960" y="122511"/>
                                <a:pt x="130548" y="172825"/>
                                <a:pt x="130548" y="234807"/>
                              </a:cubicBezTo>
                              <a:cubicBezTo>
                                <a:pt x="130548" y="296546"/>
                                <a:pt x="180960" y="346860"/>
                                <a:pt x="243063" y="346860"/>
                              </a:cubicBezTo>
                              <a:cubicBezTo>
                                <a:pt x="304922" y="346860"/>
                                <a:pt x="355578" y="296546"/>
                                <a:pt x="355578" y="234807"/>
                              </a:cubicBezTo>
                              <a:cubicBezTo>
                                <a:pt x="355578" y="172825"/>
                                <a:pt x="304922" y="122511"/>
                                <a:pt x="243063" y="122511"/>
                              </a:cubicBezTo>
                              <a:close/>
                              <a:moveTo>
                                <a:pt x="243063" y="90183"/>
                              </a:moveTo>
                              <a:cubicBezTo>
                                <a:pt x="322944" y="90183"/>
                                <a:pt x="387969" y="155082"/>
                                <a:pt x="387969" y="234807"/>
                              </a:cubicBezTo>
                              <a:cubicBezTo>
                                <a:pt x="387969" y="314533"/>
                                <a:pt x="322944" y="379431"/>
                                <a:pt x="243063" y="379431"/>
                              </a:cubicBezTo>
                              <a:cubicBezTo>
                                <a:pt x="163182" y="379431"/>
                                <a:pt x="98157" y="314533"/>
                                <a:pt x="98157" y="234807"/>
                              </a:cubicBezTo>
                              <a:cubicBezTo>
                                <a:pt x="98157" y="155082"/>
                                <a:pt x="163182" y="90183"/>
                                <a:pt x="243063" y="90183"/>
                              </a:cubicBezTo>
                              <a:close/>
                              <a:moveTo>
                                <a:pt x="243043" y="48619"/>
                              </a:moveTo>
                              <a:cubicBezTo>
                                <a:pt x="135890" y="48619"/>
                                <a:pt x="48706" y="135646"/>
                                <a:pt x="48706" y="242607"/>
                              </a:cubicBezTo>
                              <a:cubicBezTo>
                                <a:pt x="48706" y="325016"/>
                                <a:pt x="176316" y="473060"/>
                                <a:pt x="243043" y="541612"/>
                              </a:cubicBezTo>
                              <a:cubicBezTo>
                                <a:pt x="309771" y="473060"/>
                                <a:pt x="437137" y="325016"/>
                                <a:pt x="437137" y="242607"/>
                              </a:cubicBezTo>
                              <a:cubicBezTo>
                                <a:pt x="437137" y="135646"/>
                                <a:pt x="350197" y="48619"/>
                                <a:pt x="243043" y="48619"/>
                              </a:cubicBezTo>
                              <a:close/>
                              <a:moveTo>
                                <a:pt x="243043" y="0"/>
                              </a:moveTo>
                              <a:cubicBezTo>
                                <a:pt x="376985" y="0"/>
                                <a:pt x="485843" y="108663"/>
                                <a:pt x="485843" y="242607"/>
                              </a:cubicBezTo>
                              <a:cubicBezTo>
                                <a:pt x="485843" y="298033"/>
                                <a:pt x="447365" y="374607"/>
                                <a:pt x="371384" y="469657"/>
                              </a:cubicBezTo>
                              <a:cubicBezTo>
                                <a:pt x="316346" y="538452"/>
                                <a:pt x="262282" y="591204"/>
                                <a:pt x="260090" y="593391"/>
                              </a:cubicBezTo>
                              <a:cubicBezTo>
                                <a:pt x="255220" y="598010"/>
                                <a:pt x="249132" y="600441"/>
                                <a:pt x="243043" y="600441"/>
                              </a:cubicBezTo>
                              <a:cubicBezTo>
                                <a:pt x="236955" y="600441"/>
                                <a:pt x="230867" y="598010"/>
                                <a:pt x="225996" y="593391"/>
                              </a:cubicBezTo>
                              <a:cubicBezTo>
                                <a:pt x="223804" y="591204"/>
                                <a:pt x="169741" y="538452"/>
                                <a:pt x="114703" y="469657"/>
                              </a:cubicBezTo>
                              <a:cubicBezTo>
                                <a:pt x="38721" y="374607"/>
                                <a:pt x="0" y="298033"/>
                                <a:pt x="0" y="242607"/>
                              </a:cubicBezTo>
                              <a:cubicBezTo>
                                <a:pt x="0" y="108663"/>
                                <a:pt x="109102" y="0"/>
                                <a:pt x="2430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01ADB671" id="location-pointer_64679" o:spid="_x0000_s1026" style="position:absolute;left:0;text-align:left;margin-left:179.25pt;margin-top:93.1pt;width:10.65pt;height:13.1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5843,60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" path="m243063,122511v-62103,,-112515,50314,-112515,112296c130548,296546,180960,346860,243063,346860v61859,,112515,-50314,112515,-112053c355578,172825,304922,122511,243063,122511xm243063,90183v79881,,144906,64899,144906,144624c387969,314533,322944,379431,243063,379431v-79881,,-144906,-64898,-144906,-144624c98157,155082,163182,90183,243063,90183xm243043,48619v-107153,,-194337,87027,-194337,193988c48706,325016,176316,473060,243043,541612,309771,473060,437137,325016,437137,242607,437137,135646,350197,48619,243043,48619xm243043,c376985,,485843,108663,485843,242607v,55426,-38478,132000,-114459,227050c316346,538452,262282,591204,260090,593391v-4870,4619,-10958,7050,-17047,7050c236955,600441,230867,598010,225996,593391,223804,591204,169741,538452,114703,469657,38721,374607,,298033,,242607,,108663,109102,,243043,xe" fillcolor="#262626" stroked="f">
                <v:path arrowok="t" o:connecttype="custom" o:connectlocs="67676,34111;36349,65378;67676,96577;99004,65378;67676,34111;67676,25110;108023,65378;67676,105646;27330,65378;67676,25110;67671,13537;13561,67550;67671,150802;121713,67550;67671,13537;67671,0;135274,67550;103405,130768;72417,165219;67671,167182;62924,165219;31937,130768;0,67550;67671,0" o:connectangles="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DD0669" wp14:editId="214BB4B3">
                <wp:simplePos x="0" y="0"/>
                <wp:positionH relativeFrom="column">
                  <wp:posOffset>497205</wp:posOffset>
                </wp:positionH>
                <wp:positionV relativeFrom="paragraph">
                  <wp:posOffset>1178560</wp:posOffset>
                </wp:positionV>
                <wp:extent cx="146050" cy="172085"/>
                <wp:effectExtent l="0" t="0" r="6350" b="18415"/>
                <wp:wrapNone/>
                <wp:docPr id="13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72244"/>
                        </a:xfrm>
                        <a:custGeom>
                          <a:avLst/>
                          <a:gdLst>
                            <a:gd name="connsiteX0" fmla="*/ 257566 w 515127"/>
                            <a:gd name="connsiteY0" fmla="*/ 250649 h 606722"/>
                            <a:gd name="connsiteX1" fmla="*/ 277416 w 515127"/>
                            <a:gd name="connsiteY1" fmla="*/ 270375 h 606722"/>
                            <a:gd name="connsiteX2" fmla="*/ 277416 w 515127"/>
                            <a:gd name="connsiteY2" fmla="*/ 329730 h 606722"/>
                            <a:gd name="connsiteX3" fmla="*/ 336876 w 515127"/>
                            <a:gd name="connsiteY3" fmla="*/ 329730 h 606722"/>
                            <a:gd name="connsiteX4" fmla="*/ 356637 w 515127"/>
                            <a:gd name="connsiteY4" fmla="*/ 349544 h 606722"/>
                            <a:gd name="connsiteX5" fmla="*/ 336876 w 515127"/>
                            <a:gd name="connsiteY5" fmla="*/ 369270 h 606722"/>
                            <a:gd name="connsiteX6" fmla="*/ 257566 w 515127"/>
                            <a:gd name="connsiteY6" fmla="*/ 369270 h 606722"/>
                            <a:gd name="connsiteX7" fmla="*/ 237805 w 515127"/>
                            <a:gd name="connsiteY7" fmla="*/ 349544 h 606722"/>
                            <a:gd name="connsiteX8" fmla="*/ 237805 w 515127"/>
                            <a:gd name="connsiteY8" fmla="*/ 270375 h 606722"/>
                            <a:gd name="connsiteX9" fmla="*/ 257566 w 515127"/>
                            <a:gd name="connsiteY9" fmla="*/ 250649 h 606722"/>
                            <a:gd name="connsiteX10" fmla="*/ 257519 w 515127"/>
                            <a:gd name="connsiteY10" fmla="*/ 210956 h 606722"/>
                            <a:gd name="connsiteX11" fmla="*/ 118851 w 515127"/>
                            <a:gd name="connsiteY11" fmla="*/ 349521 h 606722"/>
                            <a:gd name="connsiteX12" fmla="*/ 257519 w 515127"/>
                            <a:gd name="connsiteY12" fmla="*/ 487996 h 606722"/>
                            <a:gd name="connsiteX13" fmla="*/ 396276 w 515127"/>
                            <a:gd name="connsiteY13" fmla="*/ 349521 h 606722"/>
                            <a:gd name="connsiteX14" fmla="*/ 257519 w 515127"/>
                            <a:gd name="connsiteY14" fmla="*/ 210956 h 606722"/>
                            <a:gd name="connsiteX15" fmla="*/ 257519 w 515127"/>
                            <a:gd name="connsiteY15" fmla="*/ 171404 h 606722"/>
                            <a:gd name="connsiteX16" fmla="*/ 435882 w 515127"/>
                            <a:gd name="connsiteY16" fmla="*/ 349521 h 606722"/>
                            <a:gd name="connsiteX17" fmla="*/ 257519 w 515127"/>
                            <a:gd name="connsiteY17" fmla="*/ 527548 h 606722"/>
                            <a:gd name="connsiteX18" fmla="*/ 79245 w 515127"/>
                            <a:gd name="connsiteY18" fmla="*/ 349521 h 606722"/>
                            <a:gd name="connsiteX19" fmla="*/ 257519 w 515127"/>
                            <a:gd name="connsiteY19" fmla="*/ 171404 h 606722"/>
                            <a:gd name="connsiteX20" fmla="*/ 257564 w 515127"/>
                            <a:gd name="connsiteY20" fmla="*/ 131884 h 606722"/>
                            <a:gd name="connsiteX21" fmla="*/ 39694 w 515127"/>
                            <a:gd name="connsiteY21" fmla="*/ 349530 h 606722"/>
                            <a:gd name="connsiteX22" fmla="*/ 257564 w 515127"/>
                            <a:gd name="connsiteY22" fmla="*/ 567086 h 606722"/>
                            <a:gd name="connsiteX23" fmla="*/ 475522 w 515127"/>
                            <a:gd name="connsiteY23" fmla="*/ 349530 h 606722"/>
                            <a:gd name="connsiteX24" fmla="*/ 257564 w 515127"/>
                            <a:gd name="connsiteY24" fmla="*/ 131884 h 606722"/>
                            <a:gd name="connsiteX25" fmla="*/ 237806 w 515127"/>
                            <a:gd name="connsiteY25" fmla="*/ 39548 h 606722"/>
                            <a:gd name="connsiteX26" fmla="*/ 237806 w 515127"/>
                            <a:gd name="connsiteY26" fmla="*/ 92337 h 606722"/>
                            <a:gd name="connsiteX27" fmla="*/ 277410 w 515127"/>
                            <a:gd name="connsiteY27" fmla="*/ 92337 h 606722"/>
                            <a:gd name="connsiteX28" fmla="*/ 277410 w 515127"/>
                            <a:gd name="connsiteY28" fmla="*/ 39548 h 606722"/>
                            <a:gd name="connsiteX29" fmla="*/ 178354 w 515127"/>
                            <a:gd name="connsiteY29" fmla="*/ 0 h 606722"/>
                            <a:gd name="connsiteX30" fmla="*/ 336862 w 515127"/>
                            <a:gd name="connsiteY30" fmla="*/ 0 h 606722"/>
                            <a:gd name="connsiteX31" fmla="*/ 356620 w 515127"/>
                            <a:gd name="connsiteY31" fmla="*/ 19818 h 606722"/>
                            <a:gd name="connsiteX32" fmla="*/ 336862 w 515127"/>
                            <a:gd name="connsiteY32" fmla="*/ 39548 h 606722"/>
                            <a:gd name="connsiteX33" fmla="*/ 317015 w 515127"/>
                            <a:gd name="connsiteY33" fmla="*/ 39548 h 606722"/>
                            <a:gd name="connsiteX34" fmla="*/ 317015 w 515127"/>
                            <a:gd name="connsiteY34" fmla="*/ 99269 h 606722"/>
                            <a:gd name="connsiteX35" fmla="*/ 402632 w 515127"/>
                            <a:gd name="connsiteY35" fmla="*/ 137128 h 606722"/>
                            <a:gd name="connsiteX36" fmla="*/ 427730 w 515127"/>
                            <a:gd name="connsiteY36" fmla="*/ 112066 h 606722"/>
                            <a:gd name="connsiteX37" fmla="*/ 411977 w 515127"/>
                            <a:gd name="connsiteY37" fmla="*/ 96425 h 606722"/>
                            <a:gd name="connsiteX38" fmla="*/ 411977 w 515127"/>
                            <a:gd name="connsiteY38" fmla="*/ 68431 h 606722"/>
                            <a:gd name="connsiteX39" fmla="*/ 440012 w 515127"/>
                            <a:gd name="connsiteY39" fmla="*/ 68431 h 606722"/>
                            <a:gd name="connsiteX40" fmla="*/ 499463 w 515127"/>
                            <a:gd name="connsiteY40" fmla="*/ 127796 h 606722"/>
                            <a:gd name="connsiteX41" fmla="*/ 499463 w 515127"/>
                            <a:gd name="connsiteY41" fmla="*/ 155791 h 606722"/>
                            <a:gd name="connsiteX42" fmla="*/ 471429 w 515127"/>
                            <a:gd name="connsiteY42" fmla="*/ 155791 h 606722"/>
                            <a:gd name="connsiteX43" fmla="*/ 455676 w 515127"/>
                            <a:gd name="connsiteY43" fmla="*/ 140061 h 606722"/>
                            <a:gd name="connsiteX44" fmla="*/ 433693 w 515127"/>
                            <a:gd name="connsiteY44" fmla="*/ 162012 h 606722"/>
                            <a:gd name="connsiteX45" fmla="*/ 515127 w 515127"/>
                            <a:gd name="connsiteY45" fmla="*/ 349530 h 606722"/>
                            <a:gd name="connsiteX46" fmla="*/ 257564 w 515127"/>
                            <a:gd name="connsiteY46" fmla="*/ 606722 h 606722"/>
                            <a:gd name="connsiteX47" fmla="*/ 0 w 515127"/>
                            <a:gd name="connsiteY47" fmla="*/ 349530 h 606722"/>
                            <a:gd name="connsiteX48" fmla="*/ 81434 w 515127"/>
                            <a:gd name="connsiteY48" fmla="*/ 162012 h 606722"/>
                            <a:gd name="connsiteX49" fmla="*/ 59451 w 515127"/>
                            <a:gd name="connsiteY49" fmla="*/ 140061 h 606722"/>
                            <a:gd name="connsiteX50" fmla="*/ 43788 w 515127"/>
                            <a:gd name="connsiteY50" fmla="*/ 155791 h 606722"/>
                            <a:gd name="connsiteX51" fmla="*/ 15753 w 515127"/>
                            <a:gd name="connsiteY51" fmla="*/ 155791 h 606722"/>
                            <a:gd name="connsiteX52" fmla="*/ 15753 w 515127"/>
                            <a:gd name="connsiteY52" fmla="*/ 127796 h 606722"/>
                            <a:gd name="connsiteX53" fmla="*/ 75204 w 515127"/>
                            <a:gd name="connsiteY53" fmla="*/ 68431 h 606722"/>
                            <a:gd name="connsiteX54" fmla="*/ 103239 w 515127"/>
                            <a:gd name="connsiteY54" fmla="*/ 68431 h 606722"/>
                            <a:gd name="connsiteX55" fmla="*/ 103239 w 515127"/>
                            <a:gd name="connsiteY55" fmla="*/ 96425 h 606722"/>
                            <a:gd name="connsiteX56" fmla="*/ 87486 w 515127"/>
                            <a:gd name="connsiteY56" fmla="*/ 112066 h 606722"/>
                            <a:gd name="connsiteX57" fmla="*/ 112495 w 515127"/>
                            <a:gd name="connsiteY57" fmla="*/ 137128 h 606722"/>
                            <a:gd name="connsiteX58" fmla="*/ 198201 w 515127"/>
                            <a:gd name="connsiteY58" fmla="*/ 99269 h 606722"/>
                            <a:gd name="connsiteX59" fmla="*/ 198201 w 515127"/>
                            <a:gd name="connsiteY59" fmla="*/ 39548 h 606722"/>
                            <a:gd name="connsiteX60" fmla="*/ 178354 w 515127"/>
                            <a:gd name="connsiteY60" fmla="*/ 39548 h 606722"/>
                            <a:gd name="connsiteX61" fmla="*/ 158507 w 515127"/>
                            <a:gd name="connsiteY61" fmla="*/ 19818 h 606722"/>
                            <a:gd name="connsiteX62" fmla="*/ 178354 w 515127"/>
                            <a:gd name="connsiteY62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15127" h="606722">
                              <a:moveTo>
                                <a:pt x="257566" y="250649"/>
                              </a:moveTo>
                              <a:cubicBezTo>
                                <a:pt x="268514" y="250649"/>
                                <a:pt x="277416" y="259446"/>
                                <a:pt x="277416" y="270375"/>
                              </a:cubicBezTo>
                              <a:lnTo>
                                <a:pt x="277416" y="329730"/>
                              </a:lnTo>
                              <a:lnTo>
                                <a:pt x="336876" y="329730"/>
                              </a:lnTo>
                              <a:cubicBezTo>
                                <a:pt x="347825" y="329730"/>
                                <a:pt x="356637" y="338615"/>
                                <a:pt x="356637" y="349544"/>
                              </a:cubicBezTo>
                              <a:cubicBezTo>
                                <a:pt x="356637" y="360473"/>
                                <a:pt x="347825" y="369270"/>
                                <a:pt x="336876" y="369270"/>
                              </a:cubicBezTo>
                              <a:lnTo>
                                <a:pt x="257566" y="369270"/>
                              </a:lnTo>
                              <a:cubicBezTo>
                                <a:pt x="246617" y="369270"/>
                                <a:pt x="237805" y="360473"/>
                                <a:pt x="237805" y="349544"/>
                              </a:cubicBezTo>
                              <a:lnTo>
                                <a:pt x="237805" y="270375"/>
                              </a:lnTo>
                              <a:cubicBezTo>
                                <a:pt x="237805" y="259446"/>
                                <a:pt x="246617" y="250649"/>
                                <a:pt x="257566" y="250649"/>
                              </a:cubicBezTo>
                              <a:close/>
                              <a:moveTo>
                                <a:pt x="257519" y="210956"/>
                              </a:moveTo>
                              <a:cubicBezTo>
                                <a:pt x="181065" y="210956"/>
                                <a:pt x="118851" y="273172"/>
                                <a:pt x="118851" y="349521"/>
                              </a:cubicBezTo>
                              <a:cubicBezTo>
                                <a:pt x="118851" y="425869"/>
                                <a:pt x="181065" y="487996"/>
                                <a:pt x="257519" y="487996"/>
                              </a:cubicBezTo>
                              <a:cubicBezTo>
                                <a:pt x="334062" y="487996"/>
                                <a:pt x="396276" y="425869"/>
                                <a:pt x="396276" y="349521"/>
                              </a:cubicBezTo>
                              <a:cubicBezTo>
                                <a:pt x="396276" y="273172"/>
                                <a:pt x="334062" y="210956"/>
                                <a:pt x="257519" y="210956"/>
                              </a:cubicBezTo>
                              <a:close/>
                              <a:moveTo>
                                <a:pt x="257519" y="171404"/>
                              </a:moveTo>
                              <a:cubicBezTo>
                                <a:pt x="355868" y="171404"/>
                                <a:pt x="435882" y="251308"/>
                                <a:pt x="435882" y="349521"/>
                              </a:cubicBezTo>
                              <a:cubicBezTo>
                                <a:pt x="435882" y="447645"/>
                                <a:pt x="355868" y="527548"/>
                                <a:pt x="257519" y="527548"/>
                              </a:cubicBezTo>
                              <a:cubicBezTo>
                                <a:pt x="159259" y="527548"/>
                                <a:pt x="79245" y="447645"/>
                                <a:pt x="79245" y="349521"/>
                              </a:cubicBezTo>
                              <a:cubicBezTo>
                                <a:pt x="79245" y="251308"/>
                                <a:pt x="159259" y="171404"/>
                                <a:pt x="257519" y="171404"/>
                              </a:cubicBezTo>
                              <a:close/>
                              <a:moveTo>
                                <a:pt x="257564" y="131884"/>
                              </a:moveTo>
                              <a:cubicBezTo>
                                <a:pt x="137415" y="131884"/>
                                <a:pt x="39694" y="229554"/>
                                <a:pt x="39694" y="349530"/>
                              </a:cubicBezTo>
                              <a:cubicBezTo>
                                <a:pt x="39694" y="469505"/>
                                <a:pt x="137415" y="567086"/>
                                <a:pt x="257564" y="567086"/>
                              </a:cubicBezTo>
                              <a:cubicBezTo>
                                <a:pt x="377801" y="567086"/>
                                <a:pt x="475522" y="469505"/>
                                <a:pt x="475522" y="349530"/>
                              </a:cubicBezTo>
                              <a:cubicBezTo>
                                <a:pt x="475522" y="229554"/>
                                <a:pt x="377801" y="131884"/>
                                <a:pt x="257564" y="131884"/>
                              </a:cubicBezTo>
                              <a:close/>
                              <a:moveTo>
                                <a:pt x="237806" y="39548"/>
                              </a:moveTo>
                              <a:lnTo>
                                <a:pt x="237806" y="92337"/>
                              </a:lnTo>
                              <a:lnTo>
                                <a:pt x="277410" y="92337"/>
                              </a:lnTo>
                              <a:lnTo>
                                <a:pt x="277410" y="39548"/>
                              </a:lnTo>
                              <a:close/>
                              <a:moveTo>
                                <a:pt x="178354" y="0"/>
                              </a:moveTo>
                              <a:lnTo>
                                <a:pt x="336862" y="0"/>
                              </a:lnTo>
                              <a:cubicBezTo>
                                <a:pt x="347809" y="0"/>
                                <a:pt x="356620" y="8887"/>
                                <a:pt x="356620" y="19818"/>
                              </a:cubicBezTo>
                              <a:cubicBezTo>
                                <a:pt x="356620" y="30749"/>
                                <a:pt x="347809" y="39548"/>
                                <a:pt x="336862" y="39548"/>
                              </a:cubicBezTo>
                              <a:lnTo>
                                <a:pt x="317015" y="39548"/>
                              </a:lnTo>
                              <a:lnTo>
                                <a:pt x="317015" y="99269"/>
                              </a:lnTo>
                              <a:cubicBezTo>
                                <a:pt x="348076" y="106645"/>
                                <a:pt x="377000" y="119620"/>
                                <a:pt x="402632" y="137128"/>
                              </a:cubicBezTo>
                              <a:lnTo>
                                <a:pt x="427730" y="112066"/>
                              </a:lnTo>
                              <a:lnTo>
                                <a:pt x="411977" y="96425"/>
                              </a:lnTo>
                              <a:cubicBezTo>
                                <a:pt x="404234" y="88693"/>
                                <a:pt x="404234" y="76162"/>
                                <a:pt x="411977" y="68431"/>
                              </a:cubicBezTo>
                              <a:cubicBezTo>
                                <a:pt x="419720" y="60699"/>
                                <a:pt x="432269" y="60699"/>
                                <a:pt x="440012" y="68431"/>
                              </a:cubicBezTo>
                              <a:lnTo>
                                <a:pt x="499463" y="127796"/>
                              </a:lnTo>
                              <a:cubicBezTo>
                                <a:pt x="507206" y="135528"/>
                                <a:pt x="507206" y="148059"/>
                                <a:pt x="499463" y="155791"/>
                              </a:cubicBezTo>
                              <a:cubicBezTo>
                                <a:pt x="491720" y="163522"/>
                                <a:pt x="479171" y="163522"/>
                                <a:pt x="471429" y="155791"/>
                              </a:cubicBezTo>
                              <a:lnTo>
                                <a:pt x="455676" y="140061"/>
                              </a:lnTo>
                              <a:lnTo>
                                <a:pt x="433693" y="162012"/>
                              </a:lnTo>
                              <a:cubicBezTo>
                                <a:pt x="483799" y="209024"/>
                                <a:pt x="515127" y="275678"/>
                                <a:pt x="515127" y="349530"/>
                              </a:cubicBezTo>
                              <a:cubicBezTo>
                                <a:pt x="515127" y="491279"/>
                                <a:pt x="399606" y="606722"/>
                                <a:pt x="257564" y="606722"/>
                              </a:cubicBezTo>
                              <a:cubicBezTo>
                                <a:pt x="115610" y="606722"/>
                                <a:pt x="0" y="491279"/>
                                <a:pt x="0" y="349530"/>
                              </a:cubicBezTo>
                              <a:cubicBezTo>
                                <a:pt x="0" y="275678"/>
                                <a:pt x="31417" y="209024"/>
                                <a:pt x="81434" y="162012"/>
                              </a:cubicBezTo>
                              <a:lnTo>
                                <a:pt x="59451" y="140061"/>
                              </a:lnTo>
                              <a:lnTo>
                                <a:pt x="43788" y="155791"/>
                              </a:lnTo>
                              <a:cubicBezTo>
                                <a:pt x="36045" y="163522"/>
                                <a:pt x="23496" y="163522"/>
                                <a:pt x="15753" y="155791"/>
                              </a:cubicBezTo>
                              <a:cubicBezTo>
                                <a:pt x="8010" y="148059"/>
                                <a:pt x="8010" y="135528"/>
                                <a:pt x="15753" y="127796"/>
                              </a:cubicBezTo>
                              <a:lnTo>
                                <a:pt x="75204" y="68431"/>
                              </a:lnTo>
                              <a:cubicBezTo>
                                <a:pt x="82947" y="60699"/>
                                <a:pt x="95496" y="60699"/>
                                <a:pt x="103239" y="68431"/>
                              </a:cubicBezTo>
                              <a:cubicBezTo>
                                <a:pt x="110982" y="76162"/>
                                <a:pt x="110982" y="88693"/>
                                <a:pt x="103239" y="96425"/>
                              </a:cubicBezTo>
                              <a:lnTo>
                                <a:pt x="87486" y="112066"/>
                              </a:lnTo>
                              <a:lnTo>
                                <a:pt x="112495" y="137128"/>
                              </a:lnTo>
                              <a:cubicBezTo>
                                <a:pt x="138127" y="119620"/>
                                <a:pt x="167051" y="106645"/>
                                <a:pt x="198201" y="99269"/>
                              </a:cubicBezTo>
                              <a:lnTo>
                                <a:pt x="198201" y="39548"/>
                              </a:lnTo>
                              <a:lnTo>
                                <a:pt x="178354" y="39548"/>
                              </a:lnTo>
                              <a:cubicBezTo>
                                <a:pt x="167407" y="39548"/>
                                <a:pt x="158507" y="30749"/>
                                <a:pt x="158507" y="19818"/>
                              </a:cubicBezTo>
                              <a:cubicBezTo>
                                <a:pt x="158507" y="8887"/>
                                <a:pt x="167407" y="0"/>
                                <a:pt x="1783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55DCA281" id="analog-stopwatch_67066" o:spid="_x0000_s1026" style="position:absolute;left:0;text-align:left;margin-left:39.15pt;margin-top:92.8pt;width:11.5pt;height:1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5127,606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" path="m257566,250649v10948,,19850,8797,19850,19726l277416,329730r59460,c347825,329730,356637,338615,356637,349544v,10929,-8812,19726,-19761,19726l257566,369270v-10949,,-19761,-8797,-19761,-19726l237805,270375v,-10929,8812,-19726,19761,-19726xm257519,210956v-76454,,-138668,62216,-138668,138565c118851,425869,181065,487996,257519,487996v76543,,138757,-62127,138757,-138475c396276,273172,334062,210956,257519,210956xm257519,171404v98349,,178363,79904,178363,178117c435882,447645,355868,527548,257519,527548v-98260,,-178274,-79903,-178274,-178027c79245,251308,159259,171404,257519,171404xm257564,131884v-120149,,-217870,97670,-217870,217646c39694,469505,137415,567086,257564,567086v120237,,217958,-97581,217958,-217556c475522,229554,377801,131884,257564,131884xm237806,39548r,52789l277410,92337r,-52789l237806,39548xm178354,l336862,v10947,,19758,8887,19758,19818c356620,30749,347809,39548,336862,39548r-19847,l317015,99269v31061,7376,59985,20351,85617,37859l427730,112066,411977,96425v-7743,-7732,-7743,-20263,,-27994c419720,60699,432269,60699,440012,68431r59451,59365c507206,135528,507206,148059,499463,155791v-7743,7731,-20292,7731,-28034,l455676,140061r-21983,21951c483799,209024,515127,275678,515127,349530v,141749,-115521,257192,-257563,257192c115610,606722,,491279,,349530,,275678,31417,209024,81434,162012l59451,140061,43788,155791v-7743,7731,-20292,7731,-28035,c8010,148059,8010,135528,15753,127796l75204,68431v7743,-7732,20292,-7732,28035,c110982,76162,110982,88693,103239,96425l87486,112066r25009,25062c138127,119620,167051,106645,198201,99269r,-59721l178354,39548v-10947,,-19847,-8799,-19847,-19730c158507,8887,167407,,178354,xe" fillcolor="#262626" stroked="f">
                <v:path arrowok="t" o:connecttype="custom" o:connectlocs="73121,71157;78756,76758;78756,93608;95636,93608;101246,99233;95636,104833;73121,104833;67511,99233;67511,76758;73121,71157;73107,59889;33741,99226;73107,138539;112499,99226;73107,59889;73107,48660;123743,99226;73107,149767;22497,99226;73107,48660;73120,37441;11269,99229;73120,160992;134996,99229;73120,37441;67511,11227;67511,26214;78754,26214;78754,11227;50633,0;95632,0;101241,5626;95632,11227;89998,11227;89998,28182;114304,38930;121429,31815;116957,27374;116957,19427;124916,19427;141793,36280;141793,44228;133835,44228;129362,39762;123122,45994;146240,99229;73120,172244;0,99229;23118,45994;16878,39762;12431,44228;4472,44228;4472,36280;21350,19427;29309,19427;29309,27374;24837,31815;31936,38930;56268,28182;56268,11227;50633,11227;44999,5626;50633,0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0600699" wp14:editId="2EEA180A">
                <wp:simplePos x="0" y="0"/>
                <wp:positionH relativeFrom="column">
                  <wp:posOffset>497205</wp:posOffset>
                </wp:positionH>
                <wp:positionV relativeFrom="paragraph">
                  <wp:posOffset>1510665</wp:posOffset>
                </wp:positionV>
                <wp:extent cx="146050" cy="146050"/>
                <wp:effectExtent l="0" t="0" r="6350" b="6350"/>
                <wp:wrapNone/>
                <wp:docPr id="14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240" cy="145958"/>
                        </a:xfrm>
                        <a:custGeom>
                          <a:avLst/>
                          <a:gdLst>
                            <a:gd name="connsiteX0" fmla="*/ 242794 w 581469"/>
                            <a:gd name="connsiteY0" fmla="*/ 133875 h 580342"/>
                            <a:gd name="connsiteX1" fmla="*/ 266995 w 581469"/>
                            <a:gd name="connsiteY1" fmla="*/ 158040 h 580342"/>
                            <a:gd name="connsiteX2" fmla="*/ 242794 w 581469"/>
                            <a:gd name="connsiteY2" fmla="*/ 182204 h 580342"/>
                            <a:gd name="connsiteX3" fmla="*/ 174285 w 581469"/>
                            <a:gd name="connsiteY3" fmla="*/ 250523 h 580342"/>
                            <a:gd name="connsiteX4" fmla="*/ 149995 w 581469"/>
                            <a:gd name="connsiteY4" fmla="*/ 274865 h 580342"/>
                            <a:gd name="connsiteX5" fmla="*/ 125794 w 581469"/>
                            <a:gd name="connsiteY5" fmla="*/ 250700 h 580342"/>
                            <a:gd name="connsiteX6" fmla="*/ 242794 w 581469"/>
                            <a:gd name="connsiteY6" fmla="*/ 133875 h 580342"/>
                            <a:gd name="connsiteX7" fmla="*/ 438674 w 581469"/>
                            <a:gd name="connsiteY7" fmla="*/ 48539 h 580342"/>
                            <a:gd name="connsiteX8" fmla="*/ 435025 w 581469"/>
                            <a:gd name="connsiteY8" fmla="*/ 49517 h 580342"/>
                            <a:gd name="connsiteX9" fmla="*/ 383403 w 581469"/>
                            <a:gd name="connsiteY9" fmla="*/ 136254 h 580342"/>
                            <a:gd name="connsiteX10" fmla="*/ 384293 w 581469"/>
                            <a:gd name="connsiteY10" fmla="*/ 139809 h 580342"/>
                            <a:gd name="connsiteX11" fmla="*/ 387408 w 581469"/>
                            <a:gd name="connsiteY11" fmla="*/ 141587 h 580342"/>
                            <a:gd name="connsiteX12" fmla="*/ 411261 w 581469"/>
                            <a:gd name="connsiteY12" fmla="*/ 176246 h 580342"/>
                            <a:gd name="connsiteX13" fmla="*/ 400224 w 581469"/>
                            <a:gd name="connsiteY13" fmla="*/ 216771 h 580342"/>
                            <a:gd name="connsiteX14" fmla="*/ 216787 w 581469"/>
                            <a:gd name="connsiteY14" fmla="*/ 400112 h 580342"/>
                            <a:gd name="connsiteX15" fmla="*/ 184835 w 581469"/>
                            <a:gd name="connsiteY15" fmla="*/ 411576 h 580342"/>
                            <a:gd name="connsiteX16" fmla="*/ 142825 w 581469"/>
                            <a:gd name="connsiteY16" fmla="*/ 389003 h 580342"/>
                            <a:gd name="connsiteX17" fmla="*/ 138108 w 581469"/>
                            <a:gd name="connsiteY17" fmla="*/ 381627 h 580342"/>
                            <a:gd name="connsiteX18" fmla="*/ 134369 w 581469"/>
                            <a:gd name="connsiteY18" fmla="*/ 380649 h 580342"/>
                            <a:gd name="connsiteX19" fmla="*/ 49637 w 581469"/>
                            <a:gd name="connsiteY19" fmla="*/ 435749 h 580342"/>
                            <a:gd name="connsiteX20" fmla="*/ 48925 w 581469"/>
                            <a:gd name="connsiteY20" fmla="*/ 439482 h 580342"/>
                            <a:gd name="connsiteX21" fmla="*/ 94762 w 581469"/>
                            <a:gd name="connsiteY21" fmla="*/ 509512 h 580342"/>
                            <a:gd name="connsiteX22" fmla="*/ 161338 w 581469"/>
                            <a:gd name="connsiteY22" fmla="*/ 524976 h 580342"/>
                            <a:gd name="connsiteX23" fmla="*/ 526610 w 581469"/>
                            <a:gd name="connsiteY23" fmla="*/ 156606 h 580342"/>
                            <a:gd name="connsiteX24" fmla="*/ 508720 w 581469"/>
                            <a:gd name="connsiteY24" fmla="*/ 89864 h 580342"/>
                            <a:gd name="connsiteX25" fmla="*/ 254712 w 581469"/>
                            <a:gd name="connsiteY25" fmla="*/ 11797 h 580342"/>
                            <a:gd name="connsiteX26" fmla="*/ 278921 w 581469"/>
                            <a:gd name="connsiteY26" fmla="*/ 35975 h 580342"/>
                            <a:gd name="connsiteX27" fmla="*/ 254712 w 581469"/>
                            <a:gd name="connsiteY27" fmla="*/ 60153 h 580342"/>
                            <a:gd name="connsiteX28" fmla="*/ 51781 w 581469"/>
                            <a:gd name="connsiteY28" fmla="*/ 262824 h 580342"/>
                            <a:gd name="connsiteX29" fmla="*/ 27572 w 581469"/>
                            <a:gd name="connsiteY29" fmla="*/ 287002 h 580342"/>
                            <a:gd name="connsiteX30" fmla="*/ 3363 w 581469"/>
                            <a:gd name="connsiteY30" fmla="*/ 262824 h 580342"/>
                            <a:gd name="connsiteX31" fmla="*/ 254712 w 581469"/>
                            <a:gd name="connsiteY31" fmla="*/ 11797 h 580342"/>
                            <a:gd name="connsiteX32" fmla="*/ 429551 w 581469"/>
                            <a:gd name="connsiteY32" fmla="*/ 649 h 580342"/>
                            <a:gd name="connsiteX33" fmla="*/ 463506 w 581469"/>
                            <a:gd name="connsiteY33" fmla="*/ 6947 h 580342"/>
                            <a:gd name="connsiteX34" fmla="*/ 533463 w 581469"/>
                            <a:gd name="connsiteY34" fmla="*/ 48272 h 580342"/>
                            <a:gd name="connsiteX35" fmla="*/ 568709 w 581469"/>
                            <a:gd name="connsiteY35" fmla="*/ 180690 h 580342"/>
                            <a:gd name="connsiteX36" fmla="*/ 185992 w 581469"/>
                            <a:gd name="connsiteY36" fmla="*/ 566745 h 580342"/>
                            <a:gd name="connsiteX37" fmla="*/ 136327 w 581469"/>
                            <a:gd name="connsiteY37" fmla="*/ 580342 h 580342"/>
                            <a:gd name="connsiteX38" fmla="*/ 54176 w 581469"/>
                            <a:gd name="connsiteY38" fmla="*/ 535995 h 580342"/>
                            <a:gd name="connsiteX39" fmla="*/ 8339 w 581469"/>
                            <a:gd name="connsiteY39" fmla="*/ 465965 h 580342"/>
                            <a:gd name="connsiteX40" fmla="*/ 1130 w 581469"/>
                            <a:gd name="connsiteY40" fmla="*/ 427573 h 580342"/>
                            <a:gd name="connsiteX41" fmla="*/ 23203 w 581469"/>
                            <a:gd name="connsiteY41" fmla="*/ 395402 h 580342"/>
                            <a:gd name="connsiteX42" fmla="*/ 107935 w 581469"/>
                            <a:gd name="connsiteY42" fmla="*/ 340302 h 580342"/>
                            <a:gd name="connsiteX43" fmla="*/ 135793 w 581469"/>
                            <a:gd name="connsiteY43" fmla="*/ 331948 h 580342"/>
                            <a:gd name="connsiteX44" fmla="*/ 178693 w 581469"/>
                            <a:gd name="connsiteY44" fmla="*/ 355054 h 580342"/>
                            <a:gd name="connsiteX45" fmla="*/ 183411 w 581469"/>
                            <a:gd name="connsiteY45" fmla="*/ 362431 h 580342"/>
                            <a:gd name="connsiteX46" fmla="*/ 185280 w 581469"/>
                            <a:gd name="connsiteY46" fmla="*/ 362875 h 580342"/>
                            <a:gd name="connsiteX47" fmla="*/ 363199 w 581469"/>
                            <a:gd name="connsiteY47" fmla="*/ 185667 h 580342"/>
                            <a:gd name="connsiteX48" fmla="*/ 362754 w 581469"/>
                            <a:gd name="connsiteY48" fmla="*/ 183267 h 580342"/>
                            <a:gd name="connsiteX49" fmla="*/ 359639 w 581469"/>
                            <a:gd name="connsiteY49" fmla="*/ 181490 h 580342"/>
                            <a:gd name="connsiteX50" fmla="*/ 336231 w 581469"/>
                            <a:gd name="connsiteY50" fmla="*/ 150207 h 580342"/>
                            <a:gd name="connsiteX51" fmla="*/ 341838 w 581469"/>
                            <a:gd name="connsiteY51" fmla="*/ 111548 h 580342"/>
                            <a:gd name="connsiteX52" fmla="*/ 393460 w 581469"/>
                            <a:gd name="connsiteY52" fmla="*/ 24810 h 580342"/>
                            <a:gd name="connsiteX53" fmla="*/ 429551 w 581469"/>
                            <a:gd name="connsiteY53" fmla="*/ 649 h 5803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581469" h="580342">
                              <a:moveTo>
                                <a:pt x="242794" y="133875"/>
                              </a:moveTo>
                              <a:cubicBezTo>
                                <a:pt x="256140" y="133875"/>
                                <a:pt x="266995" y="144625"/>
                                <a:pt x="266995" y="158040"/>
                              </a:cubicBezTo>
                              <a:cubicBezTo>
                                <a:pt x="266995" y="171455"/>
                                <a:pt x="256140" y="182204"/>
                                <a:pt x="242794" y="182204"/>
                              </a:cubicBezTo>
                              <a:cubicBezTo>
                                <a:pt x="205070" y="182204"/>
                                <a:pt x="174285" y="212854"/>
                                <a:pt x="174285" y="250523"/>
                              </a:cubicBezTo>
                              <a:cubicBezTo>
                                <a:pt x="174196" y="264026"/>
                                <a:pt x="163430" y="274865"/>
                                <a:pt x="149995" y="274865"/>
                              </a:cubicBezTo>
                              <a:cubicBezTo>
                                <a:pt x="136560" y="274865"/>
                                <a:pt x="125794" y="264026"/>
                                <a:pt x="125794" y="250700"/>
                              </a:cubicBezTo>
                              <a:cubicBezTo>
                                <a:pt x="125794" y="186380"/>
                                <a:pt x="178200" y="133875"/>
                                <a:pt x="242794" y="133875"/>
                              </a:cubicBezTo>
                              <a:close/>
                              <a:moveTo>
                                <a:pt x="438674" y="48539"/>
                              </a:moveTo>
                              <a:cubicBezTo>
                                <a:pt x="437250" y="47739"/>
                                <a:pt x="435737" y="48272"/>
                                <a:pt x="435025" y="49517"/>
                              </a:cubicBezTo>
                              <a:lnTo>
                                <a:pt x="383403" y="136254"/>
                              </a:lnTo>
                              <a:cubicBezTo>
                                <a:pt x="382691" y="138121"/>
                                <a:pt x="383136" y="139098"/>
                                <a:pt x="384293" y="139809"/>
                              </a:cubicBezTo>
                              <a:lnTo>
                                <a:pt x="387408" y="141587"/>
                              </a:lnTo>
                              <a:cubicBezTo>
                                <a:pt x="400135" y="149052"/>
                                <a:pt x="408769" y="161672"/>
                                <a:pt x="411261" y="176246"/>
                              </a:cubicBezTo>
                              <a:cubicBezTo>
                                <a:pt x="413753" y="190732"/>
                                <a:pt x="409748" y="205574"/>
                                <a:pt x="400224" y="216771"/>
                              </a:cubicBezTo>
                              <a:cubicBezTo>
                                <a:pt x="360084" y="264317"/>
                                <a:pt x="295645" y="334703"/>
                                <a:pt x="216787" y="400112"/>
                              </a:cubicBezTo>
                              <a:cubicBezTo>
                                <a:pt x="207709" y="407577"/>
                                <a:pt x="196494" y="411576"/>
                                <a:pt x="184835" y="411576"/>
                              </a:cubicBezTo>
                              <a:cubicBezTo>
                                <a:pt x="167746" y="411576"/>
                                <a:pt x="152081" y="403045"/>
                                <a:pt x="142825" y="389003"/>
                              </a:cubicBezTo>
                              <a:lnTo>
                                <a:pt x="138108" y="381627"/>
                              </a:lnTo>
                              <a:cubicBezTo>
                                <a:pt x="137396" y="380472"/>
                                <a:pt x="135437" y="379849"/>
                                <a:pt x="134369" y="380649"/>
                              </a:cubicBezTo>
                              <a:lnTo>
                                <a:pt x="49637" y="435749"/>
                              </a:lnTo>
                              <a:cubicBezTo>
                                <a:pt x="48035" y="436993"/>
                                <a:pt x="48480" y="438860"/>
                                <a:pt x="48925" y="439482"/>
                              </a:cubicBezTo>
                              <a:lnTo>
                                <a:pt x="94762" y="509512"/>
                              </a:lnTo>
                              <a:cubicBezTo>
                                <a:pt x="114343" y="537417"/>
                                <a:pt x="145762" y="534396"/>
                                <a:pt x="161338" y="524976"/>
                              </a:cubicBezTo>
                              <a:cubicBezTo>
                                <a:pt x="248206" y="473075"/>
                                <a:pt x="411706" y="357098"/>
                                <a:pt x="526610" y="156606"/>
                              </a:cubicBezTo>
                              <a:cubicBezTo>
                                <a:pt x="539872" y="133499"/>
                                <a:pt x="531861" y="103550"/>
                                <a:pt x="508720" y="89864"/>
                              </a:cubicBezTo>
                              <a:close/>
                              <a:moveTo>
                                <a:pt x="254712" y="11797"/>
                              </a:moveTo>
                              <a:cubicBezTo>
                                <a:pt x="268152" y="11797"/>
                                <a:pt x="278921" y="22553"/>
                                <a:pt x="278921" y="35975"/>
                              </a:cubicBezTo>
                              <a:cubicBezTo>
                                <a:pt x="278921" y="49309"/>
                                <a:pt x="268152" y="60153"/>
                                <a:pt x="254712" y="60153"/>
                              </a:cubicBezTo>
                              <a:cubicBezTo>
                                <a:pt x="142833" y="60153"/>
                                <a:pt x="51781" y="151000"/>
                                <a:pt x="51781" y="262824"/>
                              </a:cubicBezTo>
                              <a:cubicBezTo>
                                <a:pt x="51781" y="276157"/>
                                <a:pt x="41012" y="287002"/>
                                <a:pt x="27572" y="287002"/>
                              </a:cubicBezTo>
                              <a:cubicBezTo>
                                <a:pt x="14221" y="287002"/>
                                <a:pt x="3363" y="276157"/>
                                <a:pt x="3363" y="262824"/>
                              </a:cubicBezTo>
                              <a:cubicBezTo>
                                <a:pt x="3363" y="124332"/>
                                <a:pt x="116131" y="11797"/>
                                <a:pt x="254712" y="11797"/>
                              </a:cubicBezTo>
                              <a:close/>
                              <a:moveTo>
                                <a:pt x="429551" y="649"/>
                              </a:moveTo>
                              <a:cubicBezTo>
                                <a:pt x="442546" y="-1406"/>
                                <a:pt x="455184" y="1615"/>
                                <a:pt x="463506" y="6947"/>
                              </a:cubicBezTo>
                              <a:lnTo>
                                <a:pt x="533463" y="48272"/>
                              </a:lnTo>
                              <a:cubicBezTo>
                                <a:pt x="579301" y="75289"/>
                                <a:pt x="595054" y="134833"/>
                                <a:pt x="568709" y="180690"/>
                              </a:cubicBezTo>
                              <a:cubicBezTo>
                                <a:pt x="448198" y="390869"/>
                                <a:pt x="277310" y="512800"/>
                                <a:pt x="185992" y="566745"/>
                              </a:cubicBezTo>
                              <a:cubicBezTo>
                                <a:pt x="170950" y="575632"/>
                                <a:pt x="153772" y="580342"/>
                                <a:pt x="136327" y="580342"/>
                              </a:cubicBezTo>
                              <a:cubicBezTo>
                                <a:pt x="103039" y="580342"/>
                                <a:pt x="72333" y="563723"/>
                                <a:pt x="54176" y="535995"/>
                              </a:cubicBezTo>
                              <a:lnTo>
                                <a:pt x="8339" y="465965"/>
                              </a:lnTo>
                              <a:cubicBezTo>
                                <a:pt x="863" y="454590"/>
                                <a:pt x="-1718" y="440993"/>
                                <a:pt x="1130" y="427573"/>
                              </a:cubicBezTo>
                              <a:cubicBezTo>
                                <a:pt x="3978" y="414242"/>
                                <a:pt x="11810" y="402867"/>
                                <a:pt x="23203" y="395402"/>
                              </a:cubicBezTo>
                              <a:lnTo>
                                <a:pt x="107935" y="340302"/>
                              </a:lnTo>
                              <a:cubicBezTo>
                                <a:pt x="116212" y="334792"/>
                                <a:pt x="126003" y="331948"/>
                                <a:pt x="135793" y="331948"/>
                              </a:cubicBezTo>
                              <a:cubicBezTo>
                                <a:pt x="153149" y="331948"/>
                                <a:pt x="169170" y="340657"/>
                                <a:pt x="178693" y="355054"/>
                              </a:cubicBezTo>
                              <a:lnTo>
                                <a:pt x="183411" y="362431"/>
                              </a:lnTo>
                              <a:cubicBezTo>
                                <a:pt x="183767" y="363053"/>
                                <a:pt x="184924" y="363142"/>
                                <a:pt x="185280" y="362875"/>
                              </a:cubicBezTo>
                              <a:cubicBezTo>
                                <a:pt x="259331" y="302265"/>
                                <a:pt x="324393" y="231702"/>
                                <a:pt x="363199" y="185667"/>
                              </a:cubicBezTo>
                              <a:cubicBezTo>
                                <a:pt x="363288" y="185489"/>
                                <a:pt x="363911" y="184067"/>
                                <a:pt x="362754" y="183267"/>
                              </a:cubicBezTo>
                              <a:lnTo>
                                <a:pt x="359639" y="181490"/>
                              </a:lnTo>
                              <a:cubicBezTo>
                                <a:pt x="347890" y="174469"/>
                                <a:pt x="339613" y="163449"/>
                                <a:pt x="336231" y="150207"/>
                              </a:cubicBezTo>
                              <a:cubicBezTo>
                                <a:pt x="332848" y="137054"/>
                                <a:pt x="334806" y="123279"/>
                                <a:pt x="341838" y="111548"/>
                              </a:cubicBezTo>
                              <a:lnTo>
                                <a:pt x="393460" y="24810"/>
                              </a:lnTo>
                              <a:cubicBezTo>
                                <a:pt x="403206" y="9836"/>
                                <a:pt x="416557" y="2704"/>
                                <a:pt x="429551" y="649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0F62F56C" id="call-volume_17819" o:spid="_x0000_s1026" style="position:absolute;left:0;text-align:left;margin-left:39.15pt;margin-top:118.95pt;width:11.5pt;height:11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1469,58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" path="m242794,133875v13346,,24201,10750,24201,24165c266995,171455,256140,182204,242794,182204v-37724,,-68509,30650,-68509,68319c174196,264026,163430,274865,149995,274865v-13435,,-24201,-10839,-24201,-24165c125794,186380,178200,133875,242794,133875xm438674,48539v-1424,-800,-2937,-267,-3649,978l383403,136254v-712,1867,-267,2844,890,3555l387408,141587v12727,7465,21361,20085,23853,34659c413753,190732,409748,205574,400224,216771,360084,264317,295645,334703,216787,400112v-9078,7465,-20293,11464,-31952,11464c167746,411576,152081,403045,142825,389003r-4717,-7376c137396,380472,135437,379849,134369,380649l49637,435749v-1602,1244,-1157,3111,-712,3733l94762,509512v19581,27905,51000,24884,66576,15464c248206,473075,411706,357098,526610,156606v13262,-23107,5251,-53056,-17890,-66742l438674,48539xm254712,11797v13440,,24209,10756,24209,24178c278921,49309,268152,60153,254712,60153v-111879,,-202931,90847,-202931,202671c51781,276157,41012,287002,27572,287002v-13351,,-24209,-10845,-24209,-24178c3363,124332,116131,11797,254712,11797xm429551,649v12995,-2055,25633,966,33955,6298l533463,48272v45838,27017,61591,86561,35246,132418c448198,390869,277310,512800,185992,566745v-15042,8887,-32220,13597,-49665,13597c103039,580342,72333,563723,54176,535995l8339,465965c863,454590,-1718,440993,1130,427573,3978,414242,11810,402867,23203,395402r84732,-55100c116212,334792,126003,331948,135793,331948v17356,,33377,8709,42900,23106l183411,362431v356,622,1513,711,1869,444c259331,302265,324393,231702,363199,185667v89,-178,712,-1600,-445,-2400l359639,181490v-11749,-7021,-20026,-18041,-23408,-31283c332848,137054,334806,123279,341838,111548l393460,24810c403206,9836,416557,2704,429551,649xe" fillcolor="#262626" stroked="f">
                <v:path arrowok="t" o:connecttype="custom" o:connectlocs="61063,33670;67149,39748;61063,45825;43833,63007;37724,69129;31637,63052;61063,33670;110327,12208;109409,12454;96426,34268;96650,35162;97433,35610;103433,44326;100657,54519;54522,100630;46486,103513;35921,97836;34734,95980;33794,95735;12484,109592;12305,110531;23833,128144;40577,132033;132443,39387;127944,22601;64060,2967;70149,9048;64060,15129;13023,66101;6934,72182;846,66101;64060,2967;108032,163;116572,1747;134166,12141;143031,45444;46777,142538;34286,145958;13625,134805;2097,117192;284,107536;5836,99445;27146,85587;34152,83486;44941,89297;46128,91153;46598,91264;91345,46696;91233,46092;90450,45645;84562,37778;85973,28055;98956,6240;108032,163" o:connectangles="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5A9063B" wp14:editId="2060F408">
                <wp:simplePos x="0" y="0"/>
                <wp:positionH relativeFrom="column">
                  <wp:posOffset>2268220</wp:posOffset>
                </wp:positionH>
                <wp:positionV relativeFrom="paragraph">
                  <wp:posOffset>1508125</wp:posOffset>
                </wp:positionV>
                <wp:extent cx="151130" cy="151130"/>
                <wp:effectExtent l="0" t="0" r="1270" b="1270"/>
                <wp:wrapNone/>
                <wp:docPr id="15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414" cy="151184"/>
                        </a:xfrm>
                        <a:custGeom>
                          <a:avLst/>
                          <a:gdLst>
                            <a:gd name="T0" fmla="*/ 5921 w 6827"/>
                            <a:gd name="T1" fmla="*/ 1811 h 6827"/>
                            <a:gd name="T2" fmla="*/ 5921 w 6827"/>
                            <a:gd name="T3" fmla="*/ 0 h 6827"/>
                            <a:gd name="T4" fmla="*/ 906 w 6827"/>
                            <a:gd name="T5" fmla="*/ 0 h 6827"/>
                            <a:gd name="T6" fmla="*/ 906 w 6827"/>
                            <a:gd name="T7" fmla="*/ 1811 h 6827"/>
                            <a:gd name="T8" fmla="*/ 0 w 6827"/>
                            <a:gd name="T9" fmla="*/ 1811 h 6827"/>
                            <a:gd name="T10" fmla="*/ 0 w 6827"/>
                            <a:gd name="T11" fmla="*/ 6827 h 6827"/>
                            <a:gd name="T12" fmla="*/ 6827 w 6827"/>
                            <a:gd name="T13" fmla="*/ 6827 h 6827"/>
                            <a:gd name="T14" fmla="*/ 6827 w 6827"/>
                            <a:gd name="T15" fmla="*/ 1811 h 6827"/>
                            <a:gd name="T16" fmla="*/ 5921 w 6827"/>
                            <a:gd name="T17" fmla="*/ 1811 h 6827"/>
                            <a:gd name="T18" fmla="*/ 1324 w 6827"/>
                            <a:gd name="T19" fmla="*/ 418 h 6827"/>
                            <a:gd name="T20" fmla="*/ 5503 w 6827"/>
                            <a:gd name="T21" fmla="*/ 418 h 6827"/>
                            <a:gd name="T22" fmla="*/ 5503 w 6827"/>
                            <a:gd name="T23" fmla="*/ 2691 h 6827"/>
                            <a:gd name="T24" fmla="*/ 3413 w 6827"/>
                            <a:gd name="T25" fmla="*/ 4463 h 6827"/>
                            <a:gd name="T26" fmla="*/ 1324 w 6827"/>
                            <a:gd name="T27" fmla="*/ 2691 h 6827"/>
                            <a:gd name="T28" fmla="*/ 1324 w 6827"/>
                            <a:gd name="T29" fmla="*/ 418 h 6827"/>
                            <a:gd name="T30" fmla="*/ 418 w 6827"/>
                            <a:gd name="T31" fmla="*/ 2471 h 6827"/>
                            <a:gd name="T32" fmla="*/ 2597 w 6827"/>
                            <a:gd name="T33" fmla="*/ 4319 h 6827"/>
                            <a:gd name="T34" fmla="*/ 418 w 6827"/>
                            <a:gd name="T35" fmla="*/ 6167 h 6827"/>
                            <a:gd name="T36" fmla="*/ 418 w 6827"/>
                            <a:gd name="T37" fmla="*/ 2471 h 6827"/>
                            <a:gd name="T38" fmla="*/ 779 w 6827"/>
                            <a:gd name="T39" fmla="*/ 6409 h 6827"/>
                            <a:gd name="T40" fmla="*/ 2920 w 6827"/>
                            <a:gd name="T41" fmla="*/ 4593 h 6827"/>
                            <a:gd name="T42" fmla="*/ 3413 w 6827"/>
                            <a:gd name="T43" fmla="*/ 5011 h 6827"/>
                            <a:gd name="T44" fmla="*/ 3906 w 6827"/>
                            <a:gd name="T45" fmla="*/ 4593 h 6827"/>
                            <a:gd name="T46" fmla="*/ 6048 w 6827"/>
                            <a:gd name="T47" fmla="*/ 6409 h 6827"/>
                            <a:gd name="T48" fmla="*/ 779 w 6827"/>
                            <a:gd name="T49" fmla="*/ 6409 h 6827"/>
                            <a:gd name="T50" fmla="*/ 6409 w 6827"/>
                            <a:gd name="T51" fmla="*/ 6167 h 6827"/>
                            <a:gd name="T52" fmla="*/ 4229 w 6827"/>
                            <a:gd name="T53" fmla="*/ 4319 h 6827"/>
                            <a:gd name="T54" fmla="*/ 6409 w 6827"/>
                            <a:gd name="T55" fmla="*/ 2471 h 6827"/>
                            <a:gd name="T56" fmla="*/ 6409 w 6827"/>
                            <a:gd name="T57" fmla="*/ 6167 h 6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827" h="6827">
                              <a:moveTo>
                                <a:pt x="5921" y="1811"/>
                              </a:moveTo>
                              <a:lnTo>
                                <a:pt x="5921" y="0"/>
                              </a:lnTo>
                              <a:lnTo>
                                <a:pt x="906" y="0"/>
                              </a:lnTo>
                              <a:lnTo>
                                <a:pt x="906" y="1811"/>
                              </a:lnTo>
                              <a:lnTo>
                                <a:pt x="0" y="1811"/>
                              </a:lnTo>
                              <a:lnTo>
                                <a:pt x="0" y="6827"/>
                              </a:lnTo>
                              <a:lnTo>
                                <a:pt x="6827" y="6827"/>
                              </a:lnTo>
                              <a:lnTo>
                                <a:pt x="6827" y="1811"/>
                              </a:lnTo>
                              <a:lnTo>
                                <a:pt x="5921" y="1811"/>
                              </a:lnTo>
                              <a:close/>
                              <a:moveTo>
                                <a:pt x="1324" y="418"/>
                              </a:moveTo>
                              <a:lnTo>
                                <a:pt x="5503" y="418"/>
                              </a:lnTo>
                              <a:lnTo>
                                <a:pt x="5503" y="2691"/>
                              </a:lnTo>
                              <a:lnTo>
                                <a:pt x="3413" y="4463"/>
                              </a:lnTo>
                              <a:lnTo>
                                <a:pt x="1324" y="2691"/>
                              </a:lnTo>
                              <a:lnTo>
                                <a:pt x="1324" y="418"/>
                              </a:lnTo>
                              <a:close/>
                              <a:moveTo>
                                <a:pt x="418" y="2471"/>
                              </a:moveTo>
                              <a:lnTo>
                                <a:pt x="2597" y="4319"/>
                              </a:lnTo>
                              <a:lnTo>
                                <a:pt x="418" y="6167"/>
                              </a:lnTo>
                              <a:lnTo>
                                <a:pt x="418" y="2471"/>
                              </a:lnTo>
                              <a:close/>
                              <a:moveTo>
                                <a:pt x="779" y="6409"/>
                              </a:moveTo>
                              <a:lnTo>
                                <a:pt x="2920" y="4593"/>
                              </a:lnTo>
                              <a:lnTo>
                                <a:pt x="3413" y="5011"/>
                              </a:lnTo>
                              <a:lnTo>
                                <a:pt x="3906" y="4593"/>
                              </a:lnTo>
                              <a:lnTo>
                                <a:pt x="6048" y="6409"/>
                              </a:lnTo>
                              <a:lnTo>
                                <a:pt x="779" y="6409"/>
                              </a:lnTo>
                              <a:close/>
                              <a:moveTo>
                                <a:pt x="6409" y="6167"/>
                              </a:moveTo>
                              <a:lnTo>
                                <a:pt x="4229" y="4319"/>
                              </a:lnTo>
                              <a:lnTo>
                                <a:pt x="6409" y="2471"/>
                              </a:lnTo>
                              <a:lnTo>
                                <a:pt x="6409" y="6167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7C73D021" id="open-mail_17777" o:spid="_x0000_s1026" style="position:absolute;left:0;text-align:left;margin-left:178.6pt;margin-top:118.75pt;width:11.9pt;height:11.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27,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" path="m5921,1811l5921,,906,r,1811l,1811,,6827r6827,l6827,1811r-906,xm1324,418r4179,l5503,2691,3413,4463,1324,2691r,-2273xm418,2471l2597,4319,418,6167r,-3696xm779,6409l2920,4593r493,418l3906,4593,6048,6409r-5269,xm6409,6167l4229,4319,6409,2471r,3696xe" fillcolor="#262626" stroked="f">
                <v:path arrowok="t" o:connecttype="custom" o:connectlocs="131320,40105;131320,0;20094,0;20094,40105;0,40105;0,151184;151414,151184;151414,40105;131320,40105;29365,9257;122049,9257;122049,59592;75696,98833;29365,59592;29365,9257;9271,54720;57598,95644;9271,136568;9271,54720;17277,141927;64762,101712;75696,110969;86630,101712;134137,141927;17277,141927;142143,136568;93794,95644;142143,54720;142143,136568" o:connectangles="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 w:rsidR="004A0AF6" w:rsidRDefault="004A0AF6" w:rsidP="004A0AF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2759552" behindDoc="0" locked="0" layoutInCell="1" allowOverlap="1" wp14:anchorId="46260EEA" wp14:editId="3D16F35C">
                <wp:simplePos x="0" y="0"/>
                <wp:positionH relativeFrom="column">
                  <wp:posOffset>481965</wp:posOffset>
                </wp:positionH>
                <wp:positionV relativeFrom="paragraph">
                  <wp:posOffset>644525</wp:posOffset>
                </wp:positionV>
                <wp:extent cx="6782435" cy="215836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4" cy="2158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鼎ERP运营系统（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上海研鼎信息科技有限公司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.12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03</w:t>
                            </w:r>
                          </w:p>
                          <w:p w:rsidR="00E72D9D" w:rsidRDefault="00445BAD" w:rsidP="00E72D9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E72D9D" w:rsidRPr="00E72D9D" w:rsidRDefault="00B70EB3" w:rsidP="00E72D9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采购管理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销售管理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（实验室管理，Dongle跟踪，报价单生成）、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产品管理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报关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EUR管理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售后管理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人事管理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（员工管理，考勤管理，生日祝福推送）、</w:t>
                            </w:r>
                            <w:r w:rsidRPr="00B70EB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仓库管理</w:t>
                            </w:r>
                            <w:r w:rsidR="00E72D9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</w:t>
                            </w:r>
                          </w:p>
                          <w:p w:rsidR="00445BAD" w:rsidRDefault="00445BAD" w:rsidP="00B70EB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45BAD" w:rsidRDefault="008E2501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前端页面编写，以及程序搭建</w:t>
                            </w:r>
                            <w:r w:rsidR="00445BA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8E2501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 w:rsidR="008E2501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 w:rsidR="008E2501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 w:rsidR="008E2501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 w:rsidR="008E2501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后端+数据库：PHP（</w:t>
                            </w:r>
                            <w:proofErr w:type="spellStart"/>
                            <w:r w:rsidR="008E2501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Thinkphp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）+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445BAD" w:rsidRP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研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鼎商城小程序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上海研鼎信息科技有限公司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2018.08--2018.10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小程序前端页面编写、后台接口开发、后续商城活动开发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，上线后的维护。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前端：小程序原生语言+JS（ES6）等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后端+数据库：PHP（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）+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满满小说（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8.04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05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小说阅读网站，主要用于推广app，网站小说限制阅读引流到App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前端PC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+WAP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页面编写，后端小说发布平台编写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4A5BE3" w:rsidRDefault="004A5BE3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浩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硕家装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B434B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2018.03--2018.04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楼盘案例级联筛选，团队级联筛选，楼盘案例与团队关联，在建楼盘与团队关联，客户预约与评价。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</w:t>
                            </w:r>
                            <w:r w:rsidR="002A6BA2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响应式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页面编写、后台程序搭建、售后服务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0EEA" id="_x0000_s1035" type="#_x0000_t202" style="position:absolute;left:0;text-align:left;margin-left:37.95pt;margin-top:50.75pt;width:534.05pt;height:169.95pt;z-index:25275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" filled="f" stroked="f">
                <v:textbox style="mso-fit-shape-to-text:t">
                  <w:txbxContent>
                    <w:p w:rsidR="00445BAD" w:rsidRDefault="00445BAD" w:rsidP="00445BAD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研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鼎ERP运营系统（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上海研鼎信息科技有限公司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.12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9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03</w:t>
                      </w:r>
                    </w:p>
                    <w:p w:rsidR="00E72D9D" w:rsidRDefault="00445BAD" w:rsidP="00E72D9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E72D9D" w:rsidRPr="00E72D9D" w:rsidRDefault="00B70EB3" w:rsidP="00E72D9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采购管理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销售管理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（实验室管理，Dongle跟踪，报价单生成）、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产品管理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报关</w:t>
                      </w:r>
                      <w:r w:rsidRPr="00B70EB3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EUR管理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售后管理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人事管理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（员工管理，考勤管理，生日祝福推送）、</w:t>
                      </w:r>
                      <w:r w:rsidRPr="00B70EB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仓库管理</w:t>
                      </w:r>
                      <w:r w:rsidR="00E72D9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，</w:t>
                      </w:r>
                    </w:p>
                    <w:p w:rsidR="00445BAD" w:rsidRDefault="00445BAD" w:rsidP="00B70EB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45BAD" w:rsidRDefault="008E2501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前端页面编写，以及程序搭建</w:t>
                      </w:r>
                      <w:r w:rsidR="00445BA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8E2501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 w:rsidR="008E2501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 w:rsidR="008E2501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 w:rsidR="008E2501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 w:rsidR="008E2501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后端+数据库：PHP（</w:t>
                      </w:r>
                      <w:proofErr w:type="spellStart"/>
                      <w:r w:rsidR="008E2501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Thinkphp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）+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</w:p>
                    <w:p w:rsidR="00445BAD" w:rsidRP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研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鼎商城小程序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上海研鼎信息科技有限公司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</w:t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2018.08--2018.10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商品分类、筛选，双十一、新年转盘活动，购物车、支付（线下/线上），优惠券抵扣，订单拆分（有/无货），个人中心，我的订单，评论中心，订单售后，签到，积分兑换。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小程序前端页面编写、后台接口开发、后续商城活动开发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，上线后的维护。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前端：小程序原生语言+JS（ES6）等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后端+数据库：PHP（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Yii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）+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MySql</w:t>
                      </w:r>
                      <w:proofErr w:type="spellEnd"/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满满小说（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    </w:t>
                      </w:r>
                      <w:bookmarkStart w:id="1" w:name="_GoBack"/>
                      <w:bookmarkEnd w:id="1"/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8.04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05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项目描述：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小说阅读网站，主要用于推广app，网站小说限制阅读引流到App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前端PC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+WAP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页面编写，后端小说发布平台编写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4A5BE3" w:rsidRDefault="004A5BE3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浩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硕家装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 w:rsid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</w:t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B434B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2018.03--2018.04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楼盘案例级联筛选，团队级联筛选，楼盘案例与团队关联，在建楼盘与团队关联，客户预约与评价。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</w:t>
                      </w:r>
                      <w:r w:rsidR="002A6BA2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响应式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页面编写、后台程序搭建、售后服务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399104" behindDoc="0" locked="0" layoutInCell="1" allowOverlap="1" wp14:anchorId="64DEBDC0" wp14:editId="50224EA8">
                <wp:simplePos x="0" y="0"/>
                <wp:positionH relativeFrom="column">
                  <wp:posOffset>489585</wp:posOffset>
                </wp:positionH>
                <wp:positionV relativeFrom="paragraph">
                  <wp:posOffset>257810</wp:posOffset>
                </wp:positionV>
                <wp:extent cx="57785" cy="300990"/>
                <wp:effectExtent l="0" t="0" r="18415" b="381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6268085"/>
                          <a:ext cx="57785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DBC6B2" id="矩形 25" o:spid="_x0000_s1026" style="position:absolute;left:0;text-align:left;margin-left:38.55pt;margin-top:20.3pt;width:4.55pt;height:23.7pt;z-index:2523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4F30700D" wp14:editId="10478794">
                <wp:simplePos x="0" y="0"/>
                <wp:positionH relativeFrom="column">
                  <wp:posOffset>521970</wp:posOffset>
                </wp:positionH>
                <wp:positionV relativeFrom="paragraph">
                  <wp:posOffset>257810</wp:posOffset>
                </wp:positionV>
                <wp:extent cx="6624955" cy="300990"/>
                <wp:effectExtent l="0" t="0" r="4445" b="38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1970" y="6268085"/>
                          <a:ext cx="6624955" cy="3009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1C5467" id="矩形 45" o:spid="_x0000_s1026" style="position:absolute;left:0;text-align:left;margin-left:41.1pt;margin-top:20.3pt;width:521.65pt;height:23.7pt;z-index: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2328FEFA" wp14:editId="76CA77DC">
                <wp:simplePos x="0" y="0"/>
                <wp:positionH relativeFrom="column">
                  <wp:posOffset>609600</wp:posOffset>
                </wp:positionH>
                <wp:positionV relativeFrom="paragraph">
                  <wp:posOffset>253365</wp:posOffset>
                </wp:positionV>
                <wp:extent cx="949325" cy="329565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09600" y="6263640"/>
                          <a:ext cx="949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8FEFA" id="_x0000_s1036" type="#_x0000_t202" style="position:absolute;left:0;text-align:left;margin-left:48pt;margin-top:19.95pt;width:74.75pt;height:25.95pt;z-index: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0653838" wp14:editId="562A9B94">
                <wp:simplePos x="0" y="0"/>
                <wp:positionH relativeFrom="column">
                  <wp:posOffset>6846570</wp:posOffset>
                </wp:positionH>
                <wp:positionV relativeFrom="paragraph">
                  <wp:posOffset>257810</wp:posOffset>
                </wp:positionV>
                <wp:extent cx="300990" cy="300990"/>
                <wp:effectExtent l="0" t="0" r="3810" b="38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6570" y="6268085"/>
                          <a:ext cx="300990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B448F7" id="矩形 35" o:spid="_x0000_s1026" style="position:absolute;left:0;text-align:left;margin-left:539.1pt;margin-top:20.3pt;width:23.7pt;height:23.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B9F516F" wp14:editId="6A03F2E7">
                <wp:simplePos x="0" y="0"/>
                <wp:positionH relativeFrom="column">
                  <wp:posOffset>6912610</wp:posOffset>
                </wp:positionH>
                <wp:positionV relativeFrom="paragraph">
                  <wp:posOffset>321310</wp:posOffset>
                </wp:positionV>
                <wp:extent cx="146685" cy="177165"/>
                <wp:effectExtent l="0" t="0" r="5715" b="13335"/>
                <wp:wrapNone/>
                <wp:docPr id="30" name="bookmark-in-agenda_74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6912610" y="6331585"/>
                          <a:ext cx="146685" cy="177165"/>
                        </a:xfrm>
                        <a:custGeom>
                          <a:avLst/>
                          <a:gdLst>
                            <a:gd name="connsiteX0" fmla="*/ 118973 w 500026"/>
                            <a:gd name="connsiteY0" fmla="*/ 0 h 604534"/>
                            <a:gd name="connsiteX1" fmla="*/ 295167 w 500026"/>
                            <a:gd name="connsiteY1" fmla="*/ 0 h 604534"/>
                            <a:gd name="connsiteX2" fmla="*/ 295167 w 500026"/>
                            <a:gd name="connsiteY2" fmla="*/ 164805 h 604534"/>
                            <a:gd name="connsiteX3" fmla="*/ 349796 w 500026"/>
                            <a:gd name="connsiteY3" fmla="*/ 79256 h 604534"/>
                            <a:gd name="connsiteX4" fmla="*/ 404575 w 500026"/>
                            <a:gd name="connsiteY4" fmla="*/ 164805 h 604534"/>
                            <a:gd name="connsiteX5" fmla="*/ 404575 w 500026"/>
                            <a:gd name="connsiteY5" fmla="*/ 0 h 604534"/>
                            <a:gd name="connsiteX6" fmla="*/ 463407 w 500026"/>
                            <a:gd name="connsiteY6" fmla="*/ 0 h 604534"/>
                            <a:gd name="connsiteX7" fmla="*/ 500026 w 500026"/>
                            <a:gd name="connsiteY7" fmla="*/ 36407 h 604534"/>
                            <a:gd name="connsiteX8" fmla="*/ 500026 w 500026"/>
                            <a:gd name="connsiteY8" fmla="*/ 568127 h 604534"/>
                            <a:gd name="connsiteX9" fmla="*/ 463407 w 500026"/>
                            <a:gd name="connsiteY9" fmla="*/ 604534 h 604534"/>
                            <a:gd name="connsiteX10" fmla="*/ 118973 w 500026"/>
                            <a:gd name="connsiteY10" fmla="*/ 604534 h 604534"/>
                            <a:gd name="connsiteX11" fmla="*/ 0 w 500026"/>
                            <a:gd name="connsiteY11" fmla="*/ 0 h 604534"/>
                            <a:gd name="connsiteX12" fmla="*/ 73529 w 500026"/>
                            <a:gd name="connsiteY12" fmla="*/ 0 h 604534"/>
                            <a:gd name="connsiteX13" fmla="*/ 73529 w 500026"/>
                            <a:gd name="connsiteY13" fmla="*/ 604534 h 604534"/>
                            <a:gd name="connsiteX14" fmla="*/ 0 w 500026"/>
                            <a:gd name="connsiteY14" fmla="*/ 604534 h 604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500026" h="604534">
                              <a:moveTo>
                                <a:pt x="118973" y="0"/>
                              </a:moveTo>
                              <a:lnTo>
                                <a:pt x="295167" y="0"/>
                              </a:lnTo>
                              <a:lnTo>
                                <a:pt x="295167" y="164805"/>
                              </a:lnTo>
                              <a:lnTo>
                                <a:pt x="349796" y="79256"/>
                              </a:lnTo>
                              <a:lnTo>
                                <a:pt x="404575" y="164805"/>
                              </a:lnTo>
                              <a:lnTo>
                                <a:pt x="404575" y="0"/>
                              </a:lnTo>
                              <a:lnTo>
                                <a:pt x="463407" y="0"/>
                              </a:lnTo>
                              <a:cubicBezTo>
                                <a:pt x="483667" y="0"/>
                                <a:pt x="500026" y="16331"/>
                                <a:pt x="500026" y="36407"/>
                              </a:cubicBezTo>
                              <a:lnTo>
                                <a:pt x="500026" y="568127"/>
                              </a:lnTo>
                              <a:cubicBezTo>
                                <a:pt x="500026" y="588203"/>
                                <a:pt x="483667" y="604534"/>
                                <a:pt x="463407" y="604534"/>
                              </a:cubicBezTo>
                              <a:lnTo>
                                <a:pt x="118973" y="604534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3529" y="0"/>
                              </a:lnTo>
                              <a:lnTo>
                                <a:pt x="73529" y="604534"/>
                              </a:lnTo>
                              <a:lnTo>
                                <a:pt x="0" y="60453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w14:anchorId="016379D8" id="bookmark-in-agenda_74359" o:spid="_x0000_s1026" style="position:absolute;left:0;text-align:left;margin-left:544.3pt;margin-top:25.3pt;width:11.55pt;height:13.95pt;z-index: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0026,60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" path="m118973,l295167,r,164805l349796,79256r54779,85549l404575,r58832,c483667,,500026,16331,500026,36407r,531720c500026,588203,483667,604534,463407,604534r-344434,l118973,xm,l73529,r,604534l,604534,,xe" fillcolor="window" stroked="f">
                <v:path arrowok="t" o:connecttype="custom" o:connectlocs="34901,0;86589,0;86589,48298;102614,23227;118684,48298;118684,0;135943,0;146685,10669;146685,166496;135943,177165;34901,177165;0,0;21570,0;21570,177165;0,177165" o:connectangles="0,0,0,0,0,0,0,0,0,0,0,0,0,0,0"/>
                <o:lock v:ext="edit" aspectratio="t"/>
              </v:shape>
            </w:pict>
          </mc:Fallback>
        </mc:AlternateContent>
      </w:r>
    </w:p>
    <w:p w:rsidR="00B434BF" w:rsidRDefault="00B434BF" w:rsidP="004A0AF6"/>
    <w:p w:rsidR="00B434BF" w:rsidRDefault="00B434BF">
      <w:pPr>
        <w:widowControl/>
        <w:jc w:val="left"/>
      </w:pPr>
      <w:r>
        <w:br w:type="page"/>
      </w:r>
    </w:p>
    <w:p w:rsidR="005968A4" w:rsidRDefault="005968A4" w:rsidP="004A0AF6"/>
    <w:p w:rsidR="00B434BF" w:rsidRDefault="0071311F" w:rsidP="004A0A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0596864" behindDoc="0" locked="0" layoutInCell="1" allowOverlap="1" wp14:anchorId="1BFDF956" wp14:editId="795324D1">
                <wp:simplePos x="0" y="0"/>
                <wp:positionH relativeFrom="column">
                  <wp:posOffset>359454</wp:posOffset>
                </wp:positionH>
                <wp:positionV relativeFrom="paragraph">
                  <wp:posOffset>117190</wp:posOffset>
                </wp:positionV>
                <wp:extent cx="6782435" cy="9131388"/>
                <wp:effectExtent l="0" t="0" r="0" b="0"/>
                <wp:wrapNone/>
                <wp:docPr id="1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9131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日聘人才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网（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2018.02--2018.03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企业用户与个人用户功能，官方发布、企业发布招聘信息，个人发布求职信息，个人应聘，个人评论反馈。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前端页面WAP端编写、后台程序搭建 、售后服务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短信验证、短信提醒接口。</w:t>
                            </w:r>
                          </w:p>
                          <w:p w:rsidR="004A5BE3" w:rsidRPr="004A5BE3" w:rsidRDefault="004A5BE3" w:rsidP="004A5BE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易企优</w:t>
                            </w:r>
                            <w:r w:rsidRPr="00B434B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官网</w:t>
                            </w:r>
                            <w:proofErr w:type="gram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2018.0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--2018.0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功能模块：</w:t>
                            </w:r>
                          </w:p>
                          <w:p w:rsidR="00445BAD" w:rsidRPr="00B434BF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B434BF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本公司的优化系统官网，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案例发布，</w:t>
                            </w:r>
                            <w:r w:rsidRPr="00B434BF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以及优化关键词价格查询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（对接第三方接口）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前端响应式页面编写、后台程序搭建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第三方</w:t>
                            </w:r>
                            <w:r w:rsidRPr="00D51213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关键词价格查询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接口调用。</w:t>
                            </w:r>
                          </w:p>
                          <w:p w:rsidR="00445BAD" w:rsidRPr="00445BAD" w:rsidRDefault="00445BAD" w:rsidP="00445BAD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71311F" w:rsidRDefault="007508FC" w:rsidP="0071311F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7508FC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快乐康复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（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AC414E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12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8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E0282D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01</w:t>
                            </w:r>
                          </w:p>
                          <w:p w:rsidR="0071311F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项目描述</w:t>
                            </w:r>
                            <w:r w:rsidR="0071311F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124A07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用于</w:t>
                            </w:r>
                            <w:proofErr w:type="gramStart"/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微信端</w:t>
                            </w:r>
                            <w:proofErr w:type="gramEnd"/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，适用对象：医院老年人。医院发布笑话，用户浏览。并且用户签到至一定天数，就会送优惠券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71311F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 w:rsidRPr="00124A07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前后端编程，</w:t>
                            </w:r>
                            <w:r w:rsidRPr="00124A07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WAP端嵌入</w:t>
                            </w:r>
                            <w:proofErr w:type="gramStart"/>
                            <w:r w:rsidRPr="00124A07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微信公众号</w:t>
                            </w:r>
                            <w:proofErr w:type="gramEnd"/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前端：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Div+Css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、Css3、JavaScript、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、Ajax等</w:t>
                            </w:r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:rsid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4B778A" w:rsidRDefault="004B778A" w:rsidP="004B778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续费管理系统（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上海藤浦网络科技有限公司</w:t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>-暑假实习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</w:rPr>
                              <w:t>）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</w:r>
                            <w:r w:rsidR="004648A8">
                              <w:rPr>
                                <w:rFonts w:ascii="微软雅黑 Light" w:eastAsia="微软雅黑 Light" w:hAnsi="微软雅黑 Light" w:cs="Times New Roman"/>
                                <w:color w:val="262626"/>
                                <w:kern w:val="2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07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--201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09</w:t>
                            </w:r>
                          </w:p>
                          <w:p w:rsidR="004B778A" w:rsidRDefault="004B778A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项目描述：</w:t>
                            </w:r>
                          </w:p>
                          <w:p w:rsidR="004B778A" w:rsidRDefault="00AD23E1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公司网建项</w:t>
                            </w:r>
                            <w:r w:rsidR="00961EDE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目的域名、空间续费管理，包含网站项目基本信息管理，域名、空间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到期提前提醒。</w:t>
                            </w:r>
                          </w:p>
                          <w:p w:rsidR="004B778A" w:rsidRDefault="004B778A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责任描述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AD23E1" w:rsidRDefault="00AD23E1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桌面应用程序搭建</w:t>
                            </w:r>
                            <w:r w:rsidR="0034028D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B778A" w:rsidRDefault="004B778A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b/>
                                <w:bCs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技能使用</w:t>
                            </w: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:rsidR="004B778A" w:rsidRDefault="004B778A" w:rsidP="004B778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后端+数据库：</w:t>
                            </w:r>
                            <w:proofErr w:type="spellStart"/>
                            <w:r w:rsidR="00AD23E1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Winform</w:t>
                            </w:r>
                            <w:r w:rsidR="00AD23E1">
                              <w:rPr>
                                <w:rFonts w:ascii="微软雅黑 Light" w:eastAsia="微软雅黑 Light" w:hAnsi="微软雅黑 Light" w:cs="Times New Roman" w:hint="eastAsia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+</w:t>
                            </w:r>
                            <w:r w:rsidR="00AD23E1"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  <w:t>Access</w:t>
                            </w:r>
                            <w:proofErr w:type="spellEnd"/>
                          </w:p>
                          <w:p w:rsidR="004B778A" w:rsidRDefault="004B778A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124A07" w:rsidRDefault="00124A07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000000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71311F" w:rsidRPr="0071311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  <w:p w:rsidR="0071311F" w:rsidRPr="00B434BF" w:rsidRDefault="0071311F" w:rsidP="0071311F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 Light" w:eastAsia="微软雅黑 Light" w:hAnsi="微软雅黑 Light" w:cs="Times New Roman"/>
                                <w:color w:val="414141"/>
                                <w:kern w:val="2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F956" id="_x0000_s1037" type="#_x0000_t202" style="position:absolute;left:0;text-align:left;margin-left:28.3pt;margin-top:9.25pt;width:534.05pt;height:719pt;z-index:2505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" filled="f" stroked="f">
                <v:textbox>
                  <w:txbxContent>
                    <w:p w:rsidR="004A5BE3" w:rsidRDefault="004A5BE3" w:rsidP="004A5BE3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日聘人才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网（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2018.02--2018.03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企业用户与个人用户功能，官方发布、企业发布招聘信息，个人发布求职信息，个人应聘，个人评论反馈。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前端页面WAP端编写、后台程序搭建 、售后服务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短信验证、短信提醒接口。</w:t>
                      </w:r>
                    </w:p>
                    <w:p w:rsidR="004A5BE3" w:rsidRPr="004A5BE3" w:rsidRDefault="004A5BE3" w:rsidP="004A5BE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proofErr w:type="gramStart"/>
                      <w:r w:rsidRP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易企优</w:t>
                      </w:r>
                      <w:r w:rsidRPr="00B434B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官网</w:t>
                      </w:r>
                      <w:proofErr w:type="gramEnd"/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2018.0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--2018.0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2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功能模块：</w:t>
                      </w:r>
                    </w:p>
                    <w:p w:rsidR="00445BAD" w:rsidRPr="00B434BF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B434BF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本公司的优化系统官网，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案例发布，</w:t>
                      </w:r>
                      <w:r w:rsidRPr="00B434BF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以及优化关键词价格查询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（对接第三方接口）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前端响应式页面编写、后台程序搭建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第三方</w:t>
                      </w:r>
                      <w:r w:rsidRPr="00D51213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关键词价格查询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接口调用。</w:t>
                      </w:r>
                    </w:p>
                    <w:p w:rsidR="00445BAD" w:rsidRPr="00445BAD" w:rsidRDefault="00445BAD" w:rsidP="00445BAD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71311F" w:rsidRDefault="007508FC" w:rsidP="0071311F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7508FC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快乐康复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（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           </w:t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71311F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AC414E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 xml:space="preserve">        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7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12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8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 w:rsidR="00E0282D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01</w:t>
                      </w:r>
                    </w:p>
                    <w:p w:rsidR="0071311F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项目描述</w:t>
                      </w:r>
                      <w:r w:rsidR="0071311F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124A07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用于</w:t>
                      </w:r>
                      <w:proofErr w:type="gramStart"/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微信端</w:t>
                      </w:r>
                      <w:proofErr w:type="gramEnd"/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，适用对象：医院老年人。医院发布笑话，用户浏览。并且用户签到至一定天数，就会送优惠券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71311F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 w:rsidRPr="00124A07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前后端编程，</w:t>
                      </w:r>
                      <w:r w:rsidRPr="00124A07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WAP端嵌入</w:t>
                      </w:r>
                      <w:proofErr w:type="gramStart"/>
                      <w:r w:rsidRPr="00124A07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微信公众号</w:t>
                      </w:r>
                      <w:proofErr w:type="gramEnd"/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前端：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Div+Css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、Css3、JavaScript、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、Ajax等</w:t>
                      </w:r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PHP+MySql</w:t>
                      </w:r>
                      <w:proofErr w:type="spellEnd"/>
                    </w:p>
                    <w:p w:rsid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4B778A" w:rsidRDefault="004B778A" w:rsidP="004B778A">
                      <w:pPr>
                        <w:pStyle w:val="a3"/>
                        <w:spacing w:before="0" w:beforeAutospacing="0" w:after="0" w:afterAutospacing="0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续费管理系统（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上海藤浦网络科技有限公司</w:t>
                      </w:r>
                      <w:r w:rsidR="004648A8"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>-暑假实习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</w:rPr>
                        <w:t>）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262626"/>
                          <w:kern w:val="2"/>
                          <w:sz w:val="21"/>
                          <w:szCs w:val="21"/>
                        </w:rPr>
                        <w:t xml:space="preserve"> </w:t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</w:r>
                      <w:r w:rsidR="004648A8">
                        <w:rPr>
                          <w:rFonts w:ascii="微软雅黑 Light" w:eastAsia="微软雅黑 Light" w:hAnsi="微软雅黑 Light" w:cs="Times New Roman"/>
                          <w:color w:val="262626"/>
                          <w:kern w:val="2"/>
                          <w:sz w:val="21"/>
                          <w:szCs w:val="21"/>
                        </w:rPr>
                        <w:tab/>
                        <w:t xml:space="preserve">    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07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--201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09</w:t>
                      </w:r>
                    </w:p>
                    <w:p w:rsidR="004B778A" w:rsidRDefault="004B778A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项目描述：</w:t>
                      </w:r>
                    </w:p>
                    <w:p w:rsidR="004B778A" w:rsidRDefault="00AD23E1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公司网建项</w:t>
                      </w:r>
                      <w:r w:rsidR="00961EDE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目的域名、空间续费管理，包含网站项目基本信息管理，域名、空间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到期提前提醒。</w:t>
                      </w:r>
                    </w:p>
                    <w:p w:rsidR="004B778A" w:rsidRDefault="004B778A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责任描述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AD23E1" w:rsidRDefault="00AD23E1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桌面应用程序搭建</w:t>
                      </w:r>
                      <w:r w:rsidR="0034028D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。</w:t>
                      </w:r>
                    </w:p>
                    <w:p w:rsidR="004B778A" w:rsidRDefault="004B778A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b/>
                          <w:bCs/>
                          <w:color w:val="000000"/>
                          <w:kern w:val="2"/>
                          <w:sz w:val="21"/>
                          <w:szCs w:val="21"/>
                        </w:rPr>
                        <w:t>技能使用</w:t>
                      </w: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：</w:t>
                      </w:r>
                    </w:p>
                    <w:p w:rsidR="004B778A" w:rsidRDefault="004B778A" w:rsidP="004B778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后端+数据库：</w:t>
                      </w:r>
                      <w:proofErr w:type="spellStart"/>
                      <w:r w:rsidR="00AD23E1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Winform</w:t>
                      </w:r>
                      <w:r w:rsidR="00AD23E1">
                        <w:rPr>
                          <w:rFonts w:ascii="微软雅黑 Light" w:eastAsia="微软雅黑 Light" w:hAnsi="微软雅黑 Light" w:cs="Times New Roman" w:hint="eastAsia"/>
                          <w:color w:val="000000"/>
                          <w:kern w:val="2"/>
                          <w:sz w:val="21"/>
                          <w:szCs w:val="21"/>
                        </w:rPr>
                        <w:t>+</w:t>
                      </w:r>
                      <w:r w:rsidR="00AD23E1"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  <w:t>Access</w:t>
                      </w:r>
                      <w:proofErr w:type="spellEnd"/>
                    </w:p>
                    <w:p w:rsidR="004B778A" w:rsidRDefault="004B778A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124A07" w:rsidRDefault="00124A07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000000"/>
                          <w:kern w:val="2"/>
                          <w:sz w:val="21"/>
                          <w:szCs w:val="21"/>
                        </w:rPr>
                      </w:pPr>
                    </w:p>
                    <w:p w:rsidR="0071311F" w:rsidRPr="0071311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  <w:p w:rsidR="0071311F" w:rsidRPr="00B434BF" w:rsidRDefault="0071311F" w:rsidP="0071311F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 Light" w:eastAsia="微软雅黑 Light" w:hAnsi="微软雅黑 Light" w:cs="Times New Roman"/>
                          <w:color w:val="414141"/>
                          <w:kern w:val="2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34BF" w:rsidRPr="0071311F" w:rsidRDefault="00E16387" w:rsidP="004A0AF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695091C" wp14:editId="6E8B4445">
                <wp:simplePos x="0" y="0"/>
                <wp:positionH relativeFrom="column">
                  <wp:posOffset>479425</wp:posOffset>
                </wp:positionH>
                <wp:positionV relativeFrom="paragraph">
                  <wp:posOffset>9090025</wp:posOffset>
                </wp:positionV>
                <wp:extent cx="6591300" cy="300990"/>
                <wp:effectExtent l="0" t="0" r="0" b="38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3009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0B42D" id="矩形 47" o:spid="_x0000_s1026" style="position:absolute;left:0;text-align:left;margin-left:37.75pt;margin-top:715.75pt;width:519pt;height:23.7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" fillcolor="#f2f2f2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0CDD42" wp14:editId="7391125A">
                <wp:simplePos x="0" y="0"/>
                <wp:positionH relativeFrom="column">
                  <wp:posOffset>523240</wp:posOffset>
                </wp:positionH>
                <wp:positionV relativeFrom="paragraph">
                  <wp:posOffset>9092565</wp:posOffset>
                </wp:positionV>
                <wp:extent cx="949325" cy="329565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pStyle w:val="a3"/>
                              <w:spacing w:before="0" w:beforeAutospacing="0" w:after="0" w:afterAutospacing="0" w:line="360" w:lineRule="exact"/>
                              <w:jc w:val="distribut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262626"/>
                                <w:kern w:val="2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DD42" id="_x0000_s1038" type="#_x0000_t202" style="position:absolute;left:0;text-align:left;margin-left:41.2pt;margin-top:715.95pt;width:74.75pt;height:25.9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pStyle w:val="a3"/>
                        <w:spacing w:before="0" w:beforeAutospacing="0" w:after="0" w:afterAutospacing="0" w:line="360" w:lineRule="exact"/>
                        <w:jc w:val="distribute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262626"/>
                          <w:kern w:val="2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D61609" wp14:editId="111829EB">
                <wp:simplePos x="0" y="0"/>
                <wp:positionH relativeFrom="column">
                  <wp:posOffset>372745</wp:posOffset>
                </wp:positionH>
                <wp:positionV relativeFrom="paragraph">
                  <wp:posOffset>9429750</wp:posOffset>
                </wp:positionV>
                <wp:extent cx="6782435" cy="786765"/>
                <wp:effectExtent l="0" t="0" r="0" b="0"/>
                <wp:wrapNone/>
                <wp:docPr id="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4A0AF6" w:rsidRDefault="004A0AF6" w:rsidP="004A0AF6">
                            <w:pPr>
                              <w:rPr>
                                <w:rFonts w:ascii="微软雅黑 Light" w:eastAsia="微软雅黑 Light" w:hAnsi="微软雅黑 Light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14141"/>
                                <w:szCs w:val="21"/>
                              </w:rPr>
                              <w:t>生活上，诚实守信，积极乐观。 工作上，勤奋认真，敢于创新。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1609" id="_x0000_s1039" type="#_x0000_t202" style="position:absolute;left:0;text-align:left;margin-left:29.35pt;margin-top:742.5pt;width:534.05pt;height:61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" filled="f" stroked="f">
                <v:textbox style="mso-fit-shape-to-text:t">
                  <w:txbxContent>
                    <w:p w:rsidR="004A0AF6" w:rsidRDefault="004A0AF6" w:rsidP="004A0AF6">
                      <w:pPr>
                        <w:rPr>
                          <w:rFonts w:ascii="微软雅黑 Light" w:eastAsia="微软雅黑 Light" w:hAnsi="微软雅黑 Light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14141"/>
                          <w:szCs w:val="21"/>
                        </w:rPr>
                        <w:t>生活上，诚实守信，积极乐观。 工作上，勤奋认真，敢于创新。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7473AA0" wp14:editId="62A101FC">
                <wp:simplePos x="0" y="0"/>
                <wp:positionH relativeFrom="column">
                  <wp:posOffset>6769735</wp:posOffset>
                </wp:positionH>
                <wp:positionV relativeFrom="paragraph">
                  <wp:posOffset>9100820</wp:posOffset>
                </wp:positionV>
                <wp:extent cx="300990" cy="300990"/>
                <wp:effectExtent l="0" t="0" r="3810" b="381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5CDD" id="矩形 37" o:spid="_x0000_s1026" style="position:absolute;left:0;text-align:left;margin-left:533.05pt;margin-top:716.6pt;width:23.7pt;height:23.7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" fillcolor="#262626" stroked="f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F2AD" wp14:editId="7A0CC750">
                <wp:simplePos x="0" y="0"/>
                <wp:positionH relativeFrom="column">
                  <wp:posOffset>6830695</wp:posOffset>
                </wp:positionH>
                <wp:positionV relativeFrom="paragraph">
                  <wp:posOffset>9164955</wp:posOffset>
                </wp:positionV>
                <wp:extent cx="151130" cy="193040"/>
                <wp:effectExtent l="0" t="0" r="1270" b="0"/>
                <wp:wrapNone/>
                <wp:docPr id="32" name="male_457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93040"/>
                        </a:xfrm>
                        <a:custGeom>
                          <a:avLst/>
                          <a:gdLst>
                            <a:gd name="connsiteX0" fmla="*/ 118658 w 474552"/>
                            <a:gd name="connsiteY0" fmla="*/ 330881 h 607286"/>
                            <a:gd name="connsiteX1" fmla="*/ 128808 w 474552"/>
                            <a:gd name="connsiteY1" fmla="*/ 330881 h 607286"/>
                            <a:gd name="connsiteX2" fmla="*/ 138880 w 474552"/>
                            <a:gd name="connsiteY2" fmla="*/ 340467 h 607286"/>
                            <a:gd name="connsiteX3" fmla="*/ 237315 w 474552"/>
                            <a:gd name="connsiteY3" fmla="*/ 429642 h 607286"/>
                            <a:gd name="connsiteX4" fmla="*/ 335672 w 474552"/>
                            <a:gd name="connsiteY4" fmla="*/ 340467 h 607286"/>
                            <a:gd name="connsiteX5" fmla="*/ 345823 w 474552"/>
                            <a:gd name="connsiteY5" fmla="*/ 330881 h 607286"/>
                            <a:gd name="connsiteX6" fmla="*/ 355973 w 474552"/>
                            <a:gd name="connsiteY6" fmla="*/ 330881 h 607286"/>
                            <a:gd name="connsiteX7" fmla="*/ 474552 w 474552"/>
                            <a:gd name="connsiteY7" fmla="*/ 449363 h 607286"/>
                            <a:gd name="connsiteX8" fmla="*/ 474552 w 474552"/>
                            <a:gd name="connsiteY8" fmla="*/ 567845 h 607286"/>
                            <a:gd name="connsiteX9" fmla="*/ 435052 w 474552"/>
                            <a:gd name="connsiteY9" fmla="*/ 607286 h 607286"/>
                            <a:gd name="connsiteX10" fmla="*/ 39579 w 474552"/>
                            <a:gd name="connsiteY10" fmla="*/ 607286 h 607286"/>
                            <a:gd name="connsiteX11" fmla="*/ 0 w 474552"/>
                            <a:gd name="connsiteY11" fmla="*/ 567845 h 607286"/>
                            <a:gd name="connsiteX12" fmla="*/ 0 w 474552"/>
                            <a:gd name="connsiteY12" fmla="*/ 449363 h 607286"/>
                            <a:gd name="connsiteX13" fmla="*/ 118658 w 474552"/>
                            <a:gd name="connsiteY13" fmla="*/ 330881 h 607286"/>
                            <a:gd name="connsiteX14" fmla="*/ 315130 w 474552"/>
                            <a:gd name="connsiteY14" fmla="*/ 118095 h 607286"/>
                            <a:gd name="connsiteX15" fmla="*/ 237312 w 474552"/>
                            <a:gd name="connsiteY15" fmla="*/ 162332 h 607286"/>
                            <a:gd name="connsiteX16" fmla="*/ 135653 w 474552"/>
                            <a:gd name="connsiteY16" fmla="*/ 182682 h 607286"/>
                            <a:gd name="connsiteX17" fmla="*/ 237312 w 474552"/>
                            <a:gd name="connsiteY17" fmla="*/ 284120 h 607286"/>
                            <a:gd name="connsiteX18" fmla="*/ 338893 w 474552"/>
                            <a:gd name="connsiteY18" fmla="*/ 182682 h 607286"/>
                            <a:gd name="connsiteX19" fmla="*/ 315130 w 474552"/>
                            <a:gd name="connsiteY19" fmla="*/ 118095 h 607286"/>
                            <a:gd name="connsiteX20" fmla="*/ 237312 w 474552"/>
                            <a:gd name="connsiteY20" fmla="*/ 0 h 607286"/>
                            <a:gd name="connsiteX21" fmla="*/ 379572 w 474552"/>
                            <a:gd name="connsiteY21" fmla="*/ 162332 h 607286"/>
                            <a:gd name="connsiteX22" fmla="*/ 237312 w 474552"/>
                            <a:gd name="connsiteY22" fmla="*/ 324742 h 607286"/>
                            <a:gd name="connsiteX23" fmla="*/ 95052 w 474552"/>
                            <a:gd name="connsiteY23" fmla="*/ 162332 h 607286"/>
                            <a:gd name="connsiteX24" fmla="*/ 237312 w 474552"/>
                            <a:gd name="connsiteY24" fmla="*/ 0 h 607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74552" h="607286">
                              <a:moveTo>
                                <a:pt x="118658" y="330881"/>
                              </a:moveTo>
                              <a:lnTo>
                                <a:pt x="128808" y="330881"/>
                              </a:lnTo>
                              <a:cubicBezTo>
                                <a:pt x="134080" y="330881"/>
                                <a:pt x="138329" y="335203"/>
                                <a:pt x="138880" y="340467"/>
                              </a:cubicBezTo>
                              <a:cubicBezTo>
                                <a:pt x="143680" y="390515"/>
                                <a:pt x="185934" y="429642"/>
                                <a:pt x="237315" y="429642"/>
                              </a:cubicBezTo>
                              <a:cubicBezTo>
                                <a:pt x="288618" y="429642"/>
                                <a:pt x="330872" y="390515"/>
                                <a:pt x="335672" y="340467"/>
                              </a:cubicBezTo>
                              <a:cubicBezTo>
                                <a:pt x="336223" y="335203"/>
                                <a:pt x="340472" y="330881"/>
                                <a:pt x="345823" y="330881"/>
                              </a:cubicBezTo>
                              <a:lnTo>
                                <a:pt x="355973" y="330881"/>
                              </a:lnTo>
                              <a:cubicBezTo>
                                <a:pt x="421518" y="330881"/>
                                <a:pt x="474552" y="383915"/>
                                <a:pt x="474552" y="449363"/>
                              </a:cubicBezTo>
                              <a:lnTo>
                                <a:pt x="474552" y="567845"/>
                              </a:lnTo>
                              <a:cubicBezTo>
                                <a:pt x="474552" y="589687"/>
                                <a:pt x="456926" y="607286"/>
                                <a:pt x="435052" y="607286"/>
                              </a:cubicBezTo>
                              <a:lnTo>
                                <a:pt x="39579" y="607286"/>
                              </a:lnTo>
                              <a:cubicBezTo>
                                <a:pt x="17704" y="607286"/>
                                <a:pt x="0" y="589687"/>
                                <a:pt x="0" y="567845"/>
                              </a:cubicBezTo>
                              <a:lnTo>
                                <a:pt x="0" y="449363"/>
                              </a:lnTo>
                              <a:cubicBezTo>
                                <a:pt x="0" y="383915"/>
                                <a:pt x="53113" y="330881"/>
                                <a:pt x="118658" y="330881"/>
                              </a:cubicBezTo>
                              <a:close/>
                              <a:moveTo>
                                <a:pt x="315130" y="118095"/>
                              </a:moveTo>
                              <a:cubicBezTo>
                                <a:pt x="305373" y="143632"/>
                                <a:pt x="274372" y="162332"/>
                                <a:pt x="237312" y="162332"/>
                              </a:cubicBezTo>
                              <a:cubicBezTo>
                                <a:pt x="200173" y="162332"/>
                                <a:pt x="135653" y="158010"/>
                                <a:pt x="135653" y="182682"/>
                              </a:cubicBezTo>
                              <a:cubicBezTo>
                                <a:pt x="135653" y="238705"/>
                                <a:pt x="181132" y="284120"/>
                                <a:pt x="237312" y="284120"/>
                              </a:cubicBezTo>
                              <a:cubicBezTo>
                                <a:pt x="293335" y="284120"/>
                                <a:pt x="338893" y="238705"/>
                                <a:pt x="338893" y="182682"/>
                              </a:cubicBezTo>
                              <a:cubicBezTo>
                                <a:pt x="338893" y="158010"/>
                                <a:pt x="329765" y="135696"/>
                                <a:pt x="315130" y="118095"/>
                              </a:cubicBezTo>
                              <a:close/>
                              <a:moveTo>
                                <a:pt x="237312" y="0"/>
                              </a:moveTo>
                              <a:cubicBezTo>
                                <a:pt x="315838" y="0"/>
                                <a:pt x="379572" y="72680"/>
                                <a:pt x="379572" y="162332"/>
                              </a:cubicBezTo>
                              <a:cubicBezTo>
                                <a:pt x="379572" y="251984"/>
                                <a:pt x="315838" y="324742"/>
                                <a:pt x="237312" y="324742"/>
                              </a:cubicBezTo>
                              <a:cubicBezTo>
                                <a:pt x="158707" y="324742"/>
                                <a:pt x="95052" y="251984"/>
                                <a:pt x="95052" y="162332"/>
                              </a:cubicBezTo>
                              <a:cubicBezTo>
                                <a:pt x="95052" y="72680"/>
                                <a:pt x="158707" y="0"/>
                                <a:pt x="2373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5E30" id="male_45735" o:spid="_x0000_s1026" style="position:absolute;left:0;text-align:left;margin-left:537.85pt;margin-top:721.65pt;width:11.9pt;height:1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552,607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" path="m118658,330881r10150,c134080,330881,138329,335203,138880,340467v4800,50048,47054,89175,98435,89175c288618,429642,330872,390515,335672,340467v551,-5264,4800,-9586,10151,-9586l355973,330881v65545,,118579,53034,118579,118482l474552,567845v,21842,-17626,39441,-39500,39441l39579,607286c17704,607286,,589687,,567845l,449363c,383915,53113,330881,118658,330881xm315130,118095v-9757,25537,-40758,44237,-77818,44237c200173,162332,135653,158010,135653,182682v,56023,45479,101438,101659,101438c293335,284120,338893,238705,338893,182682v,-24672,-9128,-46986,-23763,-64587xm237312,v78526,,142260,72680,142260,162332c379572,251984,315838,324742,237312,324742v-78605,,-142260,-72758,-142260,-162410c95052,72680,158707,,237312,xe" fillcolor="window" stroked="f">
                <v:path arrowok="t" o:connecttype="custom" o:connectlocs="37789,105178;41021,105178;44229,108225;75577,136572;106901,108225;110134,105178;113366,105178;151130,142840;151130,180503;138550,193040;12605,193040;0,180503;0,142840;37789,105178;100359,37539;75576,51601;43201,58070;75576,90314;107927,58070;100359,37539;75576,0;120882,51601;75576,103227;30271,51601;75576,0" o:connectangles="0,0,0,0,0,0,0,0,0,0,0,0,0,0,0,0,0,0,0,0,0,0,0,0,0"/>
                <o:lock v:ext="edit" aspectratio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18A1F8" wp14:editId="100A527B">
                <wp:simplePos x="0" y="0"/>
                <wp:positionH relativeFrom="column">
                  <wp:posOffset>413043</wp:posOffset>
                </wp:positionH>
                <wp:positionV relativeFrom="paragraph">
                  <wp:posOffset>9098280</wp:posOffset>
                </wp:positionV>
                <wp:extent cx="57785" cy="30099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30099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34E3E" id="矩形 27" o:spid="_x0000_s1026" style="position:absolute;left:0;text-align:left;margin-left:32.5pt;margin-top:716.4pt;width:4.55pt;height:23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" fillcolor="#262626" stroked="f" strokeweight="1pt"/>
            </w:pict>
          </mc:Fallback>
        </mc:AlternateContent>
      </w:r>
      <w:r w:rsidR="00B434BF">
        <w:tab/>
      </w:r>
    </w:p>
    <w:sectPr w:rsidR="00B434BF" w:rsidRPr="0071311F">
      <w:pgSz w:w="11906" w:h="16838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D672E"/>
    <w:rsid w:val="000D112F"/>
    <w:rsid w:val="00124A07"/>
    <w:rsid w:val="001C2E01"/>
    <w:rsid w:val="00294B41"/>
    <w:rsid w:val="002A6BA2"/>
    <w:rsid w:val="00312D83"/>
    <w:rsid w:val="0034028D"/>
    <w:rsid w:val="00361299"/>
    <w:rsid w:val="00445BAD"/>
    <w:rsid w:val="004547D6"/>
    <w:rsid w:val="004648A8"/>
    <w:rsid w:val="004A0AF6"/>
    <w:rsid w:val="004A5BE3"/>
    <w:rsid w:val="004B06EC"/>
    <w:rsid w:val="004B778A"/>
    <w:rsid w:val="004F40BE"/>
    <w:rsid w:val="0052004C"/>
    <w:rsid w:val="00526FFD"/>
    <w:rsid w:val="0053585D"/>
    <w:rsid w:val="005968A4"/>
    <w:rsid w:val="006D5E86"/>
    <w:rsid w:val="0071311F"/>
    <w:rsid w:val="007508FC"/>
    <w:rsid w:val="00750E62"/>
    <w:rsid w:val="008507C0"/>
    <w:rsid w:val="00864F5A"/>
    <w:rsid w:val="00875CC5"/>
    <w:rsid w:val="00894AE3"/>
    <w:rsid w:val="008C2F31"/>
    <w:rsid w:val="008E2501"/>
    <w:rsid w:val="00961EDE"/>
    <w:rsid w:val="009E0B68"/>
    <w:rsid w:val="009E797E"/>
    <w:rsid w:val="009F5409"/>
    <w:rsid w:val="00A3069E"/>
    <w:rsid w:val="00AC414E"/>
    <w:rsid w:val="00AD23E1"/>
    <w:rsid w:val="00B434BF"/>
    <w:rsid w:val="00B54FDE"/>
    <w:rsid w:val="00B560B1"/>
    <w:rsid w:val="00B70EB3"/>
    <w:rsid w:val="00BD7D81"/>
    <w:rsid w:val="00C242BE"/>
    <w:rsid w:val="00C41011"/>
    <w:rsid w:val="00D050B0"/>
    <w:rsid w:val="00D251F1"/>
    <w:rsid w:val="00D51213"/>
    <w:rsid w:val="00DA1C32"/>
    <w:rsid w:val="00DA497E"/>
    <w:rsid w:val="00E0282D"/>
    <w:rsid w:val="00E16387"/>
    <w:rsid w:val="00E37839"/>
    <w:rsid w:val="00E46184"/>
    <w:rsid w:val="00E72D9D"/>
    <w:rsid w:val="00E90E65"/>
    <w:rsid w:val="00F46D22"/>
    <w:rsid w:val="00F61C13"/>
    <w:rsid w:val="00FB4A0D"/>
    <w:rsid w:val="013C59DA"/>
    <w:rsid w:val="03E16DD1"/>
    <w:rsid w:val="04A30610"/>
    <w:rsid w:val="04C1394C"/>
    <w:rsid w:val="089A368F"/>
    <w:rsid w:val="093C6645"/>
    <w:rsid w:val="09BB4E21"/>
    <w:rsid w:val="0B532CA2"/>
    <w:rsid w:val="0D9A2DB0"/>
    <w:rsid w:val="0FA27DAF"/>
    <w:rsid w:val="12256C0C"/>
    <w:rsid w:val="13014B69"/>
    <w:rsid w:val="13C5525F"/>
    <w:rsid w:val="16A917CF"/>
    <w:rsid w:val="171E6C95"/>
    <w:rsid w:val="18675B0C"/>
    <w:rsid w:val="1B182262"/>
    <w:rsid w:val="1B416753"/>
    <w:rsid w:val="1C5C6C54"/>
    <w:rsid w:val="1E730C78"/>
    <w:rsid w:val="1EAA335E"/>
    <w:rsid w:val="20DE07A0"/>
    <w:rsid w:val="24B6594D"/>
    <w:rsid w:val="2CED5872"/>
    <w:rsid w:val="2D4B277D"/>
    <w:rsid w:val="2DF717A3"/>
    <w:rsid w:val="30573682"/>
    <w:rsid w:val="315C5891"/>
    <w:rsid w:val="35EA53D6"/>
    <w:rsid w:val="36BC2F23"/>
    <w:rsid w:val="37B44A8D"/>
    <w:rsid w:val="38600011"/>
    <w:rsid w:val="38AE28E2"/>
    <w:rsid w:val="39124A2B"/>
    <w:rsid w:val="39994C37"/>
    <w:rsid w:val="3A7C5B1F"/>
    <w:rsid w:val="3C6201F7"/>
    <w:rsid w:val="3CE91E20"/>
    <w:rsid w:val="3D3006E0"/>
    <w:rsid w:val="43AC02EF"/>
    <w:rsid w:val="46BB1DEC"/>
    <w:rsid w:val="46C118BC"/>
    <w:rsid w:val="46E124E2"/>
    <w:rsid w:val="4C5F1FDC"/>
    <w:rsid w:val="4F2D6BB9"/>
    <w:rsid w:val="4FC8421E"/>
    <w:rsid w:val="51AC569D"/>
    <w:rsid w:val="5291786C"/>
    <w:rsid w:val="56A85411"/>
    <w:rsid w:val="575D672E"/>
    <w:rsid w:val="5BC869C9"/>
    <w:rsid w:val="5C112DEA"/>
    <w:rsid w:val="5C4C655E"/>
    <w:rsid w:val="5EE362AB"/>
    <w:rsid w:val="62A20E5E"/>
    <w:rsid w:val="63636840"/>
    <w:rsid w:val="63DA4028"/>
    <w:rsid w:val="658927B8"/>
    <w:rsid w:val="659035A2"/>
    <w:rsid w:val="68465861"/>
    <w:rsid w:val="69D8326D"/>
    <w:rsid w:val="6AF561F8"/>
    <w:rsid w:val="6D4846B4"/>
    <w:rsid w:val="6EE65454"/>
    <w:rsid w:val="704B0F71"/>
    <w:rsid w:val="72686CA6"/>
    <w:rsid w:val="72CE0815"/>
    <w:rsid w:val="72EB7C36"/>
    <w:rsid w:val="75632F99"/>
    <w:rsid w:val="756B0326"/>
    <w:rsid w:val="78B5234F"/>
    <w:rsid w:val="7A97438A"/>
    <w:rsid w:val="7D7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346D252-755D-4BB8-9548-D6C552B7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bff182db-139b-4b0f-e15a-becb8fd5611c\&#31616;&#21382;&#29289;&#27969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F8448-EADF-40E8-BBDD-B540A53E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简历物流模板.docx</Template>
  <TotalTime>50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你一定爱笑</dc:creator>
  <cp:lastModifiedBy>xtzj</cp:lastModifiedBy>
  <cp:revision>50</cp:revision>
  <dcterms:created xsi:type="dcterms:W3CDTF">2019-03-15T08:57:00Z</dcterms:created>
  <dcterms:modified xsi:type="dcterms:W3CDTF">2019-05-17T13:27:00Z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