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AF6" w:rsidRDefault="004A0AF6" w:rsidP="004A0AF6">
      <w:pPr>
        <w:sectPr w:rsidR="004A0AF6">
          <w:pgSz w:w="11906" w:h="16838"/>
          <w:pgMar w:top="0" w:right="0" w:bottom="0" w:left="0" w:header="851" w:footer="992" w:gutter="0"/>
          <w:cols w:space="720"/>
          <w:docGrid w:type="lines" w:linePitch="312"/>
        </w:sect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859BDDF" wp14:editId="45D5D68C">
                <wp:simplePos x="0" y="0"/>
                <wp:positionH relativeFrom="column">
                  <wp:posOffset>434975</wp:posOffset>
                </wp:positionH>
                <wp:positionV relativeFrom="paragraph">
                  <wp:posOffset>7821295</wp:posOffset>
                </wp:positionV>
                <wp:extent cx="6782435" cy="2449830"/>
                <wp:effectExtent l="0" t="0" r="0" b="0"/>
                <wp:wrapNone/>
                <wp:docPr id="4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2435" cy="2449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A0AF6" w:rsidRDefault="004A0AF6" w:rsidP="004A0AF6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熟悉掌握Html5+Css3、JavaScript、</w:t>
                            </w:r>
                            <w:proofErr w:type="spellStart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Jquery</w:t>
                            </w:r>
                            <w:proofErr w:type="spellEnd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、Ajax、</w:t>
                            </w:r>
                            <w:proofErr w:type="spellStart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Layui</w:t>
                            </w:r>
                            <w:proofErr w:type="spellEnd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、Vue.js等前台编程语言。</w:t>
                            </w:r>
                          </w:p>
                          <w:p w:rsidR="007508FC" w:rsidRDefault="007508FC" w:rsidP="004A0AF6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熟悉基于Lamp、</w:t>
                            </w:r>
                            <w:proofErr w:type="spellStart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lnmp</w:t>
                            </w:r>
                            <w:proofErr w:type="spellEnd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环境开发</w:t>
                            </w:r>
                          </w:p>
                          <w:p w:rsidR="004A0AF6" w:rsidRDefault="004A0AF6" w:rsidP="004A0AF6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熟悉</w:t>
                            </w:r>
                            <w:proofErr w:type="spellStart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PHP+MySql</w:t>
                            </w:r>
                            <w:proofErr w:type="spellEnd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等Web前后端开发。</w:t>
                            </w:r>
                          </w:p>
                          <w:p w:rsidR="004A0AF6" w:rsidRDefault="004A0AF6" w:rsidP="004A0AF6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熟悉PHP的MVC编程思想、熟悉</w:t>
                            </w:r>
                            <w:proofErr w:type="spellStart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ThinkPHP</w:t>
                            </w:r>
                            <w:proofErr w:type="spellEnd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Laravel</w:t>
                            </w:r>
                            <w:proofErr w:type="spellEnd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Yii</w:t>
                            </w:r>
                            <w:proofErr w:type="spellEnd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主流开源框架。</w:t>
                            </w:r>
                          </w:p>
                          <w:p w:rsidR="004A0AF6" w:rsidRDefault="004A0AF6" w:rsidP="004A0AF6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熟悉Java JDBC/Ajax/</w:t>
                            </w:r>
                            <w:proofErr w:type="spellStart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Serlvet</w:t>
                            </w:r>
                            <w:proofErr w:type="spellEnd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等技术。</w:t>
                            </w:r>
                          </w:p>
                          <w:p w:rsidR="004A0AF6" w:rsidRDefault="004A0AF6" w:rsidP="004A0AF6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熟悉Java MVC分层思想以及</w:t>
                            </w:r>
                            <w:proofErr w:type="spellStart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Struts+Spring+Hibernate</w:t>
                            </w:r>
                            <w:proofErr w:type="spellEnd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主流开源框架。</w:t>
                            </w:r>
                          </w:p>
                          <w:p w:rsidR="004A0AF6" w:rsidRDefault="004A0AF6" w:rsidP="004A0AF6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熟悉Apache、Tomcat</w:t>
                            </w:r>
                            <w:r w:rsidR="007508FC"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、</w:t>
                            </w:r>
                            <w:proofErr w:type="spellStart"/>
                            <w:r w:rsidR="007508FC">
                              <w:rPr>
                                <w:rFonts w:ascii="微软雅黑" w:eastAsia="微软雅黑" w:hAnsi="微软雅黑" w:hint="eastAsia"/>
                                <w:color w:val="666666"/>
                                <w:sz w:val="18"/>
                                <w:szCs w:val="18"/>
                                <w:shd w:val="clear" w:color="auto" w:fill="FFFFFF"/>
                              </w:rPr>
                              <w:t>Nginx</w:t>
                            </w:r>
                            <w:proofErr w:type="spellEnd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服务器的使用。</w:t>
                            </w:r>
                          </w:p>
                          <w:p w:rsidR="004A0AF6" w:rsidRDefault="004A0AF6" w:rsidP="004A0AF6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熟悉Python、C#、</w:t>
                            </w:r>
                            <w:proofErr w:type="spellStart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Winform</w:t>
                            </w:r>
                            <w:proofErr w:type="spellEnd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。</w:t>
                            </w:r>
                          </w:p>
                          <w:p w:rsidR="004A0AF6" w:rsidRDefault="004A0AF6" w:rsidP="004A0AF6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熟悉</w:t>
                            </w:r>
                            <w:proofErr w:type="spellStart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Sql</w:t>
                            </w:r>
                            <w:proofErr w:type="spellEnd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 xml:space="preserve"> Server、</w:t>
                            </w:r>
                            <w:proofErr w:type="spellStart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。</w:t>
                            </w:r>
                          </w:p>
                          <w:p w:rsidR="004A0AF6" w:rsidRDefault="004A0AF6" w:rsidP="004A0AF6"/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type w14:anchorId="1859BDDF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34.25pt;margin-top:615.85pt;width:534.05pt;height:192.9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" filled="f" stroked="f">
                <v:textbox>
                  <w:txbxContent>
                    <w:p w:rsidR="004A0AF6" w:rsidRDefault="004A0AF6" w:rsidP="004A0AF6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414141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熟悉掌握Html5+Css3、JavaScript、</w:t>
                      </w:r>
                      <w:proofErr w:type="spellStart"/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Jquery</w:t>
                      </w:r>
                      <w:proofErr w:type="spellEnd"/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、Ajax、</w:t>
                      </w:r>
                      <w:proofErr w:type="spellStart"/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Layui</w:t>
                      </w:r>
                      <w:proofErr w:type="spellEnd"/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、Vue.js等前台编程语言。</w:t>
                      </w:r>
                    </w:p>
                    <w:p w:rsidR="007508FC" w:rsidRDefault="007508FC" w:rsidP="004A0AF6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熟悉基于Lamp、</w:t>
                      </w:r>
                      <w:proofErr w:type="spellStart"/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lnmp</w:t>
                      </w:r>
                      <w:proofErr w:type="spellEnd"/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环境开发</w:t>
                      </w:r>
                    </w:p>
                    <w:p w:rsidR="004A0AF6" w:rsidRDefault="004A0AF6" w:rsidP="004A0AF6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414141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熟悉</w:t>
                      </w:r>
                      <w:proofErr w:type="spellStart"/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PHP+MySql</w:t>
                      </w:r>
                      <w:proofErr w:type="spellEnd"/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等Web前后端开发。</w:t>
                      </w:r>
                    </w:p>
                    <w:p w:rsidR="004A0AF6" w:rsidRDefault="004A0AF6" w:rsidP="004A0AF6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414141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熟悉PHP的MVC编程思想、熟悉</w:t>
                      </w:r>
                      <w:proofErr w:type="spellStart"/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ThinkPHP</w:t>
                      </w:r>
                      <w:proofErr w:type="spellEnd"/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、</w:t>
                      </w:r>
                      <w:proofErr w:type="spellStart"/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Laravel</w:t>
                      </w:r>
                      <w:proofErr w:type="spellEnd"/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、</w:t>
                      </w:r>
                      <w:proofErr w:type="spellStart"/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Yii</w:t>
                      </w:r>
                      <w:proofErr w:type="spellEnd"/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主流开源框架。</w:t>
                      </w:r>
                    </w:p>
                    <w:p w:rsidR="004A0AF6" w:rsidRDefault="004A0AF6" w:rsidP="004A0AF6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414141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熟悉Java JDBC/Ajax/</w:t>
                      </w:r>
                      <w:proofErr w:type="spellStart"/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Serlvet</w:t>
                      </w:r>
                      <w:proofErr w:type="spellEnd"/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等技术。</w:t>
                      </w:r>
                    </w:p>
                    <w:p w:rsidR="004A0AF6" w:rsidRDefault="004A0AF6" w:rsidP="004A0AF6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414141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熟悉Java MVC分层思想以及</w:t>
                      </w:r>
                      <w:proofErr w:type="spellStart"/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Struts+Spring+Hibernate</w:t>
                      </w:r>
                      <w:proofErr w:type="spellEnd"/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主流开源框架。</w:t>
                      </w:r>
                    </w:p>
                    <w:p w:rsidR="004A0AF6" w:rsidRDefault="004A0AF6" w:rsidP="004A0AF6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414141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熟悉Apache、Tomcat</w:t>
                      </w:r>
                      <w:r w:rsidR="007508FC"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、</w:t>
                      </w:r>
                      <w:proofErr w:type="spellStart"/>
                      <w:r w:rsidR="007508FC">
                        <w:rPr>
                          <w:rFonts w:ascii="微软雅黑" w:eastAsia="微软雅黑" w:hAnsi="微软雅黑" w:hint="eastAsia"/>
                          <w:color w:val="666666"/>
                          <w:sz w:val="18"/>
                          <w:szCs w:val="18"/>
                          <w:shd w:val="clear" w:color="auto" w:fill="FFFFFF"/>
                        </w:rPr>
                        <w:t>Nginx</w:t>
                      </w:r>
                      <w:proofErr w:type="spellEnd"/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服务器的使用。</w:t>
                      </w:r>
                    </w:p>
                    <w:p w:rsidR="004A0AF6" w:rsidRDefault="004A0AF6" w:rsidP="004A0AF6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414141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熟悉Python、C#、</w:t>
                      </w:r>
                      <w:proofErr w:type="spellStart"/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Winform</w:t>
                      </w:r>
                      <w:proofErr w:type="spellEnd"/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。</w:t>
                      </w:r>
                    </w:p>
                    <w:p w:rsidR="004A0AF6" w:rsidRDefault="004A0AF6" w:rsidP="004A0AF6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414141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熟悉</w:t>
                      </w:r>
                      <w:proofErr w:type="spellStart"/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Sql</w:t>
                      </w:r>
                      <w:proofErr w:type="spellEnd"/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 xml:space="preserve"> Server、</w:t>
                      </w:r>
                      <w:proofErr w:type="spellStart"/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MySql</w:t>
                      </w:r>
                      <w:proofErr w:type="spellEnd"/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。</w:t>
                      </w:r>
                    </w:p>
                    <w:p w:rsidR="004A0AF6" w:rsidRDefault="004A0AF6" w:rsidP="004A0AF6"/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7949E17" wp14:editId="5B819B0A">
                <wp:simplePos x="0" y="0"/>
                <wp:positionH relativeFrom="column">
                  <wp:posOffset>619125</wp:posOffset>
                </wp:positionH>
                <wp:positionV relativeFrom="paragraph">
                  <wp:posOffset>7381240</wp:posOffset>
                </wp:positionV>
                <wp:extent cx="949325" cy="329565"/>
                <wp:effectExtent l="0" t="0" r="0" b="0"/>
                <wp:wrapNone/>
                <wp:docPr id="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9324" cy="3295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 w:rsidR="004A0AF6" w:rsidRDefault="004A0AF6" w:rsidP="004A0AF6">
                            <w:pPr>
                              <w:pStyle w:val="a3"/>
                              <w:spacing w:before="0" w:beforeAutospacing="0" w:after="0" w:afterAutospacing="0" w:line="360" w:lineRule="exact"/>
                              <w:jc w:val="distribute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262626"/>
                                <w:kern w:val="2"/>
                                <w:sz w:val="26"/>
                                <w:szCs w:val="26"/>
                              </w:rPr>
                              <w:t>个人技能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949E17" id="文本框 2" o:spid="_x0000_s1027" type="#_x0000_t202" style="position:absolute;left:0;text-align:left;margin-left:48.75pt;margin-top:581.2pt;width:74.75pt;height:25.9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" filled="f" stroked="f">
                <v:textbox style="mso-fit-shape-to-text:t">
                  <w:txbxContent>
                    <w:p w:rsidR="004A0AF6" w:rsidRDefault="004A0AF6" w:rsidP="004A0AF6">
                      <w:pPr>
                        <w:pStyle w:val="a3"/>
                        <w:spacing w:before="0" w:beforeAutospacing="0" w:after="0" w:afterAutospacing="0" w:line="360" w:lineRule="exact"/>
                        <w:jc w:val="distribute"/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262626"/>
                          <w:kern w:val="2"/>
                          <w:sz w:val="26"/>
                          <w:szCs w:val="26"/>
                        </w:rPr>
                        <w:t>个人技能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625C1CD" wp14:editId="41888FEB">
                <wp:simplePos x="0" y="0"/>
                <wp:positionH relativeFrom="column">
                  <wp:posOffset>499110</wp:posOffset>
                </wp:positionH>
                <wp:positionV relativeFrom="paragraph">
                  <wp:posOffset>7376795</wp:posOffset>
                </wp:positionV>
                <wp:extent cx="57785" cy="300990"/>
                <wp:effectExtent l="0" t="0" r="18415" b="381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88" cy="300942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w14:anchorId="0DB85AF8" id="矩形 26" o:spid="_x0000_s1026" style="position:absolute;left:0;text-align:left;margin-left:39.3pt;margin-top:580.85pt;width:4.55pt;height:23.7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" fillcolor="#262626" stroked="f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F05F7EC" wp14:editId="1304F280">
                <wp:simplePos x="0" y="0"/>
                <wp:positionH relativeFrom="column">
                  <wp:posOffset>6916420</wp:posOffset>
                </wp:positionH>
                <wp:positionV relativeFrom="paragraph">
                  <wp:posOffset>7472045</wp:posOffset>
                </wp:positionV>
                <wp:extent cx="177800" cy="144145"/>
                <wp:effectExtent l="0" t="0" r="12700" b="8255"/>
                <wp:wrapNone/>
                <wp:docPr id="31" name="trophy-cup-silhouette_478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77770" cy="144330"/>
                        </a:xfrm>
                        <a:custGeom>
                          <a:avLst/>
                          <a:gdLst>
                            <a:gd name="T0" fmla="*/ 331 w 412"/>
                            <a:gd name="T1" fmla="*/ 20 h 335"/>
                            <a:gd name="T2" fmla="*/ 330 w 412"/>
                            <a:gd name="T3" fmla="*/ 0 h 335"/>
                            <a:gd name="T4" fmla="*/ 207 w 412"/>
                            <a:gd name="T5" fmla="*/ 0 h 335"/>
                            <a:gd name="T6" fmla="*/ 207 w 412"/>
                            <a:gd name="T7" fmla="*/ 0 h 335"/>
                            <a:gd name="T8" fmla="*/ 206 w 412"/>
                            <a:gd name="T9" fmla="*/ 0 h 335"/>
                            <a:gd name="T10" fmla="*/ 206 w 412"/>
                            <a:gd name="T11" fmla="*/ 0 h 335"/>
                            <a:gd name="T12" fmla="*/ 206 w 412"/>
                            <a:gd name="T13" fmla="*/ 0 h 335"/>
                            <a:gd name="T14" fmla="*/ 82 w 412"/>
                            <a:gd name="T15" fmla="*/ 0 h 335"/>
                            <a:gd name="T16" fmla="*/ 82 w 412"/>
                            <a:gd name="T17" fmla="*/ 20 h 335"/>
                            <a:gd name="T18" fmla="*/ 0 w 412"/>
                            <a:gd name="T19" fmla="*/ 20 h 335"/>
                            <a:gd name="T20" fmla="*/ 0 w 412"/>
                            <a:gd name="T21" fmla="*/ 34 h 335"/>
                            <a:gd name="T22" fmla="*/ 45 w 412"/>
                            <a:gd name="T23" fmla="*/ 149 h 335"/>
                            <a:gd name="T24" fmla="*/ 115 w 412"/>
                            <a:gd name="T25" fmla="*/ 174 h 335"/>
                            <a:gd name="T26" fmla="*/ 128 w 412"/>
                            <a:gd name="T27" fmla="*/ 174 h 335"/>
                            <a:gd name="T28" fmla="*/ 182 w 412"/>
                            <a:gd name="T29" fmla="*/ 218 h 335"/>
                            <a:gd name="T30" fmla="*/ 182 w 412"/>
                            <a:gd name="T31" fmla="*/ 277 h 335"/>
                            <a:gd name="T32" fmla="*/ 122 w 412"/>
                            <a:gd name="T33" fmla="*/ 277 h 335"/>
                            <a:gd name="T34" fmla="*/ 122 w 412"/>
                            <a:gd name="T35" fmla="*/ 314 h 335"/>
                            <a:gd name="T36" fmla="*/ 102 w 412"/>
                            <a:gd name="T37" fmla="*/ 314 h 335"/>
                            <a:gd name="T38" fmla="*/ 102 w 412"/>
                            <a:gd name="T39" fmla="*/ 335 h 335"/>
                            <a:gd name="T40" fmla="*/ 206 w 412"/>
                            <a:gd name="T41" fmla="*/ 335 h 335"/>
                            <a:gd name="T42" fmla="*/ 207 w 412"/>
                            <a:gd name="T43" fmla="*/ 335 h 335"/>
                            <a:gd name="T44" fmla="*/ 310 w 412"/>
                            <a:gd name="T45" fmla="*/ 335 h 335"/>
                            <a:gd name="T46" fmla="*/ 310 w 412"/>
                            <a:gd name="T47" fmla="*/ 314 h 335"/>
                            <a:gd name="T48" fmla="*/ 290 w 412"/>
                            <a:gd name="T49" fmla="*/ 314 h 335"/>
                            <a:gd name="T50" fmla="*/ 290 w 412"/>
                            <a:gd name="T51" fmla="*/ 277 h 335"/>
                            <a:gd name="T52" fmla="*/ 231 w 412"/>
                            <a:gd name="T53" fmla="*/ 277 h 335"/>
                            <a:gd name="T54" fmla="*/ 231 w 412"/>
                            <a:gd name="T55" fmla="*/ 218 h 335"/>
                            <a:gd name="T56" fmla="*/ 285 w 412"/>
                            <a:gd name="T57" fmla="*/ 174 h 335"/>
                            <a:gd name="T58" fmla="*/ 297 w 412"/>
                            <a:gd name="T59" fmla="*/ 174 h 335"/>
                            <a:gd name="T60" fmla="*/ 367 w 412"/>
                            <a:gd name="T61" fmla="*/ 149 h 335"/>
                            <a:gd name="T62" fmla="*/ 412 w 412"/>
                            <a:gd name="T63" fmla="*/ 34 h 335"/>
                            <a:gd name="T64" fmla="*/ 412 w 412"/>
                            <a:gd name="T65" fmla="*/ 20 h 335"/>
                            <a:gd name="T66" fmla="*/ 331 w 412"/>
                            <a:gd name="T67" fmla="*/ 20 h 335"/>
                            <a:gd name="T68" fmla="*/ 63 w 412"/>
                            <a:gd name="T69" fmla="*/ 129 h 335"/>
                            <a:gd name="T70" fmla="*/ 28 w 412"/>
                            <a:gd name="T71" fmla="*/ 47 h 335"/>
                            <a:gd name="T72" fmla="*/ 83 w 412"/>
                            <a:gd name="T73" fmla="*/ 47 h 335"/>
                            <a:gd name="T74" fmla="*/ 104 w 412"/>
                            <a:gd name="T75" fmla="*/ 132 h 335"/>
                            <a:gd name="T76" fmla="*/ 111 w 412"/>
                            <a:gd name="T77" fmla="*/ 147 h 335"/>
                            <a:gd name="T78" fmla="*/ 63 w 412"/>
                            <a:gd name="T79" fmla="*/ 129 h 335"/>
                            <a:gd name="T80" fmla="*/ 349 w 412"/>
                            <a:gd name="T81" fmla="*/ 129 h 335"/>
                            <a:gd name="T82" fmla="*/ 301 w 412"/>
                            <a:gd name="T83" fmla="*/ 147 h 335"/>
                            <a:gd name="T84" fmla="*/ 308 w 412"/>
                            <a:gd name="T85" fmla="*/ 132 h 335"/>
                            <a:gd name="T86" fmla="*/ 329 w 412"/>
                            <a:gd name="T87" fmla="*/ 47 h 335"/>
                            <a:gd name="T88" fmla="*/ 384 w 412"/>
                            <a:gd name="T89" fmla="*/ 47 h 335"/>
                            <a:gd name="T90" fmla="*/ 349 w 412"/>
                            <a:gd name="T91" fmla="*/ 129 h 3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412" h="335">
                              <a:moveTo>
                                <a:pt x="331" y="20"/>
                              </a:moveTo>
                              <a:cubicBezTo>
                                <a:pt x="331" y="8"/>
                                <a:pt x="330" y="0"/>
                                <a:pt x="330" y="0"/>
                              </a:cubicBezTo>
                              <a:lnTo>
                                <a:pt x="207" y="0"/>
                              </a:lnTo>
                              <a:lnTo>
                                <a:pt x="207" y="0"/>
                              </a:lnTo>
                              <a:lnTo>
                                <a:pt x="206" y="0"/>
                              </a:lnTo>
                              <a:lnTo>
                                <a:pt x="206" y="0"/>
                              </a:lnTo>
                              <a:lnTo>
                                <a:pt x="206" y="0"/>
                              </a:lnTo>
                              <a:lnTo>
                                <a:pt x="82" y="0"/>
                              </a:lnTo>
                              <a:cubicBezTo>
                                <a:pt x="82" y="0"/>
                                <a:pt x="82" y="8"/>
                                <a:pt x="82" y="20"/>
                              </a:cubicBezTo>
                              <a:lnTo>
                                <a:pt x="0" y="20"/>
                              </a:lnTo>
                              <a:lnTo>
                                <a:pt x="0" y="34"/>
                              </a:lnTo>
                              <a:cubicBezTo>
                                <a:pt x="0" y="37"/>
                                <a:pt x="1" y="110"/>
                                <a:pt x="45" y="149"/>
                              </a:cubicBezTo>
                              <a:cubicBezTo>
                                <a:pt x="64" y="166"/>
                                <a:pt x="87" y="174"/>
                                <a:pt x="115" y="174"/>
                              </a:cubicBezTo>
                              <a:cubicBezTo>
                                <a:pt x="119" y="174"/>
                                <a:pt x="123" y="174"/>
                                <a:pt x="128" y="174"/>
                              </a:cubicBezTo>
                              <a:cubicBezTo>
                                <a:pt x="143" y="195"/>
                                <a:pt x="161" y="210"/>
                                <a:pt x="182" y="218"/>
                              </a:cubicBezTo>
                              <a:lnTo>
                                <a:pt x="182" y="277"/>
                              </a:lnTo>
                              <a:lnTo>
                                <a:pt x="122" y="277"/>
                              </a:lnTo>
                              <a:lnTo>
                                <a:pt x="122" y="314"/>
                              </a:lnTo>
                              <a:lnTo>
                                <a:pt x="102" y="314"/>
                              </a:lnTo>
                              <a:lnTo>
                                <a:pt x="102" y="335"/>
                              </a:lnTo>
                              <a:lnTo>
                                <a:pt x="206" y="335"/>
                              </a:lnTo>
                              <a:lnTo>
                                <a:pt x="207" y="335"/>
                              </a:lnTo>
                              <a:lnTo>
                                <a:pt x="310" y="335"/>
                              </a:lnTo>
                              <a:lnTo>
                                <a:pt x="310" y="314"/>
                              </a:lnTo>
                              <a:lnTo>
                                <a:pt x="290" y="314"/>
                              </a:lnTo>
                              <a:lnTo>
                                <a:pt x="290" y="277"/>
                              </a:lnTo>
                              <a:lnTo>
                                <a:pt x="231" y="277"/>
                              </a:lnTo>
                              <a:lnTo>
                                <a:pt x="231" y="218"/>
                              </a:lnTo>
                              <a:cubicBezTo>
                                <a:pt x="251" y="210"/>
                                <a:pt x="269" y="195"/>
                                <a:pt x="285" y="174"/>
                              </a:cubicBezTo>
                              <a:cubicBezTo>
                                <a:pt x="289" y="174"/>
                                <a:pt x="293" y="174"/>
                                <a:pt x="297" y="174"/>
                              </a:cubicBezTo>
                              <a:cubicBezTo>
                                <a:pt x="325" y="174"/>
                                <a:pt x="348" y="166"/>
                                <a:pt x="367" y="149"/>
                              </a:cubicBezTo>
                              <a:cubicBezTo>
                                <a:pt x="412" y="110"/>
                                <a:pt x="412" y="37"/>
                                <a:pt x="412" y="34"/>
                              </a:cubicBezTo>
                              <a:lnTo>
                                <a:pt x="412" y="20"/>
                              </a:lnTo>
                              <a:lnTo>
                                <a:pt x="331" y="20"/>
                              </a:lnTo>
                              <a:close/>
                              <a:moveTo>
                                <a:pt x="63" y="129"/>
                              </a:moveTo>
                              <a:cubicBezTo>
                                <a:pt x="38" y="107"/>
                                <a:pt x="30" y="68"/>
                                <a:pt x="28" y="47"/>
                              </a:cubicBezTo>
                              <a:lnTo>
                                <a:pt x="83" y="47"/>
                              </a:lnTo>
                              <a:cubicBezTo>
                                <a:pt x="86" y="73"/>
                                <a:pt x="91" y="105"/>
                                <a:pt x="104" y="132"/>
                              </a:cubicBezTo>
                              <a:cubicBezTo>
                                <a:pt x="106" y="138"/>
                                <a:pt x="109" y="142"/>
                                <a:pt x="111" y="147"/>
                              </a:cubicBezTo>
                              <a:cubicBezTo>
                                <a:pt x="92" y="146"/>
                                <a:pt x="76" y="140"/>
                                <a:pt x="63" y="129"/>
                              </a:cubicBezTo>
                              <a:close/>
                              <a:moveTo>
                                <a:pt x="349" y="129"/>
                              </a:moveTo>
                              <a:cubicBezTo>
                                <a:pt x="336" y="141"/>
                                <a:pt x="320" y="146"/>
                                <a:pt x="301" y="147"/>
                              </a:cubicBezTo>
                              <a:cubicBezTo>
                                <a:pt x="304" y="142"/>
                                <a:pt x="306" y="138"/>
                                <a:pt x="308" y="132"/>
                              </a:cubicBezTo>
                              <a:cubicBezTo>
                                <a:pt x="321" y="105"/>
                                <a:pt x="327" y="73"/>
                                <a:pt x="329" y="47"/>
                              </a:cubicBezTo>
                              <a:lnTo>
                                <a:pt x="384" y="47"/>
                              </a:lnTo>
                              <a:cubicBezTo>
                                <a:pt x="382" y="68"/>
                                <a:pt x="375" y="107"/>
                                <a:pt x="349" y="129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t"/>
                    </wps:wsp>
                  </a:graphicData>
                </a:graphic>
              </wp:anchor>
            </w:drawing>
          </mc:Choice>
          <mc:Fallback>
            <w:pict>
              <v:shape w14:anchorId="54A3FBF4" id="trophy-cup-silhouette_47847" o:spid="_x0000_s1026" style="position:absolute;left:0;text-align:left;margin-left:544.6pt;margin-top:588.35pt;width:14pt;height:11.3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12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" path="m331,20c331,8,330,,330,l207,r,l206,r,l206,,82,v,,,8,,20l,20,,34v,3,1,76,45,115c64,166,87,174,115,174v4,,8,,13,c143,195,161,210,182,218r,59l122,277r,37l102,314r,21l206,335r1,l310,335r,-21l290,314r,-37l231,277r,-59c251,210,269,195,285,174v4,,8,,12,c325,174,348,166,367,149,412,110,412,37,412,34r,-14l331,20xm63,129c38,107,30,68,28,47r55,c86,73,91,105,104,132v2,6,5,10,7,15c92,146,76,140,63,129xm349,129v-13,12,-29,17,-48,18c304,142,306,138,308,132v13,-27,19,-59,21,-85l384,47v-2,21,-9,60,-35,82xe" fillcolor="window" stroked="f">
                <v:path arrowok="t" o:connecttype="custom" o:connectlocs="142820,8617;142389,0;89316,0;89316,0;88885,0;88885,0;88885,0;35381,0;35381,8617;0,8617;0,14648;19417,64195;49620,74965;55230,74965;78529,93922;78529,119342;52641,119342;52641,135282;44011,135282;44011,144330;88885,144330;89316,144330;133759,144330;133759,135282;125129,135282;125129,119342;99672,119342;99672,93922;122972,74965;128150,74965;158353,64195;177770,14648;177770,8617;142820,8617;27183,55578;12081,20249;35813,20249;44874,56870;47894,63333;27183,55578;150587,55578;129876,63333;132896,56870;141957,20249;165689,20249;150587,55578" o:connectangles="0,0,0,0,0,0,0,0,0,0,0,0,0,0,0,0,0,0,0,0,0,0,0,0,0,0,0,0,0,0,0,0,0,0,0,0,0,0,0,0,0,0,0,0,0,0"/>
                <o:lock v:ext="edit" aspectratio="t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FD7E334" wp14:editId="58341F66">
                <wp:simplePos x="0" y="0"/>
                <wp:positionH relativeFrom="column">
                  <wp:posOffset>6856095</wp:posOffset>
                </wp:positionH>
                <wp:positionV relativeFrom="paragraph">
                  <wp:posOffset>7386320</wp:posOffset>
                </wp:positionV>
                <wp:extent cx="300990" cy="300990"/>
                <wp:effectExtent l="0" t="0" r="3810" b="381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42" cy="300942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w14:anchorId="3EEBD99B" id="矩形 36" o:spid="_x0000_s1026" style="position:absolute;left:0;text-align:left;margin-left:539.85pt;margin-top:581.6pt;width:23.7pt;height:23.7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" fillcolor="#262626" stroked="f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2A58044" wp14:editId="0236A658">
                <wp:simplePos x="0" y="0"/>
                <wp:positionH relativeFrom="column">
                  <wp:posOffset>531495</wp:posOffset>
                </wp:positionH>
                <wp:positionV relativeFrom="paragraph">
                  <wp:posOffset>7376795</wp:posOffset>
                </wp:positionV>
                <wp:extent cx="6624955" cy="300990"/>
                <wp:effectExtent l="0" t="0" r="4445" b="381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5235" cy="300942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w14:anchorId="2EBA9BF6" id="矩形 46" o:spid="_x0000_s1026" style="position:absolute;left:0;text-align:left;margin-left:41.85pt;margin-top:580.85pt;width:521.65pt;height:23.7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" fillcolor="#f2f2f2" stroked="f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5983831" wp14:editId="3BB06873">
                <wp:simplePos x="0" y="0"/>
                <wp:positionH relativeFrom="column">
                  <wp:posOffset>6846570</wp:posOffset>
                </wp:positionH>
                <wp:positionV relativeFrom="paragraph">
                  <wp:posOffset>2352675</wp:posOffset>
                </wp:positionV>
                <wp:extent cx="300990" cy="300990"/>
                <wp:effectExtent l="0" t="0" r="3810" b="381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42" cy="300942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w14:anchorId="6C953A1C" id="矩形 33" o:spid="_x0000_s1026" style="position:absolute;left:0;text-align:left;margin-left:539.1pt;margin-top:185.25pt;width:23.7pt;height:23.7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" fillcolor="#262626" stroked="f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9A3DA88" wp14:editId="1E03915D">
                <wp:simplePos x="0" y="0"/>
                <wp:positionH relativeFrom="column">
                  <wp:posOffset>6879590</wp:posOffset>
                </wp:positionH>
                <wp:positionV relativeFrom="paragraph">
                  <wp:posOffset>2428875</wp:posOffset>
                </wp:positionV>
                <wp:extent cx="217805" cy="155575"/>
                <wp:effectExtent l="0" t="0" r="10795" b="15875"/>
                <wp:wrapNone/>
                <wp:docPr id="28" name="mortarboard_2459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18043" cy="155840"/>
                        </a:xfrm>
                        <a:custGeom>
                          <a:avLst/>
                          <a:gdLst>
                            <a:gd name="connsiteX0" fmla="*/ 140092 w 599101"/>
                            <a:gd name="connsiteY0" fmla="*/ 241969 h 428191"/>
                            <a:gd name="connsiteX1" fmla="*/ 273465 w 599101"/>
                            <a:gd name="connsiteY1" fmla="*/ 284935 h 428191"/>
                            <a:gd name="connsiteX2" fmla="*/ 299637 w 599101"/>
                            <a:gd name="connsiteY2" fmla="*/ 288873 h 428191"/>
                            <a:gd name="connsiteX3" fmla="*/ 326169 w 599101"/>
                            <a:gd name="connsiteY3" fmla="*/ 284935 h 428191"/>
                            <a:gd name="connsiteX4" fmla="*/ 459541 w 599101"/>
                            <a:gd name="connsiteY4" fmla="*/ 241969 h 428191"/>
                            <a:gd name="connsiteX5" fmla="*/ 459541 w 599101"/>
                            <a:gd name="connsiteY5" fmla="*/ 358335 h 428191"/>
                            <a:gd name="connsiteX6" fmla="*/ 300355 w 599101"/>
                            <a:gd name="connsiteY6" fmla="*/ 411326 h 428191"/>
                            <a:gd name="connsiteX7" fmla="*/ 140092 w 599101"/>
                            <a:gd name="connsiteY7" fmla="*/ 358693 h 428191"/>
                            <a:gd name="connsiteX8" fmla="*/ 299640 w 599101"/>
                            <a:gd name="connsiteY8" fmla="*/ 73036 h 428191"/>
                            <a:gd name="connsiteX9" fmla="*/ 237615 w 599101"/>
                            <a:gd name="connsiteY9" fmla="*/ 106332 h 428191"/>
                            <a:gd name="connsiteX10" fmla="*/ 270241 w 599101"/>
                            <a:gd name="connsiteY10" fmla="*/ 135331 h 428191"/>
                            <a:gd name="connsiteX11" fmla="*/ 299640 w 599101"/>
                            <a:gd name="connsiteY11" fmla="*/ 139628 h 428191"/>
                            <a:gd name="connsiteX12" fmla="*/ 329398 w 599101"/>
                            <a:gd name="connsiteY12" fmla="*/ 135331 h 428191"/>
                            <a:gd name="connsiteX13" fmla="*/ 362024 w 599101"/>
                            <a:gd name="connsiteY13" fmla="*/ 106332 h 428191"/>
                            <a:gd name="connsiteX14" fmla="*/ 299640 w 599101"/>
                            <a:gd name="connsiteY14" fmla="*/ 73036 h 428191"/>
                            <a:gd name="connsiteX15" fmla="*/ 299640 w 599101"/>
                            <a:gd name="connsiteY15" fmla="*/ 0 h 428191"/>
                            <a:gd name="connsiteX16" fmla="*/ 308245 w 599101"/>
                            <a:gd name="connsiteY16" fmla="*/ 1432 h 428191"/>
                            <a:gd name="connsiteX17" fmla="*/ 579292 w 599101"/>
                            <a:gd name="connsiteY17" fmla="*/ 88789 h 428191"/>
                            <a:gd name="connsiteX18" fmla="*/ 578575 w 599101"/>
                            <a:gd name="connsiteY18" fmla="*/ 143208 h 428191"/>
                            <a:gd name="connsiteX19" fmla="*/ 458468 w 599101"/>
                            <a:gd name="connsiteY19" fmla="*/ 181874 h 428191"/>
                            <a:gd name="connsiteX20" fmla="*/ 307528 w 599101"/>
                            <a:gd name="connsiteY20" fmla="*/ 230564 h 428191"/>
                            <a:gd name="connsiteX21" fmla="*/ 298923 w 599101"/>
                            <a:gd name="connsiteY21" fmla="*/ 231996 h 428191"/>
                            <a:gd name="connsiteX22" fmla="*/ 290319 w 599101"/>
                            <a:gd name="connsiteY22" fmla="*/ 230564 h 428191"/>
                            <a:gd name="connsiteX23" fmla="*/ 139020 w 599101"/>
                            <a:gd name="connsiteY23" fmla="*/ 181874 h 428191"/>
                            <a:gd name="connsiteX24" fmla="*/ 99940 w 599101"/>
                            <a:gd name="connsiteY24" fmla="*/ 168985 h 428191"/>
                            <a:gd name="connsiteX25" fmla="*/ 99940 w 599101"/>
                            <a:gd name="connsiteY25" fmla="*/ 199059 h 428191"/>
                            <a:gd name="connsiteX26" fmla="*/ 99940 w 599101"/>
                            <a:gd name="connsiteY26" fmla="*/ 229132 h 428191"/>
                            <a:gd name="connsiteX27" fmla="*/ 99940 w 599101"/>
                            <a:gd name="connsiteY27" fmla="*/ 404204 h 428191"/>
                            <a:gd name="connsiteX28" fmla="*/ 75919 w 599101"/>
                            <a:gd name="connsiteY28" fmla="*/ 428191 h 428191"/>
                            <a:gd name="connsiteX29" fmla="*/ 52256 w 599101"/>
                            <a:gd name="connsiteY29" fmla="*/ 404204 h 428191"/>
                            <a:gd name="connsiteX30" fmla="*/ 52256 w 599101"/>
                            <a:gd name="connsiteY30" fmla="*/ 213737 h 428191"/>
                            <a:gd name="connsiteX31" fmla="*/ 52256 w 599101"/>
                            <a:gd name="connsiteY31" fmla="*/ 183664 h 428191"/>
                            <a:gd name="connsiteX32" fmla="*/ 52256 w 599101"/>
                            <a:gd name="connsiteY32" fmla="*/ 153590 h 428191"/>
                            <a:gd name="connsiteX33" fmla="*/ 19630 w 599101"/>
                            <a:gd name="connsiteY33" fmla="*/ 143208 h 428191"/>
                            <a:gd name="connsiteX34" fmla="*/ 19630 w 599101"/>
                            <a:gd name="connsiteY34" fmla="*/ 88789 h 428191"/>
                            <a:gd name="connsiteX35" fmla="*/ 291036 w 599101"/>
                            <a:gd name="connsiteY35" fmla="*/ 1432 h 428191"/>
                            <a:gd name="connsiteX36" fmla="*/ 299640 w 599101"/>
                            <a:gd name="connsiteY36" fmla="*/ 0 h 4281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</a:cxnLst>
                          <a:rect l="l" t="t" r="r" b="b"/>
                          <a:pathLst>
                            <a:path w="599101" h="428191">
                              <a:moveTo>
                                <a:pt x="140092" y="241969"/>
                              </a:moveTo>
                              <a:lnTo>
                                <a:pt x="273465" y="284935"/>
                              </a:lnTo>
                              <a:cubicBezTo>
                                <a:pt x="282070" y="287799"/>
                                <a:pt x="290674" y="288873"/>
                                <a:pt x="299637" y="288873"/>
                              </a:cubicBezTo>
                              <a:cubicBezTo>
                                <a:pt x="308959" y="288873"/>
                                <a:pt x="317564" y="287799"/>
                                <a:pt x="326169" y="284935"/>
                              </a:cubicBezTo>
                              <a:lnTo>
                                <a:pt x="459541" y="241969"/>
                              </a:lnTo>
                              <a:lnTo>
                                <a:pt x="459541" y="358335"/>
                              </a:lnTo>
                              <a:cubicBezTo>
                                <a:pt x="459541" y="387337"/>
                                <a:pt x="388553" y="411326"/>
                                <a:pt x="300355" y="411326"/>
                              </a:cubicBezTo>
                              <a:cubicBezTo>
                                <a:pt x="211798" y="411326"/>
                                <a:pt x="140092" y="388053"/>
                                <a:pt x="140092" y="358693"/>
                              </a:cubicBezTo>
                              <a:close/>
                              <a:moveTo>
                                <a:pt x="299640" y="73036"/>
                              </a:moveTo>
                              <a:cubicBezTo>
                                <a:pt x="265222" y="73036"/>
                                <a:pt x="237615" y="87715"/>
                                <a:pt x="237615" y="106332"/>
                              </a:cubicBezTo>
                              <a:cubicBezTo>
                                <a:pt x="237615" y="118862"/>
                                <a:pt x="250880" y="129603"/>
                                <a:pt x="270241" y="135331"/>
                              </a:cubicBezTo>
                              <a:cubicBezTo>
                                <a:pt x="278846" y="138195"/>
                                <a:pt x="289243" y="139628"/>
                                <a:pt x="299640" y="139628"/>
                              </a:cubicBezTo>
                              <a:cubicBezTo>
                                <a:pt x="310396" y="139628"/>
                                <a:pt x="320793" y="137837"/>
                                <a:pt x="329398" y="135331"/>
                              </a:cubicBezTo>
                              <a:cubicBezTo>
                                <a:pt x="348400" y="129603"/>
                                <a:pt x="361307" y="118862"/>
                                <a:pt x="362024" y="106332"/>
                              </a:cubicBezTo>
                              <a:cubicBezTo>
                                <a:pt x="362024" y="87715"/>
                                <a:pt x="334059" y="73036"/>
                                <a:pt x="299640" y="73036"/>
                              </a:cubicBezTo>
                              <a:close/>
                              <a:moveTo>
                                <a:pt x="299640" y="0"/>
                              </a:moveTo>
                              <a:cubicBezTo>
                                <a:pt x="302508" y="0"/>
                                <a:pt x="305377" y="358"/>
                                <a:pt x="308245" y="1432"/>
                              </a:cubicBezTo>
                              <a:lnTo>
                                <a:pt x="579292" y="88789"/>
                              </a:lnTo>
                              <a:cubicBezTo>
                                <a:pt x="605823" y="96665"/>
                                <a:pt x="605823" y="134615"/>
                                <a:pt x="578575" y="143208"/>
                              </a:cubicBezTo>
                              <a:lnTo>
                                <a:pt x="458468" y="181874"/>
                              </a:lnTo>
                              <a:lnTo>
                                <a:pt x="307528" y="230564"/>
                              </a:lnTo>
                              <a:cubicBezTo>
                                <a:pt x="304660" y="231280"/>
                                <a:pt x="301791" y="231996"/>
                                <a:pt x="298923" y="231996"/>
                              </a:cubicBezTo>
                              <a:cubicBezTo>
                                <a:pt x="296055" y="231996"/>
                                <a:pt x="293187" y="231280"/>
                                <a:pt x="290319" y="230564"/>
                              </a:cubicBezTo>
                              <a:lnTo>
                                <a:pt x="139020" y="181874"/>
                              </a:lnTo>
                              <a:lnTo>
                                <a:pt x="99940" y="168985"/>
                              </a:lnTo>
                              <a:lnTo>
                                <a:pt x="99940" y="199059"/>
                              </a:lnTo>
                              <a:lnTo>
                                <a:pt x="99940" y="229132"/>
                              </a:lnTo>
                              <a:lnTo>
                                <a:pt x="99940" y="404204"/>
                              </a:lnTo>
                              <a:cubicBezTo>
                                <a:pt x="99940" y="417450"/>
                                <a:pt x="89543" y="428191"/>
                                <a:pt x="75919" y="428191"/>
                              </a:cubicBezTo>
                              <a:cubicBezTo>
                                <a:pt x="62653" y="428191"/>
                                <a:pt x="52256" y="417450"/>
                                <a:pt x="52256" y="404204"/>
                              </a:cubicBezTo>
                              <a:lnTo>
                                <a:pt x="52256" y="213737"/>
                              </a:lnTo>
                              <a:lnTo>
                                <a:pt x="52256" y="183664"/>
                              </a:lnTo>
                              <a:lnTo>
                                <a:pt x="52256" y="153590"/>
                              </a:lnTo>
                              <a:lnTo>
                                <a:pt x="19630" y="143208"/>
                              </a:lnTo>
                              <a:cubicBezTo>
                                <a:pt x="-6543" y="134615"/>
                                <a:pt x="-6543" y="96665"/>
                                <a:pt x="19630" y="88789"/>
                              </a:cubicBezTo>
                              <a:lnTo>
                                <a:pt x="291036" y="1432"/>
                              </a:lnTo>
                              <a:cubicBezTo>
                                <a:pt x="293904" y="358"/>
                                <a:pt x="296772" y="0"/>
                                <a:pt x="29964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t"/>
                    </wps:wsp>
                  </a:graphicData>
                </a:graphic>
              </wp:anchor>
            </w:drawing>
          </mc:Choice>
          <mc:Fallback>
            <w:pict>
              <v:shape w14:anchorId="3522874D" id="mortarboard_245998" o:spid="_x0000_s1026" style="position:absolute;left:0;text-align:left;margin-left:541.7pt;margin-top:191.25pt;width:17.15pt;height:12.2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99101,428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" path="m140092,241969r133373,42966c282070,287799,290674,288873,299637,288873v9322,,17927,-1074,26532,-3938l459541,241969r,116366c459541,387337,388553,411326,300355,411326v-88557,,-160263,-23273,-160263,-52633l140092,241969xm299640,73036v-34418,,-62025,14679,-62025,33296c237615,118862,250880,129603,270241,135331v8605,2864,19002,4297,29399,4297c310396,139628,320793,137837,329398,135331v19002,-5728,31909,-16469,32626,-28999c362024,87715,334059,73036,299640,73036xm299640,v2868,,5737,358,8605,1432l579292,88789v26531,7876,26531,45826,-717,54419l458468,181874,307528,230564v-2868,716,-5737,1432,-8605,1432c296055,231996,293187,231280,290319,230564l139020,181874,99940,168985r,30074l99940,229132r,175072c99940,417450,89543,428191,75919,428191v-13266,,-23663,-10741,-23663,-23987l52256,213737r,-30073l52256,153590,19630,143208v-26173,-8593,-26173,-46543,,-54419l291036,1432c293904,358,296772,,299640,xe" fillcolor="window" stroked="f">
                <v:path arrowok="t" o:connecttype="custom" o:connectlocs="50987,88065;99528,103702;109053,105135;118709,103702;167250,88065;167250,130416;109314,149702;50987,130546;109054,26581;86480,38700;98354,49254;109054,50818;119885,49254;131759,38700;109054,26581;109054,0;112186,521;210834,32315;210573,52121;166860,66193;111925,83914;108793,84435;105662,83914;50596,66193;36373,61502;36373,72447;36373,83393;36373,147110;27631,155840;19019,147110;19019,77790;19019,66844;19019,55899;7144,52121;7144,32315;105923,521;109054,0" o:connectangles="0,0,0,0,0,0,0,0,0,0,0,0,0,0,0,0,0,0,0,0,0,0,0,0,0,0,0,0,0,0,0,0,0,0,0,0,0"/>
                <o:lock v:ext="edit" aspectratio="t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9EC5D4D" wp14:editId="4BC41582">
                <wp:simplePos x="0" y="0"/>
                <wp:positionH relativeFrom="column">
                  <wp:posOffset>489585</wp:posOffset>
                </wp:positionH>
                <wp:positionV relativeFrom="paragraph">
                  <wp:posOffset>2352675</wp:posOffset>
                </wp:positionV>
                <wp:extent cx="57785" cy="300990"/>
                <wp:effectExtent l="0" t="0" r="18415" b="381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88" cy="300942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w14:anchorId="5B43E257" id="矩形 23" o:spid="_x0000_s1026" style="position:absolute;left:0;text-align:left;margin-left:38.55pt;margin-top:185.25pt;width:4.55pt;height:23.7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" fillcolor="#262626" stroked="f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C7A0175" wp14:editId="2F96A831">
                <wp:simplePos x="0" y="0"/>
                <wp:positionH relativeFrom="column">
                  <wp:posOffset>521970</wp:posOffset>
                </wp:positionH>
                <wp:positionV relativeFrom="paragraph">
                  <wp:posOffset>2352675</wp:posOffset>
                </wp:positionV>
                <wp:extent cx="6624955" cy="300990"/>
                <wp:effectExtent l="0" t="0" r="4445" b="381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5235" cy="300942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w14:anchorId="5AF03A2E" id="矩形 43" o:spid="_x0000_s1026" style="position:absolute;left:0;text-align:left;margin-left:41.1pt;margin-top:185.25pt;width:521.65pt;height:23.7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" fillcolor="#f2f2f2" stroked="f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1BF2C9A" wp14:editId="5E1EF0C0">
                <wp:simplePos x="0" y="0"/>
                <wp:positionH relativeFrom="column">
                  <wp:posOffset>609600</wp:posOffset>
                </wp:positionH>
                <wp:positionV relativeFrom="paragraph">
                  <wp:posOffset>2352675</wp:posOffset>
                </wp:positionV>
                <wp:extent cx="949325" cy="329565"/>
                <wp:effectExtent l="0" t="0" r="0" b="0"/>
                <wp:wrapNone/>
                <wp:docPr id="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9324" cy="3295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 w:rsidR="004A0AF6" w:rsidRDefault="004A0AF6" w:rsidP="004A0AF6">
                            <w:pPr>
                              <w:pStyle w:val="a3"/>
                              <w:spacing w:before="0" w:beforeAutospacing="0" w:after="0" w:afterAutospacing="0" w:line="360" w:lineRule="exact"/>
                              <w:jc w:val="distribute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262626"/>
                                <w:kern w:val="2"/>
                                <w:sz w:val="26"/>
                                <w:szCs w:val="26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BF2C9A" id="_x0000_s1028" type="#_x0000_t202" style="position:absolute;left:0;text-align:left;margin-left:48pt;margin-top:185.25pt;width:74.75pt;height:25.9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" filled="f" stroked="f">
                <v:textbox style="mso-fit-shape-to-text:t">
                  <w:txbxContent>
                    <w:p w:rsidR="004A0AF6" w:rsidRDefault="004A0AF6" w:rsidP="004A0AF6">
                      <w:pPr>
                        <w:pStyle w:val="a3"/>
                        <w:spacing w:before="0" w:beforeAutospacing="0" w:after="0" w:afterAutospacing="0" w:line="360" w:lineRule="exact"/>
                        <w:jc w:val="distribute"/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262626"/>
                          <w:kern w:val="2"/>
                          <w:sz w:val="26"/>
                          <w:szCs w:val="26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406E9AA" wp14:editId="783EF885">
                <wp:simplePos x="0" y="0"/>
                <wp:positionH relativeFrom="column">
                  <wp:posOffset>499110</wp:posOffset>
                </wp:positionH>
                <wp:positionV relativeFrom="paragraph">
                  <wp:posOffset>3836670</wp:posOffset>
                </wp:positionV>
                <wp:extent cx="57785" cy="300990"/>
                <wp:effectExtent l="0" t="0" r="18415" b="381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88" cy="300942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w14:anchorId="0AD73E1E" id="矩形 24" o:spid="_x0000_s1026" style="position:absolute;left:0;text-align:left;margin-left:39.3pt;margin-top:302.1pt;width:4.55pt;height:23.7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" fillcolor="#262626" stroked="f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2D0F763" wp14:editId="45AF4830">
                <wp:simplePos x="0" y="0"/>
                <wp:positionH relativeFrom="column">
                  <wp:posOffset>6846570</wp:posOffset>
                </wp:positionH>
                <wp:positionV relativeFrom="paragraph">
                  <wp:posOffset>3836670</wp:posOffset>
                </wp:positionV>
                <wp:extent cx="300990" cy="300990"/>
                <wp:effectExtent l="0" t="0" r="3810" b="381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42" cy="300942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w14:anchorId="3933058F" id="矩形 34" o:spid="_x0000_s1026" style="position:absolute;left:0;text-align:left;margin-left:539.1pt;margin-top:302.1pt;width:23.7pt;height:23.7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" fillcolor="#262626" stroked="f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0712E41" wp14:editId="41086521">
                <wp:simplePos x="0" y="0"/>
                <wp:positionH relativeFrom="column">
                  <wp:posOffset>6897370</wp:posOffset>
                </wp:positionH>
                <wp:positionV relativeFrom="paragraph">
                  <wp:posOffset>3902710</wp:posOffset>
                </wp:positionV>
                <wp:extent cx="187960" cy="167640"/>
                <wp:effectExtent l="0" t="0" r="2540" b="3810"/>
                <wp:wrapNone/>
                <wp:docPr id="29" name="briefcase_2857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88268" cy="167651"/>
                        </a:xfrm>
                        <a:custGeom>
                          <a:avLst/>
                          <a:gdLst>
                            <a:gd name="connsiteX0" fmla="*/ 0 w 607639"/>
                            <a:gd name="connsiteY0" fmla="*/ 311547 h 541096"/>
                            <a:gd name="connsiteX1" fmla="*/ 24655 w 607639"/>
                            <a:gd name="connsiteY1" fmla="*/ 311547 h 541096"/>
                            <a:gd name="connsiteX2" fmla="*/ 49309 w 607639"/>
                            <a:gd name="connsiteY2" fmla="*/ 311547 h 541096"/>
                            <a:gd name="connsiteX3" fmla="*/ 229901 w 607639"/>
                            <a:gd name="connsiteY3" fmla="*/ 311547 h 541096"/>
                            <a:gd name="connsiteX4" fmla="*/ 229901 w 607639"/>
                            <a:gd name="connsiteY4" fmla="*/ 336075 h 541096"/>
                            <a:gd name="connsiteX5" fmla="*/ 254555 w 607639"/>
                            <a:gd name="connsiteY5" fmla="*/ 360692 h 541096"/>
                            <a:gd name="connsiteX6" fmla="*/ 353084 w 607639"/>
                            <a:gd name="connsiteY6" fmla="*/ 360692 h 541096"/>
                            <a:gd name="connsiteX7" fmla="*/ 377739 w 607639"/>
                            <a:gd name="connsiteY7" fmla="*/ 336075 h 541096"/>
                            <a:gd name="connsiteX8" fmla="*/ 377739 w 607639"/>
                            <a:gd name="connsiteY8" fmla="*/ 311547 h 541096"/>
                            <a:gd name="connsiteX9" fmla="*/ 558330 w 607639"/>
                            <a:gd name="connsiteY9" fmla="*/ 311547 h 541096"/>
                            <a:gd name="connsiteX10" fmla="*/ 582985 w 607639"/>
                            <a:gd name="connsiteY10" fmla="*/ 311547 h 541096"/>
                            <a:gd name="connsiteX11" fmla="*/ 607639 w 607639"/>
                            <a:gd name="connsiteY11" fmla="*/ 311547 h 541096"/>
                            <a:gd name="connsiteX12" fmla="*/ 607639 w 607639"/>
                            <a:gd name="connsiteY12" fmla="*/ 516479 h 541096"/>
                            <a:gd name="connsiteX13" fmla="*/ 582985 w 607639"/>
                            <a:gd name="connsiteY13" fmla="*/ 541096 h 541096"/>
                            <a:gd name="connsiteX14" fmla="*/ 24655 w 607639"/>
                            <a:gd name="connsiteY14" fmla="*/ 541096 h 541096"/>
                            <a:gd name="connsiteX15" fmla="*/ 0 w 607639"/>
                            <a:gd name="connsiteY15" fmla="*/ 516479 h 541096"/>
                            <a:gd name="connsiteX16" fmla="*/ 229901 w 607639"/>
                            <a:gd name="connsiteY16" fmla="*/ 49237 h 541096"/>
                            <a:gd name="connsiteX17" fmla="*/ 229901 w 607639"/>
                            <a:gd name="connsiteY17" fmla="*/ 98386 h 541096"/>
                            <a:gd name="connsiteX18" fmla="*/ 377739 w 607639"/>
                            <a:gd name="connsiteY18" fmla="*/ 98386 h 541096"/>
                            <a:gd name="connsiteX19" fmla="*/ 377739 w 607639"/>
                            <a:gd name="connsiteY19" fmla="*/ 49237 h 541096"/>
                            <a:gd name="connsiteX20" fmla="*/ 205246 w 607639"/>
                            <a:gd name="connsiteY20" fmla="*/ 0 h 541096"/>
                            <a:gd name="connsiteX21" fmla="*/ 402304 w 607639"/>
                            <a:gd name="connsiteY21" fmla="*/ 0 h 541096"/>
                            <a:gd name="connsiteX22" fmla="*/ 426959 w 607639"/>
                            <a:gd name="connsiteY22" fmla="*/ 24619 h 541096"/>
                            <a:gd name="connsiteX23" fmla="*/ 426959 w 607639"/>
                            <a:gd name="connsiteY23" fmla="*/ 98386 h 541096"/>
                            <a:gd name="connsiteX24" fmla="*/ 461226 w 607639"/>
                            <a:gd name="connsiteY24" fmla="*/ 98386 h 541096"/>
                            <a:gd name="connsiteX25" fmla="*/ 484456 w 607639"/>
                            <a:gd name="connsiteY25" fmla="*/ 82033 h 541096"/>
                            <a:gd name="connsiteX26" fmla="*/ 533676 w 607639"/>
                            <a:gd name="connsiteY26" fmla="*/ 82033 h 541096"/>
                            <a:gd name="connsiteX27" fmla="*/ 556906 w 607639"/>
                            <a:gd name="connsiteY27" fmla="*/ 98386 h 541096"/>
                            <a:gd name="connsiteX28" fmla="*/ 582985 w 607639"/>
                            <a:gd name="connsiteY28" fmla="*/ 98386 h 541096"/>
                            <a:gd name="connsiteX29" fmla="*/ 607639 w 607639"/>
                            <a:gd name="connsiteY29" fmla="*/ 123004 h 541096"/>
                            <a:gd name="connsiteX30" fmla="*/ 607639 w 607639"/>
                            <a:gd name="connsiteY30" fmla="*/ 262362 h 541096"/>
                            <a:gd name="connsiteX31" fmla="*/ 582985 w 607639"/>
                            <a:gd name="connsiteY31" fmla="*/ 262362 h 541096"/>
                            <a:gd name="connsiteX32" fmla="*/ 558330 w 607639"/>
                            <a:gd name="connsiteY32" fmla="*/ 262362 h 541096"/>
                            <a:gd name="connsiteX33" fmla="*/ 377739 w 607639"/>
                            <a:gd name="connsiteY33" fmla="*/ 262362 h 541096"/>
                            <a:gd name="connsiteX34" fmla="*/ 377739 w 607639"/>
                            <a:gd name="connsiteY34" fmla="*/ 237743 h 541096"/>
                            <a:gd name="connsiteX35" fmla="*/ 353084 w 607639"/>
                            <a:gd name="connsiteY35" fmla="*/ 213214 h 541096"/>
                            <a:gd name="connsiteX36" fmla="*/ 254555 w 607639"/>
                            <a:gd name="connsiteY36" fmla="*/ 213214 h 541096"/>
                            <a:gd name="connsiteX37" fmla="*/ 229901 w 607639"/>
                            <a:gd name="connsiteY37" fmla="*/ 237743 h 541096"/>
                            <a:gd name="connsiteX38" fmla="*/ 229901 w 607639"/>
                            <a:gd name="connsiteY38" fmla="*/ 262362 h 541096"/>
                            <a:gd name="connsiteX39" fmla="*/ 49309 w 607639"/>
                            <a:gd name="connsiteY39" fmla="*/ 262362 h 541096"/>
                            <a:gd name="connsiteX40" fmla="*/ 24655 w 607639"/>
                            <a:gd name="connsiteY40" fmla="*/ 262362 h 541096"/>
                            <a:gd name="connsiteX41" fmla="*/ 0 w 607639"/>
                            <a:gd name="connsiteY41" fmla="*/ 262362 h 541096"/>
                            <a:gd name="connsiteX42" fmla="*/ 0 w 607639"/>
                            <a:gd name="connsiteY42" fmla="*/ 123004 h 541096"/>
                            <a:gd name="connsiteX43" fmla="*/ 24655 w 607639"/>
                            <a:gd name="connsiteY43" fmla="*/ 98386 h 541096"/>
                            <a:gd name="connsiteX44" fmla="*/ 50733 w 607639"/>
                            <a:gd name="connsiteY44" fmla="*/ 98386 h 541096"/>
                            <a:gd name="connsiteX45" fmla="*/ 73875 w 607639"/>
                            <a:gd name="connsiteY45" fmla="*/ 82033 h 541096"/>
                            <a:gd name="connsiteX46" fmla="*/ 123184 w 607639"/>
                            <a:gd name="connsiteY46" fmla="*/ 82033 h 541096"/>
                            <a:gd name="connsiteX47" fmla="*/ 146325 w 607639"/>
                            <a:gd name="connsiteY47" fmla="*/ 98386 h 541096"/>
                            <a:gd name="connsiteX48" fmla="*/ 180681 w 607639"/>
                            <a:gd name="connsiteY48" fmla="*/ 98386 h 541096"/>
                            <a:gd name="connsiteX49" fmla="*/ 180681 w 607639"/>
                            <a:gd name="connsiteY49" fmla="*/ 24619 h 541096"/>
                            <a:gd name="connsiteX50" fmla="*/ 205246 w 607639"/>
                            <a:gd name="connsiteY50" fmla="*/ 0 h 5410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</a:cxnLst>
                          <a:rect l="l" t="t" r="r" b="b"/>
                          <a:pathLst>
                            <a:path w="607639" h="541096">
                              <a:moveTo>
                                <a:pt x="0" y="311547"/>
                              </a:moveTo>
                              <a:lnTo>
                                <a:pt x="24655" y="311547"/>
                              </a:lnTo>
                              <a:lnTo>
                                <a:pt x="49309" y="311547"/>
                              </a:lnTo>
                              <a:lnTo>
                                <a:pt x="229901" y="311547"/>
                              </a:lnTo>
                              <a:lnTo>
                                <a:pt x="229901" y="336075"/>
                              </a:lnTo>
                              <a:cubicBezTo>
                                <a:pt x="229901" y="349672"/>
                                <a:pt x="240938" y="360692"/>
                                <a:pt x="254555" y="360692"/>
                              </a:cubicBezTo>
                              <a:lnTo>
                                <a:pt x="353084" y="360692"/>
                              </a:lnTo>
                              <a:cubicBezTo>
                                <a:pt x="366702" y="360692"/>
                                <a:pt x="377739" y="349672"/>
                                <a:pt x="377739" y="336075"/>
                              </a:cubicBezTo>
                              <a:lnTo>
                                <a:pt x="377739" y="311547"/>
                              </a:lnTo>
                              <a:lnTo>
                                <a:pt x="558330" y="311547"/>
                              </a:lnTo>
                              <a:lnTo>
                                <a:pt x="582985" y="311547"/>
                              </a:lnTo>
                              <a:lnTo>
                                <a:pt x="607639" y="311547"/>
                              </a:lnTo>
                              <a:lnTo>
                                <a:pt x="607639" y="516479"/>
                              </a:lnTo>
                              <a:cubicBezTo>
                                <a:pt x="607639" y="530076"/>
                                <a:pt x="596603" y="541096"/>
                                <a:pt x="582985" y="541096"/>
                              </a:cubicBezTo>
                              <a:lnTo>
                                <a:pt x="24655" y="541096"/>
                              </a:lnTo>
                              <a:cubicBezTo>
                                <a:pt x="11037" y="541096"/>
                                <a:pt x="0" y="530076"/>
                                <a:pt x="0" y="516479"/>
                              </a:cubicBezTo>
                              <a:close/>
                              <a:moveTo>
                                <a:pt x="229901" y="49237"/>
                              </a:moveTo>
                              <a:lnTo>
                                <a:pt x="229901" y="98386"/>
                              </a:lnTo>
                              <a:lnTo>
                                <a:pt x="377739" y="98386"/>
                              </a:lnTo>
                              <a:lnTo>
                                <a:pt x="377739" y="49237"/>
                              </a:lnTo>
                              <a:close/>
                              <a:moveTo>
                                <a:pt x="205246" y="0"/>
                              </a:moveTo>
                              <a:lnTo>
                                <a:pt x="402304" y="0"/>
                              </a:lnTo>
                              <a:cubicBezTo>
                                <a:pt x="415922" y="0"/>
                                <a:pt x="426959" y="11021"/>
                                <a:pt x="426959" y="24619"/>
                              </a:cubicBezTo>
                              <a:lnTo>
                                <a:pt x="426959" y="98386"/>
                              </a:lnTo>
                              <a:lnTo>
                                <a:pt x="461226" y="98386"/>
                              </a:lnTo>
                              <a:cubicBezTo>
                                <a:pt x="464608" y="88876"/>
                                <a:pt x="473686" y="82033"/>
                                <a:pt x="484456" y="82033"/>
                              </a:cubicBezTo>
                              <a:lnTo>
                                <a:pt x="533676" y="82033"/>
                              </a:lnTo>
                              <a:cubicBezTo>
                                <a:pt x="544445" y="82033"/>
                                <a:pt x="553524" y="88876"/>
                                <a:pt x="556906" y="98386"/>
                              </a:cubicBezTo>
                              <a:lnTo>
                                <a:pt x="582985" y="98386"/>
                              </a:lnTo>
                              <a:cubicBezTo>
                                <a:pt x="596603" y="98386"/>
                                <a:pt x="607639" y="109406"/>
                                <a:pt x="607639" y="123004"/>
                              </a:cubicBezTo>
                              <a:lnTo>
                                <a:pt x="607639" y="262362"/>
                              </a:lnTo>
                              <a:lnTo>
                                <a:pt x="582985" y="262362"/>
                              </a:lnTo>
                              <a:lnTo>
                                <a:pt x="558330" y="262362"/>
                              </a:lnTo>
                              <a:lnTo>
                                <a:pt x="377739" y="262362"/>
                              </a:lnTo>
                              <a:lnTo>
                                <a:pt x="377739" y="237743"/>
                              </a:lnTo>
                              <a:cubicBezTo>
                                <a:pt x="377739" y="224145"/>
                                <a:pt x="366702" y="213214"/>
                                <a:pt x="353084" y="213214"/>
                              </a:cubicBezTo>
                              <a:lnTo>
                                <a:pt x="254555" y="213214"/>
                              </a:lnTo>
                              <a:cubicBezTo>
                                <a:pt x="240938" y="213214"/>
                                <a:pt x="229901" y="224145"/>
                                <a:pt x="229901" y="237743"/>
                              </a:cubicBezTo>
                              <a:lnTo>
                                <a:pt x="229901" y="262362"/>
                              </a:lnTo>
                              <a:lnTo>
                                <a:pt x="49309" y="262362"/>
                              </a:lnTo>
                              <a:lnTo>
                                <a:pt x="24655" y="262362"/>
                              </a:lnTo>
                              <a:lnTo>
                                <a:pt x="0" y="262362"/>
                              </a:lnTo>
                              <a:lnTo>
                                <a:pt x="0" y="123004"/>
                              </a:lnTo>
                              <a:cubicBezTo>
                                <a:pt x="0" y="109406"/>
                                <a:pt x="11037" y="98386"/>
                                <a:pt x="24655" y="98386"/>
                              </a:cubicBezTo>
                              <a:lnTo>
                                <a:pt x="50733" y="98386"/>
                              </a:lnTo>
                              <a:cubicBezTo>
                                <a:pt x="54115" y="88876"/>
                                <a:pt x="63194" y="82033"/>
                                <a:pt x="73875" y="82033"/>
                              </a:cubicBezTo>
                              <a:lnTo>
                                <a:pt x="123184" y="82033"/>
                              </a:lnTo>
                              <a:cubicBezTo>
                                <a:pt x="133864" y="82033"/>
                                <a:pt x="142943" y="88876"/>
                                <a:pt x="146325" y="98386"/>
                              </a:cubicBezTo>
                              <a:lnTo>
                                <a:pt x="180681" y="98386"/>
                              </a:lnTo>
                              <a:lnTo>
                                <a:pt x="180681" y="24619"/>
                              </a:lnTo>
                              <a:cubicBezTo>
                                <a:pt x="180681" y="11021"/>
                                <a:pt x="191629" y="0"/>
                                <a:pt x="20524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t"/>
                    </wps:wsp>
                  </a:graphicData>
                </a:graphic>
              </wp:anchor>
            </w:drawing>
          </mc:Choice>
          <mc:Fallback>
            <w:pict>
              <v:shape w14:anchorId="3BF03F08" id="briefcase_285749" o:spid="_x0000_s1026" style="position:absolute;left:0;text-align:left;margin-left:543.1pt;margin-top:307.3pt;width:14.8pt;height:13.2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07639,541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" path="m,311547r24655,l49309,311547r180592,l229901,336075v,13597,11037,24617,24654,24617l353084,360692v13618,,24655,-11020,24655,-24617l377739,311547r180591,l582985,311547r24654,l607639,516479v,13597,-11036,24617,-24654,24617l24655,541096c11037,541096,,530076,,516479l,311547xm229901,49237r,49149l377739,98386r,-49149l229901,49237xm205246,l402304,v13618,,24655,11021,24655,24619l426959,98386r34267,c464608,88876,473686,82033,484456,82033r49220,c544445,82033,553524,88876,556906,98386r26079,c596603,98386,607639,109406,607639,123004r,139358l582985,262362r-24655,l377739,262362r,-24619c377739,224145,366702,213214,353084,213214r-98529,c240938,213214,229901,224145,229901,237743r,24619l49309,262362r-24654,l,262362,,123004c,109406,11037,98386,24655,98386r26078,c54115,88876,63194,82033,73875,82033r49309,c133864,82033,142943,88876,146325,98386r34356,l180681,24619c180681,11021,191629,,205246,xe" fillcolor="window" stroked="f">
                <v:path arrowok="t" o:connecttype="custom" o:connectlocs="0,96528;7639,96528;15278,96528;71231,96528;71231,104128;78870,111755;109398,111755;117037,104128;117037,96528;172990,96528;180629,96528;188268,96528;188268,160024;180629,167651;7639,167651;0,160024;71231,15255;71231,30484;117037,30484;117037,15255;63592,0;124648,0;132287,7628;132287,30484;142904,30484;150102,25417;165352,25417;172549,30484;180629,30484;188268,38111;188268,81289;180629,81289;172990,81289;117037,81289;117037,73661;109398,66061;78870,66061;71231,73661;71231,81289;15278,81289;7639,81289;0,81289;0,38111;7639,30484;15719,30484;22889,25417;38167,25417;45337,30484;55981,30484;55981,7628;63592,0" o:connectangles="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7A1C8404" wp14:editId="33019646">
                <wp:simplePos x="0" y="0"/>
                <wp:positionH relativeFrom="column">
                  <wp:posOffset>415290</wp:posOffset>
                </wp:positionH>
                <wp:positionV relativeFrom="paragraph">
                  <wp:posOffset>4307840</wp:posOffset>
                </wp:positionV>
                <wp:extent cx="6782435" cy="2158365"/>
                <wp:effectExtent l="0" t="0" r="0" b="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2434" cy="21583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 w:rsidR="004A0AF6" w:rsidRDefault="004A0AF6" w:rsidP="004A0AF6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eastAsia="微软雅黑 Light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 xml:space="preserve">上海研鼎信息科技有限公司       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 xml:space="preserve">                                                   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2018.07--2019.04</w:t>
                            </w:r>
                          </w:p>
                          <w:p w:rsidR="004A0AF6" w:rsidRDefault="004A0AF6" w:rsidP="004A0AF6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eastAsia="微软雅黑 Light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岗位：PHP开发工程师</w:t>
                            </w:r>
                          </w:p>
                          <w:p w:rsidR="004A0AF6" w:rsidRDefault="004A0AF6" w:rsidP="004A0AF6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主要负责公司的商城小程序前端及后台开发、商城活动开发（PC+小程序），公司商品广告页制作（H5），</w:t>
                            </w:r>
                            <w:proofErr w:type="gramStart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公司官网重建</w:t>
                            </w:r>
                            <w:proofErr w:type="gramEnd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，公司运营ERP系统开发。</w:t>
                            </w:r>
                          </w:p>
                          <w:p w:rsidR="004A0AF6" w:rsidRDefault="004A0AF6" w:rsidP="004A0AF6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</w:p>
                          <w:p w:rsidR="004A0AF6" w:rsidRDefault="004A0AF6" w:rsidP="004A0AF6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 xml:space="preserve">上海藤浦网络科技有限公司                                                          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2017.07--2018.06</w:t>
                            </w:r>
                          </w:p>
                          <w:p w:rsidR="004A0AF6" w:rsidRDefault="004A0AF6" w:rsidP="004A0AF6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岗位：PHP程序员/Web前端工程师</w:t>
                            </w:r>
                          </w:p>
                          <w:p w:rsidR="004A0AF6" w:rsidRDefault="004A0AF6" w:rsidP="004A0AF6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主要负责公司的网站前端页面编写，以及后端CMS搭建，二次开发、售后服务。</w:t>
                            </w:r>
                          </w:p>
                          <w:p w:rsidR="004A0AF6" w:rsidRDefault="004A0AF6" w:rsidP="004A0AF6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</w:pPr>
                          </w:p>
                          <w:p w:rsidR="004A0AF6" w:rsidRDefault="004A0AF6" w:rsidP="004A0AF6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eastAsia="微软雅黑 Light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 xml:space="preserve">上海藤浦网络科技有限公司                                                          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2016.07--2017.07</w:t>
                            </w:r>
                          </w:p>
                          <w:p w:rsidR="004A0AF6" w:rsidRDefault="004A0AF6" w:rsidP="004A0AF6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岗位：Web前端工程师</w:t>
                            </w:r>
                          </w:p>
                          <w:p w:rsidR="004A0AF6" w:rsidRDefault="004A0AF6" w:rsidP="004A0AF6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大</w:t>
                            </w:r>
                            <w:proofErr w:type="gramStart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二整个</w:t>
                            </w:r>
                            <w:proofErr w:type="gramEnd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学年，在上海藤浦网络科技有限公司 兼职做web前端（在校兼职）。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1C8404" id="_x0000_s1029" type="#_x0000_t202" style="position:absolute;left:0;text-align:left;margin-left:32.7pt;margin-top:339.2pt;width:534.05pt;height:169.95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" filled="f" stroked="f">
                <v:textbox style="mso-fit-shape-to-text:t">
                  <w:txbxContent>
                    <w:p w:rsidR="004A0AF6" w:rsidRDefault="004A0AF6" w:rsidP="004A0AF6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eastAsia="微软雅黑 Light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262626"/>
                          <w:kern w:val="2"/>
                          <w:sz w:val="21"/>
                          <w:szCs w:val="21"/>
                        </w:rPr>
                        <w:t xml:space="preserve">上海研鼎信息科技有限公司       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color w:val="262626"/>
                          <w:kern w:val="2"/>
                          <w:sz w:val="21"/>
                          <w:szCs w:val="21"/>
                        </w:rPr>
                        <w:t xml:space="preserve">                                                   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2018.07--2019.04</w:t>
                      </w:r>
                    </w:p>
                    <w:p w:rsidR="004A0AF6" w:rsidRDefault="004A0AF6" w:rsidP="004A0AF6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eastAsia="微软雅黑 Light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岗位：PHP开发工程师</w:t>
                      </w:r>
                    </w:p>
                    <w:p w:rsidR="004A0AF6" w:rsidRDefault="004A0AF6" w:rsidP="004A0AF6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414141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主要负责公司的商城小程序前端及后台开发、商城活动开发（PC+小程序），公司商品广告页制作（H5），</w:t>
                      </w:r>
                      <w:proofErr w:type="gramStart"/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公司官网重建</w:t>
                      </w:r>
                      <w:proofErr w:type="gramEnd"/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，公司运营ERP系统开发。</w:t>
                      </w:r>
                    </w:p>
                    <w:p w:rsidR="004A0AF6" w:rsidRDefault="004A0AF6" w:rsidP="004A0AF6">
                      <w:pPr>
                        <w:pStyle w:val="a3"/>
                        <w:spacing w:before="0" w:beforeAutospacing="0" w:after="0" w:afterAutospacing="0" w:line="360" w:lineRule="exact"/>
                      </w:pPr>
                    </w:p>
                    <w:p w:rsidR="004A0AF6" w:rsidRDefault="004A0AF6" w:rsidP="004A0AF6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262626"/>
                          <w:kern w:val="2"/>
                          <w:sz w:val="21"/>
                          <w:szCs w:val="21"/>
                        </w:rPr>
                        <w:t xml:space="preserve">上海藤浦网络科技有限公司                                                          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2017.07--2018.06</w:t>
                      </w:r>
                    </w:p>
                    <w:p w:rsidR="004A0AF6" w:rsidRDefault="004A0AF6" w:rsidP="004A0AF6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岗位：PHP程序员/Web前端工程师</w:t>
                      </w:r>
                    </w:p>
                    <w:p w:rsidR="004A0AF6" w:rsidRDefault="004A0AF6" w:rsidP="004A0AF6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414141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主要负责公司的网站前端页面编写，以及后端CMS搭建，二次开发、售后服务。</w:t>
                      </w:r>
                    </w:p>
                    <w:p w:rsidR="004A0AF6" w:rsidRDefault="004A0AF6" w:rsidP="004A0AF6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414141"/>
                          <w:kern w:val="2"/>
                          <w:sz w:val="21"/>
                          <w:szCs w:val="21"/>
                        </w:rPr>
                      </w:pPr>
                    </w:p>
                    <w:p w:rsidR="004A0AF6" w:rsidRDefault="004A0AF6" w:rsidP="004A0AF6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eastAsia="微软雅黑 Light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262626"/>
                          <w:kern w:val="2"/>
                          <w:sz w:val="21"/>
                          <w:szCs w:val="21"/>
                        </w:rPr>
                        <w:t xml:space="preserve">上海藤浦网络科技有限公司                                                          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2016.07--2017.07</w:t>
                      </w:r>
                    </w:p>
                    <w:p w:rsidR="004A0AF6" w:rsidRDefault="004A0AF6" w:rsidP="004A0AF6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岗位：Web前端工程师</w:t>
                      </w:r>
                    </w:p>
                    <w:p w:rsidR="004A0AF6" w:rsidRDefault="004A0AF6" w:rsidP="004A0AF6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414141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大</w:t>
                      </w:r>
                      <w:proofErr w:type="gramStart"/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二整个</w:t>
                      </w:r>
                      <w:proofErr w:type="gramEnd"/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学年，在上海藤浦网络科技有限公司 兼职做web前端（在校兼职）。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EEEC8FB" wp14:editId="09A11EF4">
                <wp:simplePos x="0" y="0"/>
                <wp:positionH relativeFrom="column">
                  <wp:posOffset>531495</wp:posOffset>
                </wp:positionH>
                <wp:positionV relativeFrom="paragraph">
                  <wp:posOffset>3836670</wp:posOffset>
                </wp:positionV>
                <wp:extent cx="6624955" cy="300990"/>
                <wp:effectExtent l="0" t="0" r="4445" b="381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5235" cy="300942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w14:anchorId="383B0537" id="矩形 44" o:spid="_x0000_s1026" style="position:absolute;left:0;text-align:left;margin-left:41.85pt;margin-top:302.1pt;width:521.65pt;height:23.7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" fillcolor="#f2f2f2" stroked="f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52D1AFC" wp14:editId="2E70ECB2">
                <wp:simplePos x="0" y="0"/>
                <wp:positionH relativeFrom="column">
                  <wp:posOffset>619125</wp:posOffset>
                </wp:positionH>
                <wp:positionV relativeFrom="paragraph">
                  <wp:posOffset>3842385</wp:posOffset>
                </wp:positionV>
                <wp:extent cx="949325" cy="329565"/>
                <wp:effectExtent l="0" t="0" r="0" b="0"/>
                <wp:wrapNone/>
                <wp:docPr id="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9324" cy="3295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 w:rsidR="004A0AF6" w:rsidRDefault="004A0AF6" w:rsidP="004A0AF6">
                            <w:pPr>
                              <w:pStyle w:val="a3"/>
                              <w:spacing w:before="0" w:beforeAutospacing="0" w:after="0" w:afterAutospacing="0" w:line="360" w:lineRule="exact"/>
                              <w:jc w:val="distribute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262626"/>
                                <w:kern w:val="2"/>
                                <w:sz w:val="26"/>
                                <w:szCs w:val="26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2D1AFC" id="_x0000_s1030" type="#_x0000_t202" style="position:absolute;left:0;text-align:left;margin-left:48.75pt;margin-top:302.55pt;width:74.75pt;height:25.9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" filled="f" stroked="f">
                <v:textbox style="mso-fit-shape-to-text:t">
                  <w:txbxContent>
                    <w:p w:rsidR="004A0AF6" w:rsidRDefault="004A0AF6" w:rsidP="004A0AF6">
                      <w:pPr>
                        <w:pStyle w:val="a3"/>
                        <w:spacing w:before="0" w:beforeAutospacing="0" w:after="0" w:afterAutospacing="0" w:line="360" w:lineRule="exact"/>
                        <w:jc w:val="distribute"/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262626"/>
                          <w:kern w:val="2"/>
                          <w:sz w:val="26"/>
                          <w:szCs w:val="26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3D353684" wp14:editId="3D79353A">
                <wp:simplePos x="0" y="0"/>
                <wp:positionH relativeFrom="column">
                  <wp:posOffset>415290</wp:posOffset>
                </wp:positionH>
                <wp:positionV relativeFrom="paragraph">
                  <wp:posOffset>2795270</wp:posOffset>
                </wp:positionV>
                <wp:extent cx="6782435" cy="786765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2434" cy="7867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 w:rsidR="004A0AF6" w:rsidRDefault="004A0AF6" w:rsidP="004A0AF6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b/>
                                <w:bCs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 xml:space="preserve">武汉船舶职业技术学院 / 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 xml:space="preserve">软件技术（JAVA方向） </w:t>
                            </w:r>
                          </w:p>
                          <w:p w:rsidR="004A0AF6" w:rsidRDefault="004A0AF6" w:rsidP="004A0AF6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2015.09--2018.06</w:t>
                            </w:r>
                          </w:p>
                          <w:p w:rsidR="004A0AF6" w:rsidRDefault="004A0AF6" w:rsidP="004A0AF6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主修课程：</w:t>
                            </w:r>
                            <w:proofErr w:type="spellStart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PhotoShop</w:t>
                            </w:r>
                            <w:proofErr w:type="spellEnd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、Html、JavaScript、JQuery、</w:t>
                            </w:r>
                            <w:proofErr w:type="spellStart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EasyUi</w:t>
                            </w:r>
                            <w:proofErr w:type="spellEnd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Echart</w:t>
                            </w:r>
                            <w:proofErr w:type="spellEnd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、C#、</w:t>
                            </w:r>
                            <w:proofErr w:type="spellStart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Win</w:t>
                            </w:r>
                            <w:r>
                              <w:rPr>
                                <w:rFonts w:ascii="微软雅黑 Light" w:eastAsia="微软雅黑 Light" w:hAnsi="微软雅黑 Light" w:cs="Times New Roman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f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orm</w:t>
                            </w:r>
                            <w:proofErr w:type="spellEnd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、Java OOP、Java AOP。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353684" id="_x0000_s1031" type="#_x0000_t202" style="position:absolute;left:0;text-align:left;margin-left:32.7pt;margin-top:220.1pt;width:534.05pt;height:61.95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" filled="f" stroked="f">
                <v:textbox style="mso-fit-shape-to-text:t">
                  <w:txbxContent>
                    <w:p w:rsidR="004A0AF6" w:rsidRDefault="004A0AF6" w:rsidP="004A0AF6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b/>
                          <w:bCs/>
                          <w:color w:val="262626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262626"/>
                          <w:kern w:val="2"/>
                          <w:sz w:val="21"/>
                          <w:szCs w:val="21"/>
                        </w:rPr>
                        <w:t xml:space="preserve">武汉船舶职业技术学院 / 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262626"/>
                          <w:kern w:val="2"/>
                          <w:sz w:val="21"/>
                          <w:szCs w:val="21"/>
                        </w:rPr>
                        <w:t xml:space="preserve">软件技术（JAVA方向） </w:t>
                      </w:r>
                    </w:p>
                    <w:p w:rsidR="004A0AF6" w:rsidRDefault="004A0AF6" w:rsidP="004A0AF6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2015.09--2018.06</w:t>
                      </w:r>
                    </w:p>
                    <w:p w:rsidR="004A0AF6" w:rsidRDefault="004A0AF6" w:rsidP="004A0AF6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主修课程：</w:t>
                      </w:r>
                      <w:proofErr w:type="spellStart"/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PhotoShop</w:t>
                      </w:r>
                      <w:proofErr w:type="spellEnd"/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、Html、JavaScript、JQuery、</w:t>
                      </w:r>
                      <w:proofErr w:type="spellStart"/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EasyUi</w:t>
                      </w:r>
                      <w:proofErr w:type="spellEnd"/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、</w:t>
                      </w:r>
                      <w:proofErr w:type="spellStart"/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Echart</w:t>
                      </w:r>
                      <w:proofErr w:type="spellEnd"/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、C#、</w:t>
                      </w:r>
                      <w:proofErr w:type="spellStart"/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Win</w:t>
                      </w:r>
                      <w:r>
                        <w:rPr>
                          <w:rFonts w:ascii="微软雅黑 Light" w:eastAsia="微软雅黑 Light" w:hAnsi="微软雅黑 Light" w:cs="Times New Roman"/>
                          <w:color w:val="414141"/>
                          <w:kern w:val="2"/>
                          <w:sz w:val="21"/>
                          <w:szCs w:val="21"/>
                        </w:rPr>
                        <w:t>f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orm</w:t>
                      </w:r>
                      <w:proofErr w:type="spellEnd"/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、Java OOP、Java AOP。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DFBD2A7" wp14:editId="70CD2FAD">
                <wp:simplePos x="0" y="0"/>
                <wp:positionH relativeFrom="column">
                  <wp:posOffset>4808220</wp:posOffset>
                </wp:positionH>
                <wp:positionV relativeFrom="paragraph">
                  <wp:posOffset>2048510</wp:posOffset>
                </wp:positionV>
                <wp:extent cx="2751455" cy="50165"/>
                <wp:effectExtent l="0" t="0" r="10795" b="698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1454" cy="5024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7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w14:anchorId="309FB5CD" id="矩形 22" o:spid="_x0000_s1026" style="position:absolute;left:0;text-align:left;margin-left:378.6pt;margin-top:161.3pt;width:216.65pt;height:3.9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" fillcolor="#bfbfbf" stroked="f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AAAE5FA" wp14:editId="59457179">
                <wp:simplePos x="0" y="0"/>
                <wp:positionH relativeFrom="column">
                  <wp:posOffset>0</wp:posOffset>
                </wp:positionH>
                <wp:positionV relativeFrom="paragraph">
                  <wp:posOffset>2048510</wp:posOffset>
                </wp:positionV>
                <wp:extent cx="4773930" cy="50165"/>
                <wp:effectExtent l="0" t="0" r="7620" b="698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3930" cy="50245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w14:anchorId="60B77E66" id="矩形 21" o:spid="_x0000_s1026" style="position:absolute;left:0;text-align:left;margin-left:0;margin-top:161.3pt;width:375.9pt;height:3.9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" fillcolor="#262626" stroked="f" strokeweight="1pt"/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43392" behindDoc="0" locked="0" layoutInCell="1" allowOverlap="1" wp14:anchorId="581F1E00" wp14:editId="3CCEC72F">
            <wp:simplePos x="0" y="0"/>
            <wp:positionH relativeFrom="column">
              <wp:posOffset>5925820</wp:posOffset>
            </wp:positionH>
            <wp:positionV relativeFrom="paragraph">
              <wp:posOffset>208915</wp:posOffset>
            </wp:positionV>
            <wp:extent cx="1151890" cy="1530985"/>
            <wp:effectExtent l="28575" t="28575" r="38735" b="40640"/>
            <wp:wrapNone/>
            <wp:docPr id="1" name="图片 8" descr="C:\Users\Administrator\Desktop\6LC(P]3JOAF%A@L)4MH}%PS.png6LC(P]3JOAF%A@L)4MH}%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 descr="C:\Users\Administrator\Desktop\6LC(P]3JOAF%A@L)4MH}%PS.png6LC(P]3JOAF%A@L)4MH}%P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1530985"/>
                    </a:xfrm>
                    <a:prstGeom prst="rect">
                      <a:avLst/>
                    </a:prstGeom>
                    <a:noFill/>
                    <a:ln w="28575" cap="flat" cmpd="sng">
                      <a:solidFill>
                        <a:srgbClr val="FFFFFF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63BC201A" wp14:editId="432870F8">
                <wp:simplePos x="0" y="0"/>
                <wp:positionH relativeFrom="column">
                  <wp:posOffset>404495</wp:posOffset>
                </wp:positionH>
                <wp:positionV relativeFrom="paragraph">
                  <wp:posOffset>231140</wp:posOffset>
                </wp:positionV>
                <wp:extent cx="3352800" cy="797560"/>
                <wp:effectExtent l="0" t="0" r="0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797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A0AF6" w:rsidRDefault="004A0AF6" w:rsidP="004A0AF6">
                            <w:pPr>
                              <w:pStyle w:val="a3"/>
                              <w:spacing w:before="0" w:beforeAutospacing="0" w:after="0" w:afterAutospacing="0" w:line="672" w:lineRule="exact"/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262626"/>
                                <w:spacing w:val="60"/>
                                <w:sz w:val="48"/>
                                <w:szCs w:val="48"/>
                              </w:rPr>
                              <w:t xml:space="preserve">黄文 </w:t>
                            </w:r>
                          </w:p>
                          <w:p w:rsidR="004A0AF6" w:rsidRDefault="004A0AF6" w:rsidP="004A0AF6">
                            <w:pPr>
                              <w:pStyle w:val="a3"/>
                              <w:spacing w:before="0" w:beforeAutospacing="0" w:after="0" w:afterAutospacing="0" w:line="440" w:lineRule="exact"/>
                              <w:rPr>
                                <w:rFonts w:eastAsia="微软雅黑 Light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262626"/>
                              </w:rPr>
                              <w:t>求职意向：PHP开发工程师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BC201A" id="矩形 9" o:spid="_x0000_s1032" style="position:absolute;left:0;text-align:left;margin-left:31.85pt;margin-top:18.2pt;width:264pt;height:62.8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" filled="f" stroked="f">
                <v:textbox style="mso-fit-shape-to-text:t">
                  <w:txbxContent>
                    <w:p w:rsidR="004A0AF6" w:rsidRDefault="004A0AF6" w:rsidP="004A0AF6">
                      <w:pPr>
                        <w:pStyle w:val="a3"/>
                        <w:spacing w:before="0" w:beforeAutospacing="0" w:after="0" w:afterAutospacing="0" w:line="672" w:lineRule="exact"/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262626"/>
                          <w:spacing w:val="60"/>
                          <w:sz w:val="48"/>
                          <w:szCs w:val="48"/>
                        </w:rPr>
                        <w:t xml:space="preserve">黄文 </w:t>
                      </w:r>
                    </w:p>
                    <w:p w:rsidR="004A0AF6" w:rsidRDefault="004A0AF6" w:rsidP="004A0AF6">
                      <w:pPr>
                        <w:pStyle w:val="a3"/>
                        <w:spacing w:before="0" w:beforeAutospacing="0" w:after="0" w:afterAutospacing="0" w:line="440" w:lineRule="exact"/>
                        <w:rPr>
                          <w:rFonts w:eastAsia="微软雅黑 Light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262626"/>
                        </w:rPr>
                        <w:t>求职意向：PHP开发工程师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182A6AD" wp14:editId="0C40E064">
                <wp:simplePos x="0" y="0"/>
                <wp:positionH relativeFrom="column">
                  <wp:posOffset>659130</wp:posOffset>
                </wp:positionH>
                <wp:positionV relativeFrom="paragraph">
                  <wp:posOffset>1021715</wp:posOffset>
                </wp:positionV>
                <wp:extent cx="1619885" cy="726440"/>
                <wp:effectExtent l="0" t="0" r="0" b="0"/>
                <wp:wrapNone/>
                <wp:docPr id="10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726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A0AF6" w:rsidRDefault="004A0AF6" w:rsidP="004A0AF6">
                            <w:pPr>
                              <w:pStyle w:val="a3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262626"/>
                                <w:sz w:val="20"/>
                                <w:szCs w:val="20"/>
                              </w:rPr>
                              <w:t xml:space="preserve">生日：1996.04.23                    </w:t>
                            </w:r>
                          </w:p>
                          <w:p w:rsidR="004A0AF6" w:rsidRDefault="004A0AF6" w:rsidP="004A0AF6">
                            <w:pPr>
                              <w:pStyle w:val="a3"/>
                              <w:spacing w:before="0" w:beforeAutospacing="0" w:after="0" w:afterAutospacing="0" w:line="500" w:lineRule="exact"/>
                              <w:rPr>
                                <w:rFonts w:eastAsia="微软雅黑 Light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262626"/>
                                <w:sz w:val="20"/>
                                <w:szCs w:val="20"/>
                              </w:rPr>
                              <w:t>电话：188 1652 9223</w:t>
                            </w:r>
                          </w:p>
                        </w:txbxContent>
                      </wps:txbx>
                      <wps:bodyPr vert="horz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82A6AD" id="文本框 42" o:spid="_x0000_s1033" type="#_x0000_t202" style="position:absolute;left:0;text-align:left;margin-left:51.9pt;margin-top:80.45pt;width:127.55pt;height:57.2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" filled="f" stroked="f">
                <v:textbox style="mso-fit-shape-to-text:t">
                  <w:txbxContent>
                    <w:p w:rsidR="004A0AF6" w:rsidRDefault="004A0AF6" w:rsidP="004A0AF6">
                      <w:pPr>
                        <w:pStyle w:val="a3"/>
                        <w:spacing w:before="0" w:beforeAutospacing="0" w:after="0" w:afterAutospacing="0" w:line="500" w:lineRule="exact"/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262626"/>
                          <w:sz w:val="20"/>
                          <w:szCs w:val="20"/>
                        </w:rPr>
                        <w:t xml:space="preserve">生日：1996.04.23                    </w:t>
                      </w:r>
                    </w:p>
                    <w:p w:rsidR="004A0AF6" w:rsidRDefault="004A0AF6" w:rsidP="004A0AF6">
                      <w:pPr>
                        <w:pStyle w:val="a3"/>
                        <w:spacing w:before="0" w:beforeAutospacing="0" w:after="0" w:afterAutospacing="0" w:line="500" w:lineRule="exact"/>
                        <w:rPr>
                          <w:rFonts w:eastAsia="微软雅黑 Light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262626"/>
                          <w:sz w:val="20"/>
                          <w:szCs w:val="20"/>
                        </w:rPr>
                        <w:t>电话：188 1652 9223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FED0FE2" wp14:editId="34870EE2">
                <wp:simplePos x="0" y="0"/>
                <wp:positionH relativeFrom="column">
                  <wp:posOffset>2487295</wp:posOffset>
                </wp:positionH>
                <wp:positionV relativeFrom="paragraph">
                  <wp:posOffset>1021715</wp:posOffset>
                </wp:positionV>
                <wp:extent cx="2439035" cy="726440"/>
                <wp:effectExtent l="0" t="0" r="0" b="0"/>
                <wp:wrapNone/>
                <wp:docPr id="11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9035" cy="726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A0AF6" w:rsidRDefault="004A0AF6" w:rsidP="004A0AF6">
                            <w:pPr>
                              <w:pStyle w:val="a3"/>
                              <w:spacing w:before="0" w:beforeAutospacing="0" w:after="0" w:afterAutospacing="0" w:line="500" w:lineRule="exact"/>
                              <w:rPr>
                                <w:rFonts w:eastAsia="微软雅黑 Light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262626"/>
                                <w:sz w:val="20"/>
                                <w:szCs w:val="20"/>
                              </w:rPr>
                              <w:t>现居：上海市浦东新区</w:t>
                            </w:r>
                          </w:p>
                          <w:p w:rsidR="004A0AF6" w:rsidRDefault="004A0AF6" w:rsidP="004A0AF6">
                            <w:pPr>
                              <w:pStyle w:val="a3"/>
                              <w:spacing w:before="0" w:beforeAutospacing="0" w:after="0" w:afterAutospacing="0" w:line="500" w:lineRule="exact"/>
                              <w:rPr>
                                <w:rFonts w:eastAsia="微软雅黑 Light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262626"/>
                                <w:sz w:val="20"/>
                                <w:szCs w:val="20"/>
                              </w:rPr>
                              <w:t>邮箱：misshw@foxmail.com</w:t>
                            </w:r>
                          </w:p>
                        </w:txbxContent>
                      </wps:txbx>
                      <wps:bodyPr vert="horz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D0FE2" id="_x0000_s1034" type="#_x0000_t202" style="position:absolute;left:0;text-align:left;margin-left:195.85pt;margin-top:80.45pt;width:192.05pt;height:57.2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" filled="f" stroked="f">
                <v:textbox style="mso-fit-shape-to-text:t">
                  <w:txbxContent>
                    <w:p w:rsidR="004A0AF6" w:rsidRDefault="004A0AF6" w:rsidP="004A0AF6">
                      <w:pPr>
                        <w:pStyle w:val="a3"/>
                        <w:spacing w:before="0" w:beforeAutospacing="0" w:after="0" w:afterAutospacing="0" w:line="500" w:lineRule="exact"/>
                        <w:rPr>
                          <w:rFonts w:eastAsia="微软雅黑 Light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262626"/>
                          <w:sz w:val="20"/>
                          <w:szCs w:val="20"/>
                        </w:rPr>
                        <w:t>现居：上海市浦东新区</w:t>
                      </w:r>
                    </w:p>
                    <w:p w:rsidR="004A0AF6" w:rsidRDefault="004A0AF6" w:rsidP="004A0AF6">
                      <w:pPr>
                        <w:pStyle w:val="a3"/>
                        <w:spacing w:before="0" w:beforeAutospacing="0" w:after="0" w:afterAutospacing="0" w:line="500" w:lineRule="exact"/>
                        <w:rPr>
                          <w:rFonts w:eastAsia="微软雅黑 Light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262626"/>
                          <w:sz w:val="20"/>
                          <w:szCs w:val="20"/>
                        </w:rPr>
                        <w:t>邮箱：misshw@foxmail.com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C52B1A8" wp14:editId="4B76490B">
                <wp:simplePos x="0" y="0"/>
                <wp:positionH relativeFrom="column">
                  <wp:posOffset>2276475</wp:posOffset>
                </wp:positionH>
                <wp:positionV relativeFrom="paragraph">
                  <wp:posOffset>1182370</wp:posOffset>
                </wp:positionV>
                <wp:extent cx="135255" cy="167005"/>
                <wp:effectExtent l="0" t="0" r="17145" b="4445"/>
                <wp:wrapNone/>
                <wp:docPr id="12" name="location-pointer_646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35274" cy="167182"/>
                        </a:xfrm>
                        <a:custGeom>
                          <a:avLst/>
                          <a:gdLst>
                            <a:gd name="connsiteX0" fmla="*/ 243063 w 485843"/>
                            <a:gd name="connsiteY0" fmla="*/ 122511 h 600441"/>
                            <a:gd name="connsiteX1" fmla="*/ 130548 w 485843"/>
                            <a:gd name="connsiteY1" fmla="*/ 234807 h 600441"/>
                            <a:gd name="connsiteX2" fmla="*/ 243063 w 485843"/>
                            <a:gd name="connsiteY2" fmla="*/ 346860 h 600441"/>
                            <a:gd name="connsiteX3" fmla="*/ 355578 w 485843"/>
                            <a:gd name="connsiteY3" fmla="*/ 234807 h 600441"/>
                            <a:gd name="connsiteX4" fmla="*/ 243063 w 485843"/>
                            <a:gd name="connsiteY4" fmla="*/ 122511 h 600441"/>
                            <a:gd name="connsiteX5" fmla="*/ 243063 w 485843"/>
                            <a:gd name="connsiteY5" fmla="*/ 90183 h 600441"/>
                            <a:gd name="connsiteX6" fmla="*/ 387969 w 485843"/>
                            <a:gd name="connsiteY6" fmla="*/ 234807 h 600441"/>
                            <a:gd name="connsiteX7" fmla="*/ 243063 w 485843"/>
                            <a:gd name="connsiteY7" fmla="*/ 379431 h 600441"/>
                            <a:gd name="connsiteX8" fmla="*/ 98157 w 485843"/>
                            <a:gd name="connsiteY8" fmla="*/ 234807 h 600441"/>
                            <a:gd name="connsiteX9" fmla="*/ 243063 w 485843"/>
                            <a:gd name="connsiteY9" fmla="*/ 90183 h 600441"/>
                            <a:gd name="connsiteX10" fmla="*/ 243043 w 485843"/>
                            <a:gd name="connsiteY10" fmla="*/ 48619 h 600441"/>
                            <a:gd name="connsiteX11" fmla="*/ 48706 w 485843"/>
                            <a:gd name="connsiteY11" fmla="*/ 242607 h 600441"/>
                            <a:gd name="connsiteX12" fmla="*/ 243043 w 485843"/>
                            <a:gd name="connsiteY12" fmla="*/ 541612 h 600441"/>
                            <a:gd name="connsiteX13" fmla="*/ 437137 w 485843"/>
                            <a:gd name="connsiteY13" fmla="*/ 242607 h 600441"/>
                            <a:gd name="connsiteX14" fmla="*/ 243043 w 485843"/>
                            <a:gd name="connsiteY14" fmla="*/ 48619 h 600441"/>
                            <a:gd name="connsiteX15" fmla="*/ 243043 w 485843"/>
                            <a:gd name="connsiteY15" fmla="*/ 0 h 600441"/>
                            <a:gd name="connsiteX16" fmla="*/ 485843 w 485843"/>
                            <a:gd name="connsiteY16" fmla="*/ 242607 h 600441"/>
                            <a:gd name="connsiteX17" fmla="*/ 371384 w 485843"/>
                            <a:gd name="connsiteY17" fmla="*/ 469657 h 600441"/>
                            <a:gd name="connsiteX18" fmla="*/ 260090 w 485843"/>
                            <a:gd name="connsiteY18" fmla="*/ 593391 h 600441"/>
                            <a:gd name="connsiteX19" fmla="*/ 243043 w 485843"/>
                            <a:gd name="connsiteY19" fmla="*/ 600441 h 600441"/>
                            <a:gd name="connsiteX20" fmla="*/ 225996 w 485843"/>
                            <a:gd name="connsiteY20" fmla="*/ 593391 h 600441"/>
                            <a:gd name="connsiteX21" fmla="*/ 114703 w 485843"/>
                            <a:gd name="connsiteY21" fmla="*/ 469657 h 600441"/>
                            <a:gd name="connsiteX22" fmla="*/ 0 w 485843"/>
                            <a:gd name="connsiteY22" fmla="*/ 242607 h 600441"/>
                            <a:gd name="connsiteX23" fmla="*/ 243043 w 485843"/>
                            <a:gd name="connsiteY23" fmla="*/ 0 h 60044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</a:cxnLst>
                          <a:rect l="l" t="t" r="r" b="b"/>
                          <a:pathLst>
                            <a:path w="485843" h="600441">
                              <a:moveTo>
                                <a:pt x="243063" y="122511"/>
                              </a:moveTo>
                              <a:cubicBezTo>
                                <a:pt x="180960" y="122511"/>
                                <a:pt x="130548" y="172825"/>
                                <a:pt x="130548" y="234807"/>
                              </a:cubicBezTo>
                              <a:cubicBezTo>
                                <a:pt x="130548" y="296546"/>
                                <a:pt x="180960" y="346860"/>
                                <a:pt x="243063" y="346860"/>
                              </a:cubicBezTo>
                              <a:cubicBezTo>
                                <a:pt x="304922" y="346860"/>
                                <a:pt x="355578" y="296546"/>
                                <a:pt x="355578" y="234807"/>
                              </a:cubicBezTo>
                              <a:cubicBezTo>
                                <a:pt x="355578" y="172825"/>
                                <a:pt x="304922" y="122511"/>
                                <a:pt x="243063" y="122511"/>
                              </a:cubicBezTo>
                              <a:close/>
                              <a:moveTo>
                                <a:pt x="243063" y="90183"/>
                              </a:moveTo>
                              <a:cubicBezTo>
                                <a:pt x="322944" y="90183"/>
                                <a:pt x="387969" y="155082"/>
                                <a:pt x="387969" y="234807"/>
                              </a:cubicBezTo>
                              <a:cubicBezTo>
                                <a:pt x="387969" y="314533"/>
                                <a:pt x="322944" y="379431"/>
                                <a:pt x="243063" y="379431"/>
                              </a:cubicBezTo>
                              <a:cubicBezTo>
                                <a:pt x="163182" y="379431"/>
                                <a:pt x="98157" y="314533"/>
                                <a:pt x="98157" y="234807"/>
                              </a:cubicBezTo>
                              <a:cubicBezTo>
                                <a:pt x="98157" y="155082"/>
                                <a:pt x="163182" y="90183"/>
                                <a:pt x="243063" y="90183"/>
                              </a:cubicBezTo>
                              <a:close/>
                              <a:moveTo>
                                <a:pt x="243043" y="48619"/>
                              </a:moveTo>
                              <a:cubicBezTo>
                                <a:pt x="135890" y="48619"/>
                                <a:pt x="48706" y="135646"/>
                                <a:pt x="48706" y="242607"/>
                              </a:cubicBezTo>
                              <a:cubicBezTo>
                                <a:pt x="48706" y="325016"/>
                                <a:pt x="176316" y="473060"/>
                                <a:pt x="243043" y="541612"/>
                              </a:cubicBezTo>
                              <a:cubicBezTo>
                                <a:pt x="309771" y="473060"/>
                                <a:pt x="437137" y="325016"/>
                                <a:pt x="437137" y="242607"/>
                              </a:cubicBezTo>
                              <a:cubicBezTo>
                                <a:pt x="437137" y="135646"/>
                                <a:pt x="350197" y="48619"/>
                                <a:pt x="243043" y="48619"/>
                              </a:cubicBezTo>
                              <a:close/>
                              <a:moveTo>
                                <a:pt x="243043" y="0"/>
                              </a:moveTo>
                              <a:cubicBezTo>
                                <a:pt x="376985" y="0"/>
                                <a:pt x="485843" y="108663"/>
                                <a:pt x="485843" y="242607"/>
                              </a:cubicBezTo>
                              <a:cubicBezTo>
                                <a:pt x="485843" y="298033"/>
                                <a:pt x="447365" y="374607"/>
                                <a:pt x="371384" y="469657"/>
                              </a:cubicBezTo>
                              <a:cubicBezTo>
                                <a:pt x="316346" y="538452"/>
                                <a:pt x="262282" y="591204"/>
                                <a:pt x="260090" y="593391"/>
                              </a:cubicBezTo>
                              <a:cubicBezTo>
                                <a:pt x="255220" y="598010"/>
                                <a:pt x="249132" y="600441"/>
                                <a:pt x="243043" y="600441"/>
                              </a:cubicBezTo>
                              <a:cubicBezTo>
                                <a:pt x="236955" y="600441"/>
                                <a:pt x="230867" y="598010"/>
                                <a:pt x="225996" y="593391"/>
                              </a:cubicBezTo>
                              <a:cubicBezTo>
                                <a:pt x="223804" y="591204"/>
                                <a:pt x="169741" y="538452"/>
                                <a:pt x="114703" y="469657"/>
                              </a:cubicBezTo>
                              <a:cubicBezTo>
                                <a:pt x="38721" y="374607"/>
                                <a:pt x="0" y="298033"/>
                                <a:pt x="0" y="242607"/>
                              </a:cubicBezTo>
                              <a:cubicBezTo>
                                <a:pt x="0" y="108663"/>
                                <a:pt x="109102" y="0"/>
                                <a:pt x="2430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t"/>
                    </wps:wsp>
                  </a:graphicData>
                </a:graphic>
              </wp:anchor>
            </w:drawing>
          </mc:Choice>
          <mc:Fallback>
            <w:pict>
              <v:shape w14:anchorId="17F191FA" id="location-pointer_64679" o:spid="_x0000_s1026" style="position:absolute;left:0;text-align:left;margin-left:179.25pt;margin-top:93.1pt;width:10.65pt;height:13.15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85843,600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" path="m243063,122511v-62103,,-112515,50314,-112515,112296c130548,296546,180960,346860,243063,346860v61859,,112515,-50314,112515,-112053c355578,172825,304922,122511,243063,122511xm243063,90183v79881,,144906,64899,144906,144624c387969,314533,322944,379431,243063,379431v-79881,,-144906,-64898,-144906,-144624c98157,155082,163182,90183,243063,90183xm243043,48619v-107153,,-194337,87027,-194337,193988c48706,325016,176316,473060,243043,541612,309771,473060,437137,325016,437137,242607,437137,135646,350197,48619,243043,48619xm243043,c376985,,485843,108663,485843,242607v,55426,-38478,132000,-114459,227050c316346,538452,262282,591204,260090,593391v-4870,4619,-10958,7050,-17047,7050c236955,600441,230867,598010,225996,593391,223804,591204,169741,538452,114703,469657,38721,374607,,298033,,242607,,108663,109102,,243043,xe" fillcolor="#262626" stroked="f">
                <v:path arrowok="t" o:connecttype="custom" o:connectlocs="67676,34111;36349,65378;67676,96577;99004,65378;67676,34111;67676,25110;108023,65378;67676,105646;27330,65378;67676,25110;67671,13537;13561,67550;67671,150802;121713,67550;67671,13537;67671,0;135274,67550;103405,130768;72417,165219;67671,167182;62924,165219;31937,130768;0,67550;67671,0" o:connectangles="0,0,0,0,0,0,0,0,0,0,0,0,0,0,0,0,0,0,0,0,0,0,0,0"/>
                <o:lock v:ext="edit" aspectratio="t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3DD0669" wp14:editId="214BB4B3">
                <wp:simplePos x="0" y="0"/>
                <wp:positionH relativeFrom="column">
                  <wp:posOffset>497205</wp:posOffset>
                </wp:positionH>
                <wp:positionV relativeFrom="paragraph">
                  <wp:posOffset>1178560</wp:posOffset>
                </wp:positionV>
                <wp:extent cx="146050" cy="172085"/>
                <wp:effectExtent l="0" t="0" r="6350" b="18415"/>
                <wp:wrapNone/>
                <wp:docPr id="13" name="analog-stopwatch_670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6240" cy="172244"/>
                        </a:xfrm>
                        <a:custGeom>
                          <a:avLst/>
                          <a:gdLst>
                            <a:gd name="connsiteX0" fmla="*/ 257566 w 515127"/>
                            <a:gd name="connsiteY0" fmla="*/ 250649 h 606722"/>
                            <a:gd name="connsiteX1" fmla="*/ 277416 w 515127"/>
                            <a:gd name="connsiteY1" fmla="*/ 270375 h 606722"/>
                            <a:gd name="connsiteX2" fmla="*/ 277416 w 515127"/>
                            <a:gd name="connsiteY2" fmla="*/ 329730 h 606722"/>
                            <a:gd name="connsiteX3" fmla="*/ 336876 w 515127"/>
                            <a:gd name="connsiteY3" fmla="*/ 329730 h 606722"/>
                            <a:gd name="connsiteX4" fmla="*/ 356637 w 515127"/>
                            <a:gd name="connsiteY4" fmla="*/ 349544 h 606722"/>
                            <a:gd name="connsiteX5" fmla="*/ 336876 w 515127"/>
                            <a:gd name="connsiteY5" fmla="*/ 369270 h 606722"/>
                            <a:gd name="connsiteX6" fmla="*/ 257566 w 515127"/>
                            <a:gd name="connsiteY6" fmla="*/ 369270 h 606722"/>
                            <a:gd name="connsiteX7" fmla="*/ 237805 w 515127"/>
                            <a:gd name="connsiteY7" fmla="*/ 349544 h 606722"/>
                            <a:gd name="connsiteX8" fmla="*/ 237805 w 515127"/>
                            <a:gd name="connsiteY8" fmla="*/ 270375 h 606722"/>
                            <a:gd name="connsiteX9" fmla="*/ 257566 w 515127"/>
                            <a:gd name="connsiteY9" fmla="*/ 250649 h 606722"/>
                            <a:gd name="connsiteX10" fmla="*/ 257519 w 515127"/>
                            <a:gd name="connsiteY10" fmla="*/ 210956 h 606722"/>
                            <a:gd name="connsiteX11" fmla="*/ 118851 w 515127"/>
                            <a:gd name="connsiteY11" fmla="*/ 349521 h 606722"/>
                            <a:gd name="connsiteX12" fmla="*/ 257519 w 515127"/>
                            <a:gd name="connsiteY12" fmla="*/ 487996 h 606722"/>
                            <a:gd name="connsiteX13" fmla="*/ 396276 w 515127"/>
                            <a:gd name="connsiteY13" fmla="*/ 349521 h 606722"/>
                            <a:gd name="connsiteX14" fmla="*/ 257519 w 515127"/>
                            <a:gd name="connsiteY14" fmla="*/ 210956 h 606722"/>
                            <a:gd name="connsiteX15" fmla="*/ 257519 w 515127"/>
                            <a:gd name="connsiteY15" fmla="*/ 171404 h 606722"/>
                            <a:gd name="connsiteX16" fmla="*/ 435882 w 515127"/>
                            <a:gd name="connsiteY16" fmla="*/ 349521 h 606722"/>
                            <a:gd name="connsiteX17" fmla="*/ 257519 w 515127"/>
                            <a:gd name="connsiteY17" fmla="*/ 527548 h 606722"/>
                            <a:gd name="connsiteX18" fmla="*/ 79245 w 515127"/>
                            <a:gd name="connsiteY18" fmla="*/ 349521 h 606722"/>
                            <a:gd name="connsiteX19" fmla="*/ 257519 w 515127"/>
                            <a:gd name="connsiteY19" fmla="*/ 171404 h 606722"/>
                            <a:gd name="connsiteX20" fmla="*/ 257564 w 515127"/>
                            <a:gd name="connsiteY20" fmla="*/ 131884 h 606722"/>
                            <a:gd name="connsiteX21" fmla="*/ 39694 w 515127"/>
                            <a:gd name="connsiteY21" fmla="*/ 349530 h 606722"/>
                            <a:gd name="connsiteX22" fmla="*/ 257564 w 515127"/>
                            <a:gd name="connsiteY22" fmla="*/ 567086 h 606722"/>
                            <a:gd name="connsiteX23" fmla="*/ 475522 w 515127"/>
                            <a:gd name="connsiteY23" fmla="*/ 349530 h 606722"/>
                            <a:gd name="connsiteX24" fmla="*/ 257564 w 515127"/>
                            <a:gd name="connsiteY24" fmla="*/ 131884 h 606722"/>
                            <a:gd name="connsiteX25" fmla="*/ 237806 w 515127"/>
                            <a:gd name="connsiteY25" fmla="*/ 39548 h 606722"/>
                            <a:gd name="connsiteX26" fmla="*/ 237806 w 515127"/>
                            <a:gd name="connsiteY26" fmla="*/ 92337 h 606722"/>
                            <a:gd name="connsiteX27" fmla="*/ 277410 w 515127"/>
                            <a:gd name="connsiteY27" fmla="*/ 92337 h 606722"/>
                            <a:gd name="connsiteX28" fmla="*/ 277410 w 515127"/>
                            <a:gd name="connsiteY28" fmla="*/ 39548 h 606722"/>
                            <a:gd name="connsiteX29" fmla="*/ 178354 w 515127"/>
                            <a:gd name="connsiteY29" fmla="*/ 0 h 606722"/>
                            <a:gd name="connsiteX30" fmla="*/ 336862 w 515127"/>
                            <a:gd name="connsiteY30" fmla="*/ 0 h 606722"/>
                            <a:gd name="connsiteX31" fmla="*/ 356620 w 515127"/>
                            <a:gd name="connsiteY31" fmla="*/ 19818 h 606722"/>
                            <a:gd name="connsiteX32" fmla="*/ 336862 w 515127"/>
                            <a:gd name="connsiteY32" fmla="*/ 39548 h 606722"/>
                            <a:gd name="connsiteX33" fmla="*/ 317015 w 515127"/>
                            <a:gd name="connsiteY33" fmla="*/ 39548 h 606722"/>
                            <a:gd name="connsiteX34" fmla="*/ 317015 w 515127"/>
                            <a:gd name="connsiteY34" fmla="*/ 99269 h 606722"/>
                            <a:gd name="connsiteX35" fmla="*/ 402632 w 515127"/>
                            <a:gd name="connsiteY35" fmla="*/ 137128 h 606722"/>
                            <a:gd name="connsiteX36" fmla="*/ 427730 w 515127"/>
                            <a:gd name="connsiteY36" fmla="*/ 112066 h 606722"/>
                            <a:gd name="connsiteX37" fmla="*/ 411977 w 515127"/>
                            <a:gd name="connsiteY37" fmla="*/ 96425 h 606722"/>
                            <a:gd name="connsiteX38" fmla="*/ 411977 w 515127"/>
                            <a:gd name="connsiteY38" fmla="*/ 68431 h 606722"/>
                            <a:gd name="connsiteX39" fmla="*/ 440012 w 515127"/>
                            <a:gd name="connsiteY39" fmla="*/ 68431 h 606722"/>
                            <a:gd name="connsiteX40" fmla="*/ 499463 w 515127"/>
                            <a:gd name="connsiteY40" fmla="*/ 127796 h 606722"/>
                            <a:gd name="connsiteX41" fmla="*/ 499463 w 515127"/>
                            <a:gd name="connsiteY41" fmla="*/ 155791 h 606722"/>
                            <a:gd name="connsiteX42" fmla="*/ 471429 w 515127"/>
                            <a:gd name="connsiteY42" fmla="*/ 155791 h 606722"/>
                            <a:gd name="connsiteX43" fmla="*/ 455676 w 515127"/>
                            <a:gd name="connsiteY43" fmla="*/ 140061 h 606722"/>
                            <a:gd name="connsiteX44" fmla="*/ 433693 w 515127"/>
                            <a:gd name="connsiteY44" fmla="*/ 162012 h 606722"/>
                            <a:gd name="connsiteX45" fmla="*/ 515127 w 515127"/>
                            <a:gd name="connsiteY45" fmla="*/ 349530 h 606722"/>
                            <a:gd name="connsiteX46" fmla="*/ 257564 w 515127"/>
                            <a:gd name="connsiteY46" fmla="*/ 606722 h 606722"/>
                            <a:gd name="connsiteX47" fmla="*/ 0 w 515127"/>
                            <a:gd name="connsiteY47" fmla="*/ 349530 h 606722"/>
                            <a:gd name="connsiteX48" fmla="*/ 81434 w 515127"/>
                            <a:gd name="connsiteY48" fmla="*/ 162012 h 606722"/>
                            <a:gd name="connsiteX49" fmla="*/ 59451 w 515127"/>
                            <a:gd name="connsiteY49" fmla="*/ 140061 h 606722"/>
                            <a:gd name="connsiteX50" fmla="*/ 43788 w 515127"/>
                            <a:gd name="connsiteY50" fmla="*/ 155791 h 606722"/>
                            <a:gd name="connsiteX51" fmla="*/ 15753 w 515127"/>
                            <a:gd name="connsiteY51" fmla="*/ 155791 h 606722"/>
                            <a:gd name="connsiteX52" fmla="*/ 15753 w 515127"/>
                            <a:gd name="connsiteY52" fmla="*/ 127796 h 606722"/>
                            <a:gd name="connsiteX53" fmla="*/ 75204 w 515127"/>
                            <a:gd name="connsiteY53" fmla="*/ 68431 h 606722"/>
                            <a:gd name="connsiteX54" fmla="*/ 103239 w 515127"/>
                            <a:gd name="connsiteY54" fmla="*/ 68431 h 606722"/>
                            <a:gd name="connsiteX55" fmla="*/ 103239 w 515127"/>
                            <a:gd name="connsiteY55" fmla="*/ 96425 h 606722"/>
                            <a:gd name="connsiteX56" fmla="*/ 87486 w 515127"/>
                            <a:gd name="connsiteY56" fmla="*/ 112066 h 606722"/>
                            <a:gd name="connsiteX57" fmla="*/ 112495 w 515127"/>
                            <a:gd name="connsiteY57" fmla="*/ 137128 h 606722"/>
                            <a:gd name="connsiteX58" fmla="*/ 198201 w 515127"/>
                            <a:gd name="connsiteY58" fmla="*/ 99269 h 606722"/>
                            <a:gd name="connsiteX59" fmla="*/ 198201 w 515127"/>
                            <a:gd name="connsiteY59" fmla="*/ 39548 h 606722"/>
                            <a:gd name="connsiteX60" fmla="*/ 178354 w 515127"/>
                            <a:gd name="connsiteY60" fmla="*/ 39548 h 606722"/>
                            <a:gd name="connsiteX61" fmla="*/ 158507 w 515127"/>
                            <a:gd name="connsiteY61" fmla="*/ 19818 h 606722"/>
                            <a:gd name="connsiteX62" fmla="*/ 178354 w 515127"/>
                            <a:gd name="connsiteY62" fmla="*/ 0 h 6067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</a:cxnLst>
                          <a:rect l="l" t="t" r="r" b="b"/>
                          <a:pathLst>
                            <a:path w="515127" h="606722">
                              <a:moveTo>
                                <a:pt x="257566" y="250649"/>
                              </a:moveTo>
                              <a:cubicBezTo>
                                <a:pt x="268514" y="250649"/>
                                <a:pt x="277416" y="259446"/>
                                <a:pt x="277416" y="270375"/>
                              </a:cubicBezTo>
                              <a:lnTo>
                                <a:pt x="277416" y="329730"/>
                              </a:lnTo>
                              <a:lnTo>
                                <a:pt x="336876" y="329730"/>
                              </a:lnTo>
                              <a:cubicBezTo>
                                <a:pt x="347825" y="329730"/>
                                <a:pt x="356637" y="338615"/>
                                <a:pt x="356637" y="349544"/>
                              </a:cubicBezTo>
                              <a:cubicBezTo>
                                <a:pt x="356637" y="360473"/>
                                <a:pt x="347825" y="369270"/>
                                <a:pt x="336876" y="369270"/>
                              </a:cubicBezTo>
                              <a:lnTo>
                                <a:pt x="257566" y="369270"/>
                              </a:lnTo>
                              <a:cubicBezTo>
                                <a:pt x="246617" y="369270"/>
                                <a:pt x="237805" y="360473"/>
                                <a:pt x="237805" y="349544"/>
                              </a:cubicBezTo>
                              <a:lnTo>
                                <a:pt x="237805" y="270375"/>
                              </a:lnTo>
                              <a:cubicBezTo>
                                <a:pt x="237805" y="259446"/>
                                <a:pt x="246617" y="250649"/>
                                <a:pt x="257566" y="250649"/>
                              </a:cubicBezTo>
                              <a:close/>
                              <a:moveTo>
                                <a:pt x="257519" y="210956"/>
                              </a:moveTo>
                              <a:cubicBezTo>
                                <a:pt x="181065" y="210956"/>
                                <a:pt x="118851" y="273172"/>
                                <a:pt x="118851" y="349521"/>
                              </a:cubicBezTo>
                              <a:cubicBezTo>
                                <a:pt x="118851" y="425869"/>
                                <a:pt x="181065" y="487996"/>
                                <a:pt x="257519" y="487996"/>
                              </a:cubicBezTo>
                              <a:cubicBezTo>
                                <a:pt x="334062" y="487996"/>
                                <a:pt x="396276" y="425869"/>
                                <a:pt x="396276" y="349521"/>
                              </a:cubicBezTo>
                              <a:cubicBezTo>
                                <a:pt x="396276" y="273172"/>
                                <a:pt x="334062" y="210956"/>
                                <a:pt x="257519" y="210956"/>
                              </a:cubicBezTo>
                              <a:close/>
                              <a:moveTo>
                                <a:pt x="257519" y="171404"/>
                              </a:moveTo>
                              <a:cubicBezTo>
                                <a:pt x="355868" y="171404"/>
                                <a:pt x="435882" y="251308"/>
                                <a:pt x="435882" y="349521"/>
                              </a:cubicBezTo>
                              <a:cubicBezTo>
                                <a:pt x="435882" y="447645"/>
                                <a:pt x="355868" y="527548"/>
                                <a:pt x="257519" y="527548"/>
                              </a:cubicBezTo>
                              <a:cubicBezTo>
                                <a:pt x="159259" y="527548"/>
                                <a:pt x="79245" y="447645"/>
                                <a:pt x="79245" y="349521"/>
                              </a:cubicBezTo>
                              <a:cubicBezTo>
                                <a:pt x="79245" y="251308"/>
                                <a:pt x="159259" y="171404"/>
                                <a:pt x="257519" y="171404"/>
                              </a:cubicBezTo>
                              <a:close/>
                              <a:moveTo>
                                <a:pt x="257564" y="131884"/>
                              </a:moveTo>
                              <a:cubicBezTo>
                                <a:pt x="137415" y="131884"/>
                                <a:pt x="39694" y="229554"/>
                                <a:pt x="39694" y="349530"/>
                              </a:cubicBezTo>
                              <a:cubicBezTo>
                                <a:pt x="39694" y="469505"/>
                                <a:pt x="137415" y="567086"/>
                                <a:pt x="257564" y="567086"/>
                              </a:cubicBezTo>
                              <a:cubicBezTo>
                                <a:pt x="377801" y="567086"/>
                                <a:pt x="475522" y="469505"/>
                                <a:pt x="475522" y="349530"/>
                              </a:cubicBezTo>
                              <a:cubicBezTo>
                                <a:pt x="475522" y="229554"/>
                                <a:pt x="377801" y="131884"/>
                                <a:pt x="257564" y="131884"/>
                              </a:cubicBezTo>
                              <a:close/>
                              <a:moveTo>
                                <a:pt x="237806" y="39548"/>
                              </a:moveTo>
                              <a:lnTo>
                                <a:pt x="237806" y="92337"/>
                              </a:lnTo>
                              <a:lnTo>
                                <a:pt x="277410" y="92337"/>
                              </a:lnTo>
                              <a:lnTo>
                                <a:pt x="277410" y="39548"/>
                              </a:lnTo>
                              <a:close/>
                              <a:moveTo>
                                <a:pt x="178354" y="0"/>
                              </a:moveTo>
                              <a:lnTo>
                                <a:pt x="336862" y="0"/>
                              </a:lnTo>
                              <a:cubicBezTo>
                                <a:pt x="347809" y="0"/>
                                <a:pt x="356620" y="8887"/>
                                <a:pt x="356620" y="19818"/>
                              </a:cubicBezTo>
                              <a:cubicBezTo>
                                <a:pt x="356620" y="30749"/>
                                <a:pt x="347809" y="39548"/>
                                <a:pt x="336862" y="39548"/>
                              </a:cubicBezTo>
                              <a:lnTo>
                                <a:pt x="317015" y="39548"/>
                              </a:lnTo>
                              <a:lnTo>
                                <a:pt x="317015" y="99269"/>
                              </a:lnTo>
                              <a:cubicBezTo>
                                <a:pt x="348076" y="106645"/>
                                <a:pt x="377000" y="119620"/>
                                <a:pt x="402632" y="137128"/>
                              </a:cubicBezTo>
                              <a:lnTo>
                                <a:pt x="427730" y="112066"/>
                              </a:lnTo>
                              <a:lnTo>
                                <a:pt x="411977" y="96425"/>
                              </a:lnTo>
                              <a:cubicBezTo>
                                <a:pt x="404234" y="88693"/>
                                <a:pt x="404234" y="76162"/>
                                <a:pt x="411977" y="68431"/>
                              </a:cubicBezTo>
                              <a:cubicBezTo>
                                <a:pt x="419720" y="60699"/>
                                <a:pt x="432269" y="60699"/>
                                <a:pt x="440012" y="68431"/>
                              </a:cubicBezTo>
                              <a:lnTo>
                                <a:pt x="499463" y="127796"/>
                              </a:lnTo>
                              <a:cubicBezTo>
                                <a:pt x="507206" y="135528"/>
                                <a:pt x="507206" y="148059"/>
                                <a:pt x="499463" y="155791"/>
                              </a:cubicBezTo>
                              <a:cubicBezTo>
                                <a:pt x="491720" y="163522"/>
                                <a:pt x="479171" y="163522"/>
                                <a:pt x="471429" y="155791"/>
                              </a:cubicBezTo>
                              <a:lnTo>
                                <a:pt x="455676" y="140061"/>
                              </a:lnTo>
                              <a:lnTo>
                                <a:pt x="433693" y="162012"/>
                              </a:lnTo>
                              <a:cubicBezTo>
                                <a:pt x="483799" y="209024"/>
                                <a:pt x="515127" y="275678"/>
                                <a:pt x="515127" y="349530"/>
                              </a:cubicBezTo>
                              <a:cubicBezTo>
                                <a:pt x="515127" y="491279"/>
                                <a:pt x="399606" y="606722"/>
                                <a:pt x="257564" y="606722"/>
                              </a:cubicBezTo>
                              <a:cubicBezTo>
                                <a:pt x="115610" y="606722"/>
                                <a:pt x="0" y="491279"/>
                                <a:pt x="0" y="349530"/>
                              </a:cubicBezTo>
                              <a:cubicBezTo>
                                <a:pt x="0" y="275678"/>
                                <a:pt x="31417" y="209024"/>
                                <a:pt x="81434" y="162012"/>
                              </a:cubicBezTo>
                              <a:lnTo>
                                <a:pt x="59451" y="140061"/>
                              </a:lnTo>
                              <a:lnTo>
                                <a:pt x="43788" y="155791"/>
                              </a:lnTo>
                              <a:cubicBezTo>
                                <a:pt x="36045" y="163522"/>
                                <a:pt x="23496" y="163522"/>
                                <a:pt x="15753" y="155791"/>
                              </a:cubicBezTo>
                              <a:cubicBezTo>
                                <a:pt x="8010" y="148059"/>
                                <a:pt x="8010" y="135528"/>
                                <a:pt x="15753" y="127796"/>
                              </a:cubicBezTo>
                              <a:lnTo>
                                <a:pt x="75204" y="68431"/>
                              </a:lnTo>
                              <a:cubicBezTo>
                                <a:pt x="82947" y="60699"/>
                                <a:pt x="95496" y="60699"/>
                                <a:pt x="103239" y="68431"/>
                              </a:cubicBezTo>
                              <a:cubicBezTo>
                                <a:pt x="110982" y="76162"/>
                                <a:pt x="110982" y="88693"/>
                                <a:pt x="103239" y="96425"/>
                              </a:cubicBezTo>
                              <a:lnTo>
                                <a:pt x="87486" y="112066"/>
                              </a:lnTo>
                              <a:lnTo>
                                <a:pt x="112495" y="137128"/>
                              </a:lnTo>
                              <a:cubicBezTo>
                                <a:pt x="138127" y="119620"/>
                                <a:pt x="167051" y="106645"/>
                                <a:pt x="198201" y="99269"/>
                              </a:cubicBezTo>
                              <a:lnTo>
                                <a:pt x="198201" y="39548"/>
                              </a:lnTo>
                              <a:lnTo>
                                <a:pt x="178354" y="39548"/>
                              </a:lnTo>
                              <a:cubicBezTo>
                                <a:pt x="167407" y="39548"/>
                                <a:pt x="158507" y="30749"/>
                                <a:pt x="158507" y="19818"/>
                              </a:cubicBezTo>
                              <a:cubicBezTo>
                                <a:pt x="158507" y="8887"/>
                                <a:pt x="167407" y="0"/>
                                <a:pt x="17835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t"/>
                    </wps:wsp>
                  </a:graphicData>
                </a:graphic>
              </wp:anchor>
            </w:drawing>
          </mc:Choice>
          <mc:Fallback>
            <w:pict>
              <v:shape w14:anchorId="599DD221" id="analog-stopwatch_67066" o:spid="_x0000_s1026" style="position:absolute;left:0;text-align:left;margin-left:39.15pt;margin-top:92.8pt;width:11.5pt;height:13.5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15127,606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" path="m257566,250649v10948,,19850,8797,19850,19726l277416,329730r59460,c347825,329730,356637,338615,356637,349544v,10929,-8812,19726,-19761,19726l257566,369270v-10949,,-19761,-8797,-19761,-19726l237805,270375v,-10929,8812,-19726,19761,-19726xm257519,210956v-76454,,-138668,62216,-138668,138565c118851,425869,181065,487996,257519,487996v76543,,138757,-62127,138757,-138475c396276,273172,334062,210956,257519,210956xm257519,171404v98349,,178363,79904,178363,178117c435882,447645,355868,527548,257519,527548v-98260,,-178274,-79903,-178274,-178027c79245,251308,159259,171404,257519,171404xm257564,131884v-120149,,-217870,97670,-217870,217646c39694,469505,137415,567086,257564,567086v120237,,217958,-97581,217958,-217556c475522,229554,377801,131884,257564,131884xm237806,39548r,52789l277410,92337r,-52789l237806,39548xm178354,l336862,v10947,,19758,8887,19758,19818c356620,30749,347809,39548,336862,39548r-19847,l317015,99269v31061,7376,59985,20351,85617,37859l427730,112066,411977,96425v-7743,-7732,-7743,-20263,,-27994c419720,60699,432269,60699,440012,68431r59451,59365c507206,135528,507206,148059,499463,155791v-7743,7731,-20292,7731,-28034,l455676,140061r-21983,21951c483799,209024,515127,275678,515127,349530v,141749,-115521,257192,-257563,257192c115610,606722,,491279,,349530,,275678,31417,209024,81434,162012l59451,140061,43788,155791v-7743,7731,-20292,7731,-28035,c8010,148059,8010,135528,15753,127796l75204,68431v7743,-7732,20292,-7732,28035,c110982,76162,110982,88693,103239,96425l87486,112066r25009,25062c138127,119620,167051,106645,198201,99269r,-59721l178354,39548v-10947,,-19847,-8799,-19847,-19730c158507,8887,167407,,178354,xe" fillcolor="#262626" stroked="f">
                <v:path arrowok="t" o:connecttype="custom" o:connectlocs="73121,71157;78756,76758;78756,93608;95636,93608;101246,99233;95636,104833;73121,104833;67511,99233;67511,76758;73121,71157;73107,59889;33741,99226;73107,138539;112499,99226;73107,59889;73107,48660;123743,99226;73107,149767;22497,99226;73107,48660;73120,37441;11269,99229;73120,160992;134996,99229;73120,37441;67511,11227;67511,26214;78754,26214;78754,11227;50633,0;95632,0;101241,5626;95632,11227;89998,11227;89998,28182;114304,38930;121429,31815;116957,27374;116957,19427;124916,19427;141793,36280;141793,44228;133835,44228;129362,39762;123122,45994;146240,99229;73120,172244;0,99229;23118,45994;16878,39762;12431,44228;4472,44228;4472,36280;21350,19427;29309,19427;29309,27374;24837,31815;31936,38930;56268,28182;56268,11227;50633,11227;44999,5626;50633,0" o:connectangles="0,0,0,0,0,0,0,0,0,0,0,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0600699" wp14:editId="2EEA180A">
                <wp:simplePos x="0" y="0"/>
                <wp:positionH relativeFrom="column">
                  <wp:posOffset>497205</wp:posOffset>
                </wp:positionH>
                <wp:positionV relativeFrom="paragraph">
                  <wp:posOffset>1510665</wp:posOffset>
                </wp:positionV>
                <wp:extent cx="146050" cy="146050"/>
                <wp:effectExtent l="0" t="0" r="6350" b="6350"/>
                <wp:wrapNone/>
                <wp:docPr id="14" name="call-volume_178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6240" cy="145958"/>
                        </a:xfrm>
                        <a:custGeom>
                          <a:avLst/>
                          <a:gdLst>
                            <a:gd name="connsiteX0" fmla="*/ 242794 w 581469"/>
                            <a:gd name="connsiteY0" fmla="*/ 133875 h 580342"/>
                            <a:gd name="connsiteX1" fmla="*/ 266995 w 581469"/>
                            <a:gd name="connsiteY1" fmla="*/ 158040 h 580342"/>
                            <a:gd name="connsiteX2" fmla="*/ 242794 w 581469"/>
                            <a:gd name="connsiteY2" fmla="*/ 182204 h 580342"/>
                            <a:gd name="connsiteX3" fmla="*/ 174285 w 581469"/>
                            <a:gd name="connsiteY3" fmla="*/ 250523 h 580342"/>
                            <a:gd name="connsiteX4" fmla="*/ 149995 w 581469"/>
                            <a:gd name="connsiteY4" fmla="*/ 274865 h 580342"/>
                            <a:gd name="connsiteX5" fmla="*/ 125794 w 581469"/>
                            <a:gd name="connsiteY5" fmla="*/ 250700 h 580342"/>
                            <a:gd name="connsiteX6" fmla="*/ 242794 w 581469"/>
                            <a:gd name="connsiteY6" fmla="*/ 133875 h 580342"/>
                            <a:gd name="connsiteX7" fmla="*/ 438674 w 581469"/>
                            <a:gd name="connsiteY7" fmla="*/ 48539 h 580342"/>
                            <a:gd name="connsiteX8" fmla="*/ 435025 w 581469"/>
                            <a:gd name="connsiteY8" fmla="*/ 49517 h 580342"/>
                            <a:gd name="connsiteX9" fmla="*/ 383403 w 581469"/>
                            <a:gd name="connsiteY9" fmla="*/ 136254 h 580342"/>
                            <a:gd name="connsiteX10" fmla="*/ 384293 w 581469"/>
                            <a:gd name="connsiteY10" fmla="*/ 139809 h 580342"/>
                            <a:gd name="connsiteX11" fmla="*/ 387408 w 581469"/>
                            <a:gd name="connsiteY11" fmla="*/ 141587 h 580342"/>
                            <a:gd name="connsiteX12" fmla="*/ 411261 w 581469"/>
                            <a:gd name="connsiteY12" fmla="*/ 176246 h 580342"/>
                            <a:gd name="connsiteX13" fmla="*/ 400224 w 581469"/>
                            <a:gd name="connsiteY13" fmla="*/ 216771 h 580342"/>
                            <a:gd name="connsiteX14" fmla="*/ 216787 w 581469"/>
                            <a:gd name="connsiteY14" fmla="*/ 400112 h 580342"/>
                            <a:gd name="connsiteX15" fmla="*/ 184835 w 581469"/>
                            <a:gd name="connsiteY15" fmla="*/ 411576 h 580342"/>
                            <a:gd name="connsiteX16" fmla="*/ 142825 w 581469"/>
                            <a:gd name="connsiteY16" fmla="*/ 389003 h 580342"/>
                            <a:gd name="connsiteX17" fmla="*/ 138108 w 581469"/>
                            <a:gd name="connsiteY17" fmla="*/ 381627 h 580342"/>
                            <a:gd name="connsiteX18" fmla="*/ 134369 w 581469"/>
                            <a:gd name="connsiteY18" fmla="*/ 380649 h 580342"/>
                            <a:gd name="connsiteX19" fmla="*/ 49637 w 581469"/>
                            <a:gd name="connsiteY19" fmla="*/ 435749 h 580342"/>
                            <a:gd name="connsiteX20" fmla="*/ 48925 w 581469"/>
                            <a:gd name="connsiteY20" fmla="*/ 439482 h 580342"/>
                            <a:gd name="connsiteX21" fmla="*/ 94762 w 581469"/>
                            <a:gd name="connsiteY21" fmla="*/ 509512 h 580342"/>
                            <a:gd name="connsiteX22" fmla="*/ 161338 w 581469"/>
                            <a:gd name="connsiteY22" fmla="*/ 524976 h 580342"/>
                            <a:gd name="connsiteX23" fmla="*/ 526610 w 581469"/>
                            <a:gd name="connsiteY23" fmla="*/ 156606 h 580342"/>
                            <a:gd name="connsiteX24" fmla="*/ 508720 w 581469"/>
                            <a:gd name="connsiteY24" fmla="*/ 89864 h 580342"/>
                            <a:gd name="connsiteX25" fmla="*/ 254712 w 581469"/>
                            <a:gd name="connsiteY25" fmla="*/ 11797 h 580342"/>
                            <a:gd name="connsiteX26" fmla="*/ 278921 w 581469"/>
                            <a:gd name="connsiteY26" fmla="*/ 35975 h 580342"/>
                            <a:gd name="connsiteX27" fmla="*/ 254712 w 581469"/>
                            <a:gd name="connsiteY27" fmla="*/ 60153 h 580342"/>
                            <a:gd name="connsiteX28" fmla="*/ 51781 w 581469"/>
                            <a:gd name="connsiteY28" fmla="*/ 262824 h 580342"/>
                            <a:gd name="connsiteX29" fmla="*/ 27572 w 581469"/>
                            <a:gd name="connsiteY29" fmla="*/ 287002 h 580342"/>
                            <a:gd name="connsiteX30" fmla="*/ 3363 w 581469"/>
                            <a:gd name="connsiteY30" fmla="*/ 262824 h 580342"/>
                            <a:gd name="connsiteX31" fmla="*/ 254712 w 581469"/>
                            <a:gd name="connsiteY31" fmla="*/ 11797 h 580342"/>
                            <a:gd name="connsiteX32" fmla="*/ 429551 w 581469"/>
                            <a:gd name="connsiteY32" fmla="*/ 649 h 580342"/>
                            <a:gd name="connsiteX33" fmla="*/ 463506 w 581469"/>
                            <a:gd name="connsiteY33" fmla="*/ 6947 h 580342"/>
                            <a:gd name="connsiteX34" fmla="*/ 533463 w 581469"/>
                            <a:gd name="connsiteY34" fmla="*/ 48272 h 580342"/>
                            <a:gd name="connsiteX35" fmla="*/ 568709 w 581469"/>
                            <a:gd name="connsiteY35" fmla="*/ 180690 h 580342"/>
                            <a:gd name="connsiteX36" fmla="*/ 185992 w 581469"/>
                            <a:gd name="connsiteY36" fmla="*/ 566745 h 580342"/>
                            <a:gd name="connsiteX37" fmla="*/ 136327 w 581469"/>
                            <a:gd name="connsiteY37" fmla="*/ 580342 h 580342"/>
                            <a:gd name="connsiteX38" fmla="*/ 54176 w 581469"/>
                            <a:gd name="connsiteY38" fmla="*/ 535995 h 580342"/>
                            <a:gd name="connsiteX39" fmla="*/ 8339 w 581469"/>
                            <a:gd name="connsiteY39" fmla="*/ 465965 h 580342"/>
                            <a:gd name="connsiteX40" fmla="*/ 1130 w 581469"/>
                            <a:gd name="connsiteY40" fmla="*/ 427573 h 580342"/>
                            <a:gd name="connsiteX41" fmla="*/ 23203 w 581469"/>
                            <a:gd name="connsiteY41" fmla="*/ 395402 h 580342"/>
                            <a:gd name="connsiteX42" fmla="*/ 107935 w 581469"/>
                            <a:gd name="connsiteY42" fmla="*/ 340302 h 580342"/>
                            <a:gd name="connsiteX43" fmla="*/ 135793 w 581469"/>
                            <a:gd name="connsiteY43" fmla="*/ 331948 h 580342"/>
                            <a:gd name="connsiteX44" fmla="*/ 178693 w 581469"/>
                            <a:gd name="connsiteY44" fmla="*/ 355054 h 580342"/>
                            <a:gd name="connsiteX45" fmla="*/ 183411 w 581469"/>
                            <a:gd name="connsiteY45" fmla="*/ 362431 h 580342"/>
                            <a:gd name="connsiteX46" fmla="*/ 185280 w 581469"/>
                            <a:gd name="connsiteY46" fmla="*/ 362875 h 580342"/>
                            <a:gd name="connsiteX47" fmla="*/ 363199 w 581469"/>
                            <a:gd name="connsiteY47" fmla="*/ 185667 h 580342"/>
                            <a:gd name="connsiteX48" fmla="*/ 362754 w 581469"/>
                            <a:gd name="connsiteY48" fmla="*/ 183267 h 580342"/>
                            <a:gd name="connsiteX49" fmla="*/ 359639 w 581469"/>
                            <a:gd name="connsiteY49" fmla="*/ 181490 h 580342"/>
                            <a:gd name="connsiteX50" fmla="*/ 336231 w 581469"/>
                            <a:gd name="connsiteY50" fmla="*/ 150207 h 580342"/>
                            <a:gd name="connsiteX51" fmla="*/ 341838 w 581469"/>
                            <a:gd name="connsiteY51" fmla="*/ 111548 h 580342"/>
                            <a:gd name="connsiteX52" fmla="*/ 393460 w 581469"/>
                            <a:gd name="connsiteY52" fmla="*/ 24810 h 580342"/>
                            <a:gd name="connsiteX53" fmla="*/ 429551 w 581469"/>
                            <a:gd name="connsiteY53" fmla="*/ 649 h 5803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</a:cxnLst>
                          <a:rect l="l" t="t" r="r" b="b"/>
                          <a:pathLst>
                            <a:path w="581469" h="580342">
                              <a:moveTo>
                                <a:pt x="242794" y="133875"/>
                              </a:moveTo>
                              <a:cubicBezTo>
                                <a:pt x="256140" y="133875"/>
                                <a:pt x="266995" y="144625"/>
                                <a:pt x="266995" y="158040"/>
                              </a:cubicBezTo>
                              <a:cubicBezTo>
                                <a:pt x="266995" y="171455"/>
                                <a:pt x="256140" y="182204"/>
                                <a:pt x="242794" y="182204"/>
                              </a:cubicBezTo>
                              <a:cubicBezTo>
                                <a:pt x="205070" y="182204"/>
                                <a:pt x="174285" y="212854"/>
                                <a:pt x="174285" y="250523"/>
                              </a:cubicBezTo>
                              <a:cubicBezTo>
                                <a:pt x="174196" y="264026"/>
                                <a:pt x="163430" y="274865"/>
                                <a:pt x="149995" y="274865"/>
                              </a:cubicBezTo>
                              <a:cubicBezTo>
                                <a:pt x="136560" y="274865"/>
                                <a:pt x="125794" y="264026"/>
                                <a:pt x="125794" y="250700"/>
                              </a:cubicBezTo>
                              <a:cubicBezTo>
                                <a:pt x="125794" y="186380"/>
                                <a:pt x="178200" y="133875"/>
                                <a:pt x="242794" y="133875"/>
                              </a:cubicBezTo>
                              <a:close/>
                              <a:moveTo>
                                <a:pt x="438674" y="48539"/>
                              </a:moveTo>
                              <a:cubicBezTo>
                                <a:pt x="437250" y="47739"/>
                                <a:pt x="435737" y="48272"/>
                                <a:pt x="435025" y="49517"/>
                              </a:cubicBezTo>
                              <a:lnTo>
                                <a:pt x="383403" y="136254"/>
                              </a:lnTo>
                              <a:cubicBezTo>
                                <a:pt x="382691" y="138121"/>
                                <a:pt x="383136" y="139098"/>
                                <a:pt x="384293" y="139809"/>
                              </a:cubicBezTo>
                              <a:lnTo>
                                <a:pt x="387408" y="141587"/>
                              </a:lnTo>
                              <a:cubicBezTo>
                                <a:pt x="400135" y="149052"/>
                                <a:pt x="408769" y="161672"/>
                                <a:pt x="411261" y="176246"/>
                              </a:cubicBezTo>
                              <a:cubicBezTo>
                                <a:pt x="413753" y="190732"/>
                                <a:pt x="409748" y="205574"/>
                                <a:pt x="400224" y="216771"/>
                              </a:cubicBezTo>
                              <a:cubicBezTo>
                                <a:pt x="360084" y="264317"/>
                                <a:pt x="295645" y="334703"/>
                                <a:pt x="216787" y="400112"/>
                              </a:cubicBezTo>
                              <a:cubicBezTo>
                                <a:pt x="207709" y="407577"/>
                                <a:pt x="196494" y="411576"/>
                                <a:pt x="184835" y="411576"/>
                              </a:cubicBezTo>
                              <a:cubicBezTo>
                                <a:pt x="167746" y="411576"/>
                                <a:pt x="152081" y="403045"/>
                                <a:pt x="142825" y="389003"/>
                              </a:cubicBezTo>
                              <a:lnTo>
                                <a:pt x="138108" y="381627"/>
                              </a:lnTo>
                              <a:cubicBezTo>
                                <a:pt x="137396" y="380472"/>
                                <a:pt x="135437" y="379849"/>
                                <a:pt x="134369" y="380649"/>
                              </a:cubicBezTo>
                              <a:lnTo>
                                <a:pt x="49637" y="435749"/>
                              </a:lnTo>
                              <a:cubicBezTo>
                                <a:pt x="48035" y="436993"/>
                                <a:pt x="48480" y="438860"/>
                                <a:pt x="48925" y="439482"/>
                              </a:cubicBezTo>
                              <a:lnTo>
                                <a:pt x="94762" y="509512"/>
                              </a:lnTo>
                              <a:cubicBezTo>
                                <a:pt x="114343" y="537417"/>
                                <a:pt x="145762" y="534396"/>
                                <a:pt x="161338" y="524976"/>
                              </a:cubicBezTo>
                              <a:cubicBezTo>
                                <a:pt x="248206" y="473075"/>
                                <a:pt x="411706" y="357098"/>
                                <a:pt x="526610" y="156606"/>
                              </a:cubicBezTo>
                              <a:cubicBezTo>
                                <a:pt x="539872" y="133499"/>
                                <a:pt x="531861" y="103550"/>
                                <a:pt x="508720" y="89864"/>
                              </a:cubicBezTo>
                              <a:close/>
                              <a:moveTo>
                                <a:pt x="254712" y="11797"/>
                              </a:moveTo>
                              <a:cubicBezTo>
                                <a:pt x="268152" y="11797"/>
                                <a:pt x="278921" y="22553"/>
                                <a:pt x="278921" y="35975"/>
                              </a:cubicBezTo>
                              <a:cubicBezTo>
                                <a:pt x="278921" y="49309"/>
                                <a:pt x="268152" y="60153"/>
                                <a:pt x="254712" y="60153"/>
                              </a:cubicBezTo>
                              <a:cubicBezTo>
                                <a:pt x="142833" y="60153"/>
                                <a:pt x="51781" y="151000"/>
                                <a:pt x="51781" y="262824"/>
                              </a:cubicBezTo>
                              <a:cubicBezTo>
                                <a:pt x="51781" y="276157"/>
                                <a:pt x="41012" y="287002"/>
                                <a:pt x="27572" y="287002"/>
                              </a:cubicBezTo>
                              <a:cubicBezTo>
                                <a:pt x="14221" y="287002"/>
                                <a:pt x="3363" y="276157"/>
                                <a:pt x="3363" y="262824"/>
                              </a:cubicBezTo>
                              <a:cubicBezTo>
                                <a:pt x="3363" y="124332"/>
                                <a:pt x="116131" y="11797"/>
                                <a:pt x="254712" y="11797"/>
                              </a:cubicBezTo>
                              <a:close/>
                              <a:moveTo>
                                <a:pt x="429551" y="649"/>
                              </a:moveTo>
                              <a:cubicBezTo>
                                <a:pt x="442546" y="-1406"/>
                                <a:pt x="455184" y="1615"/>
                                <a:pt x="463506" y="6947"/>
                              </a:cubicBezTo>
                              <a:lnTo>
                                <a:pt x="533463" y="48272"/>
                              </a:lnTo>
                              <a:cubicBezTo>
                                <a:pt x="579301" y="75289"/>
                                <a:pt x="595054" y="134833"/>
                                <a:pt x="568709" y="180690"/>
                              </a:cubicBezTo>
                              <a:cubicBezTo>
                                <a:pt x="448198" y="390869"/>
                                <a:pt x="277310" y="512800"/>
                                <a:pt x="185992" y="566745"/>
                              </a:cubicBezTo>
                              <a:cubicBezTo>
                                <a:pt x="170950" y="575632"/>
                                <a:pt x="153772" y="580342"/>
                                <a:pt x="136327" y="580342"/>
                              </a:cubicBezTo>
                              <a:cubicBezTo>
                                <a:pt x="103039" y="580342"/>
                                <a:pt x="72333" y="563723"/>
                                <a:pt x="54176" y="535995"/>
                              </a:cubicBezTo>
                              <a:lnTo>
                                <a:pt x="8339" y="465965"/>
                              </a:lnTo>
                              <a:cubicBezTo>
                                <a:pt x="863" y="454590"/>
                                <a:pt x="-1718" y="440993"/>
                                <a:pt x="1130" y="427573"/>
                              </a:cubicBezTo>
                              <a:cubicBezTo>
                                <a:pt x="3978" y="414242"/>
                                <a:pt x="11810" y="402867"/>
                                <a:pt x="23203" y="395402"/>
                              </a:cubicBezTo>
                              <a:lnTo>
                                <a:pt x="107935" y="340302"/>
                              </a:lnTo>
                              <a:cubicBezTo>
                                <a:pt x="116212" y="334792"/>
                                <a:pt x="126003" y="331948"/>
                                <a:pt x="135793" y="331948"/>
                              </a:cubicBezTo>
                              <a:cubicBezTo>
                                <a:pt x="153149" y="331948"/>
                                <a:pt x="169170" y="340657"/>
                                <a:pt x="178693" y="355054"/>
                              </a:cubicBezTo>
                              <a:lnTo>
                                <a:pt x="183411" y="362431"/>
                              </a:lnTo>
                              <a:cubicBezTo>
                                <a:pt x="183767" y="363053"/>
                                <a:pt x="184924" y="363142"/>
                                <a:pt x="185280" y="362875"/>
                              </a:cubicBezTo>
                              <a:cubicBezTo>
                                <a:pt x="259331" y="302265"/>
                                <a:pt x="324393" y="231702"/>
                                <a:pt x="363199" y="185667"/>
                              </a:cubicBezTo>
                              <a:cubicBezTo>
                                <a:pt x="363288" y="185489"/>
                                <a:pt x="363911" y="184067"/>
                                <a:pt x="362754" y="183267"/>
                              </a:cubicBezTo>
                              <a:lnTo>
                                <a:pt x="359639" y="181490"/>
                              </a:lnTo>
                              <a:cubicBezTo>
                                <a:pt x="347890" y="174469"/>
                                <a:pt x="339613" y="163449"/>
                                <a:pt x="336231" y="150207"/>
                              </a:cubicBezTo>
                              <a:cubicBezTo>
                                <a:pt x="332848" y="137054"/>
                                <a:pt x="334806" y="123279"/>
                                <a:pt x="341838" y="111548"/>
                              </a:cubicBezTo>
                              <a:lnTo>
                                <a:pt x="393460" y="24810"/>
                              </a:lnTo>
                              <a:cubicBezTo>
                                <a:pt x="403206" y="9836"/>
                                <a:pt x="416557" y="2704"/>
                                <a:pt x="429551" y="649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t"/>
                    </wps:wsp>
                  </a:graphicData>
                </a:graphic>
              </wp:anchor>
            </w:drawing>
          </mc:Choice>
          <mc:Fallback>
            <w:pict>
              <v:shape w14:anchorId="2410DA54" id="call-volume_17819" o:spid="_x0000_s1026" style="position:absolute;left:0;text-align:left;margin-left:39.15pt;margin-top:118.95pt;width:11.5pt;height:11.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81469,580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" path="m242794,133875v13346,,24201,10750,24201,24165c266995,171455,256140,182204,242794,182204v-37724,,-68509,30650,-68509,68319c174196,264026,163430,274865,149995,274865v-13435,,-24201,-10839,-24201,-24165c125794,186380,178200,133875,242794,133875xm438674,48539v-1424,-800,-2937,-267,-3649,978l383403,136254v-712,1867,-267,2844,890,3555l387408,141587v12727,7465,21361,20085,23853,34659c413753,190732,409748,205574,400224,216771,360084,264317,295645,334703,216787,400112v-9078,7465,-20293,11464,-31952,11464c167746,411576,152081,403045,142825,389003r-4717,-7376c137396,380472,135437,379849,134369,380649l49637,435749v-1602,1244,-1157,3111,-712,3733l94762,509512v19581,27905,51000,24884,66576,15464c248206,473075,411706,357098,526610,156606v13262,-23107,5251,-53056,-17890,-66742l438674,48539xm254712,11797v13440,,24209,10756,24209,24178c278921,49309,268152,60153,254712,60153v-111879,,-202931,90847,-202931,202671c51781,276157,41012,287002,27572,287002v-13351,,-24209,-10845,-24209,-24178c3363,124332,116131,11797,254712,11797xm429551,649v12995,-2055,25633,966,33955,6298l533463,48272v45838,27017,61591,86561,35246,132418c448198,390869,277310,512800,185992,566745v-15042,8887,-32220,13597,-49665,13597c103039,580342,72333,563723,54176,535995l8339,465965c863,454590,-1718,440993,1130,427573,3978,414242,11810,402867,23203,395402r84732,-55100c116212,334792,126003,331948,135793,331948v17356,,33377,8709,42900,23106l183411,362431v356,622,1513,711,1869,444c259331,302265,324393,231702,363199,185667v89,-178,712,-1600,-445,-2400l359639,181490v-11749,-7021,-20026,-18041,-23408,-31283c332848,137054,334806,123279,341838,111548l393460,24810c403206,9836,416557,2704,429551,649xe" fillcolor="#262626" stroked="f">
                <v:path arrowok="t" o:connecttype="custom" o:connectlocs="61063,33670;67149,39748;61063,45825;43833,63007;37724,69129;31637,63052;61063,33670;110327,12208;109409,12454;96426,34268;96650,35162;97433,35610;103433,44326;100657,54519;54522,100630;46486,103513;35921,97836;34734,95980;33794,95735;12484,109592;12305,110531;23833,128144;40577,132033;132443,39387;127944,22601;64060,2967;70149,9048;64060,15129;13023,66101;6934,72182;846,66101;64060,2967;108032,163;116572,1747;134166,12141;143031,45444;46777,142538;34286,145958;13625,134805;2097,117192;284,107536;5836,99445;27146,85587;34152,83486;44941,89297;46128,91153;46598,91264;91345,46696;91233,46092;90450,45645;84562,37778;85973,28055;98956,6240;108032,163" o:connectangles="0,0,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5A9063B" wp14:editId="2060F408">
                <wp:simplePos x="0" y="0"/>
                <wp:positionH relativeFrom="column">
                  <wp:posOffset>2268220</wp:posOffset>
                </wp:positionH>
                <wp:positionV relativeFrom="paragraph">
                  <wp:posOffset>1508125</wp:posOffset>
                </wp:positionV>
                <wp:extent cx="151130" cy="151130"/>
                <wp:effectExtent l="0" t="0" r="1270" b="1270"/>
                <wp:wrapNone/>
                <wp:docPr id="15" name="open-mail_177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51414" cy="151184"/>
                        </a:xfrm>
                        <a:custGeom>
                          <a:avLst/>
                          <a:gdLst>
                            <a:gd name="T0" fmla="*/ 5921 w 6827"/>
                            <a:gd name="T1" fmla="*/ 1811 h 6827"/>
                            <a:gd name="T2" fmla="*/ 5921 w 6827"/>
                            <a:gd name="T3" fmla="*/ 0 h 6827"/>
                            <a:gd name="T4" fmla="*/ 906 w 6827"/>
                            <a:gd name="T5" fmla="*/ 0 h 6827"/>
                            <a:gd name="T6" fmla="*/ 906 w 6827"/>
                            <a:gd name="T7" fmla="*/ 1811 h 6827"/>
                            <a:gd name="T8" fmla="*/ 0 w 6827"/>
                            <a:gd name="T9" fmla="*/ 1811 h 6827"/>
                            <a:gd name="T10" fmla="*/ 0 w 6827"/>
                            <a:gd name="T11" fmla="*/ 6827 h 6827"/>
                            <a:gd name="T12" fmla="*/ 6827 w 6827"/>
                            <a:gd name="T13" fmla="*/ 6827 h 6827"/>
                            <a:gd name="T14" fmla="*/ 6827 w 6827"/>
                            <a:gd name="T15" fmla="*/ 1811 h 6827"/>
                            <a:gd name="T16" fmla="*/ 5921 w 6827"/>
                            <a:gd name="T17" fmla="*/ 1811 h 6827"/>
                            <a:gd name="T18" fmla="*/ 1324 w 6827"/>
                            <a:gd name="T19" fmla="*/ 418 h 6827"/>
                            <a:gd name="T20" fmla="*/ 5503 w 6827"/>
                            <a:gd name="T21" fmla="*/ 418 h 6827"/>
                            <a:gd name="T22" fmla="*/ 5503 w 6827"/>
                            <a:gd name="T23" fmla="*/ 2691 h 6827"/>
                            <a:gd name="T24" fmla="*/ 3413 w 6827"/>
                            <a:gd name="T25" fmla="*/ 4463 h 6827"/>
                            <a:gd name="T26" fmla="*/ 1324 w 6827"/>
                            <a:gd name="T27" fmla="*/ 2691 h 6827"/>
                            <a:gd name="T28" fmla="*/ 1324 w 6827"/>
                            <a:gd name="T29" fmla="*/ 418 h 6827"/>
                            <a:gd name="T30" fmla="*/ 418 w 6827"/>
                            <a:gd name="T31" fmla="*/ 2471 h 6827"/>
                            <a:gd name="T32" fmla="*/ 2597 w 6827"/>
                            <a:gd name="T33" fmla="*/ 4319 h 6827"/>
                            <a:gd name="T34" fmla="*/ 418 w 6827"/>
                            <a:gd name="T35" fmla="*/ 6167 h 6827"/>
                            <a:gd name="T36" fmla="*/ 418 w 6827"/>
                            <a:gd name="T37" fmla="*/ 2471 h 6827"/>
                            <a:gd name="T38" fmla="*/ 779 w 6827"/>
                            <a:gd name="T39" fmla="*/ 6409 h 6827"/>
                            <a:gd name="T40" fmla="*/ 2920 w 6827"/>
                            <a:gd name="T41" fmla="*/ 4593 h 6827"/>
                            <a:gd name="T42" fmla="*/ 3413 w 6827"/>
                            <a:gd name="T43" fmla="*/ 5011 h 6827"/>
                            <a:gd name="T44" fmla="*/ 3906 w 6827"/>
                            <a:gd name="T45" fmla="*/ 4593 h 6827"/>
                            <a:gd name="T46" fmla="*/ 6048 w 6827"/>
                            <a:gd name="T47" fmla="*/ 6409 h 6827"/>
                            <a:gd name="T48" fmla="*/ 779 w 6827"/>
                            <a:gd name="T49" fmla="*/ 6409 h 6827"/>
                            <a:gd name="T50" fmla="*/ 6409 w 6827"/>
                            <a:gd name="T51" fmla="*/ 6167 h 6827"/>
                            <a:gd name="T52" fmla="*/ 4229 w 6827"/>
                            <a:gd name="T53" fmla="*/ 4319 h 6827"/>
                            <a:gd name="T54" fmla="*/ 6409 w 6827"/>
                            <a:gd name="T55" fmla="*/ 2471 h 6827"/>
                            <a:gd name="T56" fmla="*/ 6409 w 6827"/>
                            <a:gd name="T57" fmla="*/ 6167 h 68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6827" h="6827">
                              <a:moveTo>
                                <a:pt x="5921" y="1811"/>
                              </a:moveTo>
                              <a:lnTo>
                                <a:pt x="5921" y="0"/>
                              </a:lnTo>
                              <a:lnTo>
                                <a:pt x="906" y="0"/>
                              </a:lnTo>
                              <a:lnTo>
                                <a:pt x="906" y="1811"/>
                              </a:lnTo>
                              <a:lnTo>
                                <a:pt x="0" y="1811"/>
                              </a:lnTo>
                              <a:lnTo>
                                <a:pt x="0" y="6827"/>
                              </a:lnTo>
                              <a:lnTo>
                                <a:pt x="6827" y="6827"/>
                              </a:lnTo>
                              <a:lnTo>
                                <a:pt x="6827" y="1811"/>
                              </a:lnTo>
                              <a:lnTo>
                                <a:pt x="5921" y="1811"/>
                              </a:lnTo>
                              <a:close/>
                              <a:moveTo>
                                <a:pt x="1324" y="418"/>
                              </a:moveTo>
                              <a:lnTo>
                                <a:pt x="5503" y="418"/>
                              </a:lnTo>
                              <a:lnTo>
                                <a:pt x="5503" y="2691"/>
                              </a:lnTo>
                              <a:lnTo>
                                <a:pt x="3413" y="4463"/>
                              </a:lnTo>
                              <a:lnTo>
                                <a:pt x="1324" y="2691"/>
                              </a:lnTo>
                              <a:lnTo>
                                <a:pt x="1324" y="418"/>
                              </a:lnTo>
                              <a:close/>
                              <a:moveTo>
                                <a:pt x="418" y="2471"/>
                              </a:moveTo>
                              <a:lnTo>
                                <a:pt x="2597" y="4319"/>
                              </a:lnTo>
                              <a:lnTo>
                                <a:pt x="418" y="6167"/>
                              </a:lnTo>
                              <a:lnTo>
                                <a:pt x="418" y="2471"/>
                              </a:lnTo>
                              <a:close/>
                              <a:moveTo>
                                <a:pt x="779" y="6409"/>
                              </a:moveTo>
                              <a:lnTo>
                                <a:pt x="2920" y="4593"/>
                              </a:lnTo>
                              <a:lnTo>
                                <a:pt x="3413" y="5011"/>
                              </a:lnTo>
                              <a:lnTo>
                                <a:pt x="3906" y="4593"/>
                              </a:lnTo>
                              <a:lnTo>
                                <a:pt x="6048" y="6409"/>
                              </a:lnTo>
                              <a:lnTo>
                                <a:pt x="779" y="6409"/>
                              </a:lnTo>
                              <a:close/>
                              <a:moveTo>
                                <a:pt x="6409" y="6167"/>
                              </a:moveTo>
                              <a:lnTo>
                                <a:pt x="4229" y="4319"/>
                              </a:lnTo>
                              <a:lnTo>
                                <a:pt x="6409" y="2471"/>
                              </a:lnTo>
                              <a:lnTo>
                                <a:pt x="6409" y="6167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t"/>
                    </wps:wsp>
                  </a:graphicData>
                </a:graphic>
              </wp:anchor>
            </w:drawing>
          </mc:Choice>
          <mc:Fallback>
            <w:pict>
              <v:shape w14:anchorId="2A04D434" id="open-mail_17777" o:spid="_x0000_s1026" style="position:absolute;left:0;text-align:left;margin-left:178.6pt;margin-top:118.75pt;width:11.9pt;height:11.9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827,6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" path="m5921,1811l5921,,906,r,1811l,1811,,6827r6827,l6827,1811r-906,xm1324,418r4179,l5503,2691,3413,4463,1324,2691r,-2273xm418,2471l2597,4319,418,6167r,-3696xm779,6409l2920,4593r493,418l3906,4593,6048,6409r-5269,xm6409,6167l4229,4319,6409,2471r,3696xe" fillcolor="#262626" stroked="f">
                <v:path arrowok="t" o:connecttype="custom" o:connectlocs="131320,40105;131320,0;20094,0;20094,40105;0,40105;0,151184;151414,151184;151414,40105;131320,40105;29365,9257;122049,9257;122049,59592;75696,98833;29365,59592;29365,9257;9271,54720;57598,95644;9271,136568;9271,54720;17277,141927;64762,101712;75696,110969;86630,101712;134137,141927;17277,141927;142143,136568;93794,95644;142143,54720;142143,136568" o:connectangles="0,0,0,0,0,0,0,0,0,0,0,0,0,0,0,0,0,0,0,0,0,0,0,0,0,0,0,0,0"/>
                <o:lock v:ext="edit" aspectratio="t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</w:t>
      </w:r>
    </w:p>
    <w:p w:rsidR="004A0AF6" w:rsidRDefault="004A0AF6" w:rsidP="004A0AF6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2208640" behindDoc="0" locked="0" layoutInCell="1" allowOverlap="1" wp14:anchorId="64DEBDC0" wp14:editId="50224EA8">
                <wp:simplePos x="0" y="0"/>
                <wp:positionH relativeFrom="column">
                  <wp:posOffset>489585</wp:posOffset>
                </wp:positionH>
                <wp:positionV relativeFrom="paragraph">
                  <wp:posOffset>257810</wp:posOffset>
                </wp:positionV>
                <wp:extent cx="57785" cy="300990"/>
                <wp:effectExtent l="0" t="0" r="18415" b="381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9585" y="6268085"/>
                          <a:ext cx="57785" cy="300990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w14:anchorId="75CA46BC" id="矩形 25" o:spid="_x0000_s1026" style="position:absolute;left:0;text-align:left;margin-left:38.55pt;margin-top:20.3pt;width:4.55pt;height:23.7pt;z-index:25220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" fillcolor="#262626" stroked="f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407872" behindDoc="0" locked="0" layoutInCell="1" allowOverlap="1" wp14:anchorId="4F30700D" wp14:editId="10478794">
                <wp:simplePos x="0" y="0"/>
                <wp:positionH relativeFrom="column">
                  <wp:posOffset>521970</wp:posOffset>
                </wp:positionH>
                <wp:positionV relativeFrom="paragraph">
                  <wp:posOffset>257810</wp:posOffset>
                </wp:positionV>
                <wp:extent cx="6624955" cy="300990"/>
                <wp:effectExtent l="0" t="0" r="4445" b="381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1970" y="6268085"/>
                          <a:ext cx="6624955" cy="3009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w14:anchorId="6DA9D9CB" id="矩形 45" o:spid="_x0000_s1026" style="position:absolute;left:0;text-align:left;margin-left:41.1pt;margin-top:20.3pt;width:521.65pt;height:23.7pt;z-index:25140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" fillcolor="#f2f2f2" stroked="f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409920" behindDoc="0" locked="0" layoutInCell="1" allowOverlap="1" wp14:anchorId="2328FEFA" wp14:editId="76CA77DC">
                <wp:simplePos x="0" y="0"/>
                <wp:positionH relativeFrom="column">
                  <wp:posOffset>609600</wp:posOffset>
                </wp:positionH>
                <wp:positionV relativeFrom="paragraph">
                  <wp:posOffset>253365</wp:posOffset>
                </wp:positionV>
                <wp:extent cx="949325" cy="329565"/>
                <wp:effectExtent l="0" t="0" r="0" b="0"/>
                <wp:wrapNone/>
                <wp:docPr id="4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609600" y="6263640"/>
                          <a:ext cx="949325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 w:rsidR="004A0AF6" w:rsidRDefault="004A0AF6" w:rsidP="004A0AF6">
                            <w:pPr>
                              <w:pStyle w:val="a3"/>
                              <w:spacing w:before="0" w:beforeAutospacing="0" w:after="0" w:afterAutospacing="0" w:line="360" w:lineRule="exact"/>
                              <w:jc w:val="distribute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262626"/>
                                <w:kern w:val="2"/>
                                <w:sz w:val="26"/>
                                <w:szCs w:val="26"/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28FEFA" id="_x0000_s1035" type="#_x0000_t202" style="position:absolute;left:0;text-align:left;margin-left:48pt;margin-top:19.95pt;width:74.75pt;height:25.95pt;z-index:25140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" filled="f" stroked="f">
                <v:textbox style="mso-fit-shape-to-text:t">
                  <w:txbxContent>
                    <w:p w:rsidR="004A0AF6" w:rsidRDefault="004A0AF6" w:rsidP="004A0AF6">
                      <w:pPr>
                        <w:pStyle w:val="a3"/>
                        <w:spacing w:before="0" w:beforeAutospacing="0" w:after="0" w:afterAutospacing="0" w:line="360" w:lineRule="exact"/>
                        <w:jc w:val="distribute"/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262626"/>
                          <w:kern w:val="2"/>
                          <w:sz w:val="26"/>
                          <w:szCs w:val="26"/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0653838" wp14:editId="562A9B94">
                <wp:simplePos x="0" y="0"/>
                <wp:positionH relativeFrom="column">
                  <wp:posOffset>6846570</wp:posOffset>
                </wp:positionH>
                <wp:positionV relativeFrom="paragraph">
                  <wp:posOffset>257810</wp:posOffset>
                </wp:positionV>
                <wp:extent cx="300990" cy="300990"/>
                <wp:effectExtent l="0" t="0" r="3810" b="381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46570" y="6268085"/>
                          <a:ext cx="300990" cy="300990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w14:anchorId="7455C77A" id="矩形 35" o:spid="_x0000_s1026" style="position:absolute;left:0;text-align:left;margin-left:539.1pt;margin-top:20.3pt;width:23.7pt;height:23.7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" fillcolor="#262626" stroked="f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42400" behindDoc="0" locked="0" layoutInCell="1" allowOverlap="1" wp14:anchorId="3B9F516F" wp14:editId="6A03F2E7">
                <wp:simplePos x="0" y="0"/>
                <wp:positionH relativeFrom="column">
                  <wp:posOffset>6912610</wp:posOffset>
                </wp:positionH>
                <wp:positionV relativeFrom="paragraph">
                  <wp:posOffset>321310</wp:posOffset>
                </wp:positionV>
                <wp:extent cx="146685" cy="177165"/>
                <wp:effectExtent l="0" t="0" r="5715" b="13335"/>
                <wp:wrapNone/>
                <wp:docPr id="30" name="bookmark-in-agenda_743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6912610" y="6331585"/>
                          <a:ext cx="146685" cy="177165"/>
                        </a:xfrm>
                        <a:custGeom>
                          <a:avLst/>
                          <a:gdLst>
                            <a:gd name="connsiteX0" fmla="*/ 118973 w 500026"/>
                            <a:gd name="connsiteY0" fmla="*/ 0 h 604534"/>
                            <a:gd name="connsiteX1" fmla="*/ 295167 w 500026"/>
                            <a:gd name="connsiteY1" fmla="*/ 0 h 604534"/>
                            <a:gd name="connsiteX2" fmla="*/ 295167 w 500026"/>
                            <a:gd name="connsiteY2" fmla="*/ 164805 h 604534"/>
                            <a:gd name="connsiteX3" fmla="*/ 349796 w 500026"/>
                            <a:gd name="connsiteY3" fmla="*/ 79256 h 604534"/>
                            <a:gd name="connsiteX4" fmla="*/ 404575 w 500026"/>
                            <a:gd name="connsiteY4" fmla="*/ 164805 h 604534"/>
                            <a:gd name="connsiteX5" fmla="*/ 404575 w 500026"/>
                            <a:gd name="connsiteY5" fmla="*/ 0 h 604534"/>
                            <a:gd name="connsiteX6" fmla="*/ 463407 w 500026"/>
                            <a:gd name="connsiteY6" fmla="*/ 0 h 604534"/>
                            <a:gd name="connsiteX7" fmla="*/ 500026 w 500026"/>
                            <a:gd name="connsiteY7" fmla="*/ 36407 h 604534"/>
                            <a:gd name="connsiteX8" fmla="*/ 500026 w 500026"/>
                            <a:gd name="connsiteY8" fmla="*/ 568127 h 604534"/>
                            <a:gd name="connsiteX9" fmla="*/ 463407 w 500026"/>
                            <a:gd name="connsiteY9" fmla="*/ 604534 h 604534"/>
                            <a:gd name="connsiteX10" fmla="*/ 118973 w 500026"/>
                            <a:gd name="connsiteY10" fmla="*/ 604534 h 604534"/>
                            <a:gd name="connsiteX11" fmla="*/ 0 w 500026"/>
                            <a:gd name="connsiteY11" fmla="*/ 0 h 604534"/>
                            <a:gd name="connsiteX12" fmla="*/ 73529 w 500026"/>
                            <a:gd name="connsiteY12" fmla="*/ 0 h 604534"/>
                            <a:gd name="connsiteX13" fmla="*/ 73529 w 500026"/>
                            <a:gd name="connsiteY13" fmla="*/ 604534 h 604534"/>
                            <a:gd name="connsiteX14" fmla="*/ 0 w 500026"/>
                            <a:gd name="connsiteY14" fmla="*/ 604534 h 6045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500026" h="604534">
                              <a:moveTo>
                                <a:pt x="118973" y="0"/>
                              </a:moveTo>
                              <a:lnTo>
                                <a:pt x="295167" y="0"/>
                              </a:lnTo>
                              <a:lnTo>
                                <a:pt x="295167" y="164805"/>
                              </a:lnTo>
                              <a:lnTo>
                                <a:pt x="349796" y="79256"/>
                              </a:lnTo>
                              <a:lnTo>
                                <a:pt x="404575" y="164805"/>
                              </a:lnTo>
                              <a:lnTo>
                                <a:pt x="404575" y="0"/>
                              </a:lnTo>
                              <a:lnTo>
                                <a:pt x="463407" y="0"/>
                              </a:lnTo>
                              <a:cubicBezTo>
                                <a:pt x="483667" y="0"/>
                                <a:pt x="500026" y="16331"/>
                                <a:pt x="500026" y="36407"/>
                              </a:cubicBezTo>
                              <a:lnTo>
                                <a:pt x="500026" y="568127"/>
                              </a:lnTo>
                              <a:cubicBezTo>
                                <a:pt x="500026" y="588203"/>
                                <a:pt x="483667" y="604534"/>
                                <a:pt x="463407" y="604534"/>
                              </a:cubicBezTo>
                              <a:lnTo>
                                <a:pt x="118973" y="604534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3529" y="0"/>
                              </a:lnTo>
                              <a:lnTo>
                                <a:pt x="73529" y="604534"/>
                              </a:lnTo>
                              <a:lnTo>
                                <a:pt x="0" y="604534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t"/>
                    </wps:wsp>
                  </a:graphicData>
                </a:graphic>
              </wp:anchor>
            </w:drawing>
          </mc:Choice>
          <mc:Fallback>
            <w:pict>
              <v:shape w14:anchorId="5CCB703D" id="bookmark-in-agenda_74359" o:spid="_x0000_s1026" style="position:absolute;left:0;text-align:left;margin-left:544.3pt;margin-top:25.3pt;width:11.55pt;height:13.95pt;z-index:25194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00026,604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" path="m118973,l295167,r,164805l349796,79256r54779,85549l404575,r58832,c483667,,500026,16331,500026,36407r,531720c500026,588203,483667,604534,463407,604534r-344434,l118973,xm,l73529,r,604534l,604534,,xe" fillcolor="window" stroked="f">
                <v:path arrowok="t" o:connecttype="custom" o:connectlocs="34901,0;86589,0;86589,48298;102614,23227;118684,48298;118684,0;135943,0;146685,10669;146685,166496;135943,177165;34901,177165;0,0;21570,0;21570,177165;0,177165" o:connectangles="0,0,0,0,0,0,0,0,0,0,0,0,0,0,0"/>
                <o:lock v:ext="edit" aspectratio="t"/>
              </v:shape>
            </w:pict>
          </mc:Fallback>
        </mc:AlternateContent>
      </w:r>
    </w:p>
    <w:p w:rsidR="00B434BF" w:rsidRDefault="00B434BF" w:rsidP="004A0AF6"/>
    <w:p w:rsidR="00B434BF" w:rsidRDefault="008507C0">
      <w:pPr>
        <w:widowControl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474880" behindDoc="0" locked="0" layoutInCell="1" allowOverlap="1" wp14:anchorId="46260EEA" wp14:editId="3D16F35C">
                <wp:simplePos x="0" y="0"/>
                <wp:positionH relativeFrom="column">
                  <wp:posOffset>483476</wp:posOffset>
                </wp:positionH>
                <wp:positionV relativeFrom="paragraph">
                  <wp:posOffset>244891</wp:posOffset>
                </wp:positionV>
                <wp:extent cx="6781800" cy="9522372"/>
                <wp:effectExtent l="0" t="0" r="0" b="3175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0" cy="95223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 w:rsidR="008507C0" w:rsidRDefault="008507C0" w:rsidP="008507C0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262626"/>
                                <w:kern w:val="2"/>
                              </w:rPr>
                              <w:t>研</w:t>
                            </w:r>
                            <w:proofErr w:type="gramEnd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262626"/>
                                <w:kern w:val="2"/>
                              </w:rPr>
                              <w:t>鼎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262626"/>
                                <w:kern w:val="2"/>
                              </w:rPr>
                              <w:t>ERP运营系统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262626"/>
                                <w:kern w:val="2"/>
                              </w:rPr>
                              <w:t>（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>上海研鼎信息科技有限公司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262626"/>
                                <w:kern w:val="2"/>
                              </w:rPr>
                              <w:t>）</w:t>
                            </w:r>
                            <w:r>
                              <w:rPr>
                                <w:rFonts w:ascii="微软雅黑 Light" w:eastAsia="微软雅黑 Light" w:hAnsi="微软雅黑 Light" w:cs="Times New Roman"/>
                                <w:b/>
                                <w:bCs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 Light" w:eastAsia="微软雅黑 Light" w:hAnsi="微软雅黑 Light" w:cs="Times New Roman"/>
                                <w:b/>
                                <w:bCs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 Light" w:eastAsia="微软雅黑 Light" w:hAnsi="微软雅黑 Light" w:cs="Times New Roman"/>
                                <w:b/>
                                <w:bCs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 Light" w:eastAsia="微软雅黑 Light" w:hAnsi="微软雅黑 Light" w:cs="Times New Roman"/>
                                <w:b/>
                                <w:bCs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 Light" w:eastAsia="微软雅黑 Light" w:hAnsi="微软雅黑 Light" w:cs="Times New Roman"/>
                                <w:b/>
                                <w:bCs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 Light" w:eastAsia="微软雅黑 Light" w:hAnsi="微软雅黑 Light" w:cs="Times New Roman"/>
                                <w:b/>
                                <w:bCs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 Light" w:eastAsia="微软雅黑 Light" w:hAnsi="微软雅黑 Light" w:cs="Times New Roman"/>
                                <w:b/>
                                <w:bCs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 Light" w:eastAsia="微软雅黑 Light" w:hAnsi="微软雅黑 Light" w:cs="Times New Roman"/>
                                <w:b/>
                                <w:bCs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 Light" w:eastAsia="微软雅黑 Light" w:hAnsi="微软雅黑 Light" w:cs="Times New Roman"/>
                                <w:b/>
                                <w:bCs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2018.</w:t>
                            </w:r>
                            <w:r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12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--201</w:t>
                            </w:r>
                            <w:r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9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03</w:t>
                            </w:r>
                          </w:p>
                          <w:p w:rsidR="008507C0" w:rsidRDefault="008507C0" w:rsidP="008507C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功能模块：</w:t>
                            </w:r>
                          </w:p>
                          <w:p w:rsidR="008507C0" w:rsidRDefault="008507C0" w:rsidP="008507C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商品分类、筛选，双十一、新年转盘活动，购物车、支付（线下/线上），优惠券抵扣，订单拆分（有/无货），个人中心，我的订单，评论中心，订单售后，签到，积分兑换。</w:t>
                            </w:r>
                          </w:p>
                          <w:p w:rsidR="008507C0" w:rsidRDefault="008507C0" w:rsidP="008507C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责任描述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 w:rsidR="008507C0" w:rsidRDefault="008507C0" w:rsidP="008507C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小程序前端页面编写、后台接口开发、后续商城活动开发，上线后的维护。</w:t>
                            </w:r>
                          </w:p>
                          <w:p w:rsidR="008507C0" w:rsidRDefault="008507C0" w:rsidP="008507C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技能使用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 w:rsidR="008507C0" w:rsidRDefault="008507C0" w:rsidP="008507C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前端：小程序原生语言+JS（ES6）等</w:t>
                            </w:r>
                          </w:p>
                          <w:p w:rsidR="008507C0" w:rsidRDefault="008507C0" w:rsidP="008507C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后端+数据库：PHP（</w:t>
                            </w:r>
                            <w:proofErr w:type="spellStart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Yii</w:t>
                            </w:r>
                            <w:proofErr w:type="spellEnd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）+</w:t>
                            </w:r>
                            <w:proofErr w:type="spellStart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MySql</w:t>
                            </w:r>
                            <w:proofErr w:type="spellEnd"/>
                          </w:p>
                          <w:p w:rsidR="008507C0" w:rsidRDefault="008507C0" w:rsidP="004A0AF6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262626"/>
                                <w:kern w:val="2"/>
                              </w:rPr>
                            </w:pPr>
                          </w:p>
                          <w:p w:rsidR="004A0AF6" w:rsidRDefault="004A0AF6" w:rsidP="004A0AF6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262626"/>
                                <w:kern w:val="2"/>
                              </w:rPr>
                              <w:t>研</w:t>
                            </w:r>
                            <w:proofErr w:type="gramEnd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262626"/>
                                <w:kern w:val="2"/>
                              </w:rPr>
                              <w:t>鼎商城小程序</w:t>
                            </w:r>
                            <w:r w:rsidR="00B434BF"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262626"/>
                                <w:kern w:val="2"/>
                              </w:rPr>
                              <w:t>（</w:t>
                            </w:r>
                            <w:r w:rsidR="00B434BF"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>上海研鼎信息科技有限公司</w:t>
                            </w:r>
                            <w:r w:rsidR="00B434BF"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262626"/>
                                <w:kern w:val="2"/>
                              </w:rPr>
                              <w:t>）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B434BF">
                              <w:rPr>
                                <w:rFonts w:ascii="微软雅黑 Light" w:eastAsia="微软雅黑 Light" w:hAnsi="微软雅黑 Light" w:cs="Times New Roman"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ab/>
                            </w:r>
                            <w:r w:rsidR="00B434BF">
                              <w:rPr>
                                <w:rFonts w:ascii="微软雅黑 Light" w:eastAsia="微软雅黑 Light" w:hAnsi="微软雅黑 Light" w:cs="Times New Roman"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ab/>
                            </w:r>
                            <w:r w:rsidR="00B434BF">
                              <w:rPr>
                                <w:rFonts w:ascii="微软雅黑 Light" w:eastAsia="微软雅黑 Light" w:hAnsi="微软雅黑 Light" w:cs="Times New Roman"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ab/>
                            </w:r>
                            <w:r w:rsidR="00B434BF">
                              <w:rPr>
                                <w:rFonts w:ascii="微软雅黑 Light" w:eastAsia="微软雅黑 Light" w:hAnsi="微软雅黑 Light" w:cs="Times New Roman"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ab/>
                            </w:r>
                            <w:r w:rsidR="00B434BF">
                              <w:rPr>
                                <w:rFonts w:ascii="微软雅黑 Light" w:eastAsia="微软雅黑 Light" w:hAnsi="微软雅黑 Light" w:cs="Times New Roman"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ab/>
                            </w:r>
                            <w:r w:rsidR="00B434BF">
                              <w:rPr>
                                <w:rFonts w:ascii="微软雅黑 Light" w:eastAsia="微软雅黑 Light" w:hAnsi="微软雅黑 Light" w:cs="Times New Roman"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ab/>
                            </w:r>
                            <w:r w:rsidR="00B434BF">
                              <w:rPr>
                                <w:rFonts w:ascii="微软雅黑 Light" w:eastAsia="微软雅黑 Light" w:hAnsi="微软雅黑 Light" w:cs="Times New Roman"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ab/>
                            </w:r>
                            <w:r w:rsidR="00B434BF">
                              <w:rPr>
                                <w:rFonts w:ascii="微软雅黑 Light" w:eastAsia="微软雅黑 Light" w:hAnsi="微软雅黑 Light" w:cs="Times New Roman" w:hint="eastAsia"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 w:rsidR="00124A07">
                              <w:rPr>
                                <w:rFonts w:ascii="微软雅黑 Light" w:eastAsia="微软雅黑 Light" w:hAnsi="微软雅黑 Light" w:cs="Times New Roman"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ab/>
                            </w:r>
                            <w:r w:rsidR="00124A07">
                              <w:rPr>
                                <w:rFonts w:ascii="微软雅黑 Light" w:eastAsia="微软雅黑 Light" w:hAnsi="微软雅黑 Light" w:cs="Times New Roman"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2018.08--2018.10</w:t>
                            </w:r>
                          </w:p>
                          <w:p w:rsidR="004A0AF6" w:rsidRDefault="004A0AF6" w:rsidP="004A0AF6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功能模块：</w:t>
                            </w:r>
                          </w:p>
                          <w:p w:rsidR="004A0AF6" w:rsidRDefault="004A0AF6" w:rsidP="004A0AF6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商品分类、筛选，双十一、新年转盘活动，购物车、支付（线下/线上），优惠券抵扣，订单拆分（有/无货），个人中心，我的订单，评论中心，订单售后，签到，积分兑换。</w:t>
                            </w:r>
                          </w:p>
                          <w:p w:rsidR="004A0AF6" w:rsidRDefault="004A0AF6" w:rsidP="004A0AF6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责任描述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 w:rsidR="004A0AF6" w:rsidRDefault="004A0AF6" w:rsidP="004A0AF6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小程序前端页面编写、后台接口开发、后续商城活动开发</w:t>
                            </w:r>
                            <w:r w:rsidR="00B434BF"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，上线后的维护。</w:t>
                            </w:r>
                          </w:p>
                          <w:p w:rsidR="004A0AF6" w:rsidRDefault="004A0AF6" w:rsidP="004A0AF6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技能使用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 w:rsidR="004A0AF6" w:rsidRDefault="004A0AF6" w:rsidP="004A0AF6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前端：小程序原生语言+JS（ES6）等</w:t>
                            </w:r>
                          </w:p>
                          <w:p w:rsidR="004A0AF6" w:rsidRDefault="004A0AF6" w:rsidP="004A0AF6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后端+数据库：PHP（</w:t>
                            </w:r>
                            <w:proofErr w:type="spellStart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Yii</w:t>
                            </w:r>
                            <w:proofErr w:type="spellEnd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）+</w:t>
                            </w:r>
                            <w:proofErr w:type="spellStart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MySql</w:t>
                            </w:r>
                            <w:proofErr w:type="spellEnd"/>
                          </w:p>
                          <w:p w:rsidR="004A0AF6" w:rsidRDefault="004A0AF6" w:rsidP="004A0AF6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</w:p>
                          <w:p w:rsidR="004A0AF6" w:rsidRDefault="004A0AF6" w:rsidP="004A0AF6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262626"/>
                                <w:kern w:val="2"/>
                              </w:rPr>
                              <w:t>浩</w:t>
                            </w:r>
                            <w:proofErr w:type="gramEnd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262626"/>
                                <w:kern w:val="2"/>
                              </w:rPr>
                              <w:t>硕家装</w:t>
                            </w:r>
                            <w:r w:rsidR="00B434BF"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262626"/>
                                <w:kern w:val="2"/>
                              </w:rPr>
                              <w:t>（</w:t>
                            </w:r>
                            <w:r w:rsidR="00B434BF"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>上海藤浦网络科技有限公司</w:t>
                            </w:r>
                            <w:r w:rsidR="00B434BF"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262626"/>
                                <w:kern w:val="2"/>
                              </w:rPr>
                              <w:t>）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 xml:space="preserve">               </w:t>
                            </w:r>
                            <w:r w:rsidR="00B434BF">
                              <w:rPr>
                                <w:rFonts w:ascii="微软雅黑 Light" w:eastAsia="微软雅黑 Light" w:hAnsi="微软雅黑 Light" w:cs="Times New Roman"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ab/>
                            </w:r>
                            <w:r w:rsidR="00B434BF">
                              <w:rPr>
                                <w:rFonts w:ascii="微软雅黑 Light" w:eastAsia="微软雅黑 Light" w:hAnsi="微软雅黑 Light" w:cs="Times New Roman"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ab/>
                            </w:r>
                            <w:r w:rsidR="00B434BF">
                              <w:rPr>
                                <w:rFonts w:ascii="微软雅黑 Light" w:eastAsia="微软雅黑 Light" w:hAnsi="微软雅黑 Light" w:cs="Times New Roman"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ab/>
                            </w:r>
                            <w:r w:rsidR="00B434BF">
                              <w:rPr>
                                <w:rFonts w:ascii="微软雅黑 Light" w:eastAsia="微软雅黑 Light" w:hAnsi="微软雅黑 Light" w:cs="Times New Roman"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ab/>
                            </w:r>
                            <w:r w:rsidR="00B434BF">
                              <w:rPr>
                                <w:rFonts w:ascii="微软雅黑 Light" w:eastAsia="微软雅黑 Light" w:hAnsi="微软雅黑 Light" w:cs="Times New Roman"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ab/>
                            </w:r>
                            <w:r w:rsidR="00B434BF">
                              <w:rPr>
                                <w:rFonts w:ascii="微软雅黑 Light" w:eastAsia="微软雅黑 Light" w:hAnsi="微软雅黑 Light" w:cs="Times New Roman"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ab/>
                            </w:r>
                            <w:r w:rsidR="00124A07">
                              <w:rPr>
                                <w:rFonts w:ascii="微软雅黑 Light" w:eastAsia="微软雅黑 Light" w:hAnsi="微软雅黑 Light" w:cs="Times New Roman"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2018.03--2018.04</w:t>
                            </w:r>
                          </w:p>
                          <w:p w:rsidR="004A0AF6" w:rsidRDefault="004A0AF6" w:rsidP="004A0AF6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功能模块：</w:t>
                            </w:r>
                          </w:p>
                          <w:p w:rsidR="004A0AF6" w:rsidRDefault="004A0AF6" w:rsidP="004A0AF6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楼盘案例级联筛选，团队级联筛选，楼盘案例与团队关联，在建楼盘与团队关联，客户预约与评价。</w:t>
                            </w:r>
                          </w:p>
                          <w:p w:rsidR="004A0AF6" w:rsidRDefault="004A0AF6" w:rsidP="004A0AF6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责任描述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 w:rsidR="004A0AF6" w:rsidRDefault="004A0AF6" w:rsidP="004A0AF6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前端页面PC+WAP端编写、后台程序搭建、售后服务</w:t>
                            </w:r>
                          </w:p>
                          <w:p w:rsidR="004A0AF6" w:rsidRDefault="004A0AF6" w:rsidP="004A0AF6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技能使用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 w:rsidR="004A0AF6" w:rsidRDefault="004A0AF6" w:rsidP="004A0AF6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前端：</w:t>
                            </w:r>
                            <w:proofErr w:type="spellStart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Div+Css</w:t>
                            </w:r>
                            <w:proofErr w:type="spellEnd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、Css3、JavaScript、</w:t>
                            </w:r>
                            <w:proofErr w:type="spellStart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Jquery</w:t>
                            </w:r>
                            <w:proofErr w:type="spellEnd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、Ajax等</w:t>
                            </w:r>
                          </w:p>
                          <w:p w:rsidR="004A0AF6" w:rsidRDefault="004A0AF6" w:rsidP="004A0AF6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后端+数据库：</w:t>
                            </w:r>
                            <w:proofErr w:type="spellStart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PHP+MySql</w:t>
                            </w:r>
                            <w:proofErr w:type="spellEnd"/>
                          </w:p>
                          <w:p w:rsidR="00B434BF" w:rsidRDefault="00B434BF" w:rsidP="004A0AF6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</w:pPr>
                          </w:p>
                          <w:p w:rsidR="008507C0" w:rsidRPr="008507C0" w:rsidRDefault="008507C0" w:rsidP="004A0AF6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60EEA" id="_x0000_s1036" type="#_x0000_t202" style="position:absolute;margin-left:38.05pt;margin-top:19.3pt;width:534pt;height:749.8pt;z-index:252474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" filled="f" stroked="f">
                <v:textbox>
                  <w:txbxContent>
                    <w:p w:rsidR="008507C0" w:rsidRDefault="008507C0" w:rsidP="008507C0">
                      <w:pPr>
                        <w:pStyle w:val="a3"/>
                        <w:spacing w:before="0" w:beforeAutospacing="0" w:after="0" w:afterAutospacing="0"/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262626"/>
                          <w:kern w:val="2"/>
                        </w:rPr>
                        <w:t>研</w:t>
                      </w:r>
                      <w:proofErr w:type="gramEnd"/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262626"/>
                          <w:kern w:val="2"/>
                        </w:rPr>
                        <w:t>鼎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262626"/>
                          <w:kern w:val="2"/>
                        </w:rPr>
                        <w:t>ERP运营系统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262626"/>
                          <w:kern w:val="2"/>
                        </w:rPr>
                        <w:t>（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262626"/>
                          <w:kern w:val="2"/>
                          <w:sz w:val="21"/>
                          <w:szCs w:val="21"/>
                        </w:rPr>
                        <w:t>上海研鼎信息科技有限公司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262626"/>
                          <w:kern w:val="2"/>
                        </w:rPr>
                        <w:t>）</w:t>
                      </w:r>
                      <w:r>
                        <w:rPr>
                          <w:rFonts w:ascii="微软雅黑 Light" w:eastAsia="微软雅黑 Light" w:hAnsi="微软雅黑 Light" w:cs="Times New Roman"/>
                          <w:b/>
                          <w:bCs/>
                          <w:color w:val="262626"/>
                          <w:kern w:val="2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 Light" w:eastAsia="微软雅黑 Light" w:hAnsi="微软雅黑 Light" w:cs="Times New Roman"/>
                          <w:b/>
                          <w:bCs/>
                          <w:color w:val="262626"/>
                          <w:kern w:val="2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 Light" w:eastAsia="微软雅黑 Light" w:hAnsi="微软雅黑 Light" w:cs="Times New Roman"/>
                          <w:b/>
                          <w:bCs/>
                          <w:color w:val="262626"/>
                          <w:kern w:val="2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 Light" w:eastAsia="微软雅黑 Light" w:hAnsi="微软雅黑 Light" w:cs="Times New Roman"/>
                          <w:b/>
                          <w:bCs/>
                          <w:color w:val="262626"/>
                          <w:kern w:val="2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 Light" w:eastAsia="微软雅黑 Light" w:hAnsi="微软雅黑 Light" w:cs="Times New Roman"/>
                          <w:b/>
                          <w:bCs/>
                          <w:color w:val="262626"/>
                          <w:kern w:val="2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 Light" w:eastAsia="微软雅黑 Light" w:hAnsi="微软雅黑 Light" w:cs="Times New Roman"/>
                          <w:b/>
                          <w:bCs/>
                          <w:color w:val="262626"/>
                          <w:kern w:val="2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 Light" w:eastAsia="微软雅黑 Light" w:hAnsi="微软雅黑 Light" w:cs="Times New Roman"/>
                          <w:b/>
                          <w:bCs/>
                          <w:color w:val="262626"/>
                          <w:kern w:val="2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 Light" w:eastAsia="微软雅黑 Light" w:hAnsi="微软雅黑 Light" w:cs="Times New Roman"/>
                          <w:b/>
                          <w:bCs/>
                          <w:color w:val="262626"/>
                          <w:kern w:val="2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 Light" w:eastAsia="微软雅黑 Light" w:hAnsi="微软雅黑 Light" w:cs="Times New Roman"/>
                          <w:b/>
                          <w:bCs/>
                          <w:color w:val="262626"/>
                          <w:kern w:val="2"/>
                          <w:sz w:val="21"/>
                          <w:szCs w:val="21"/>
                        </w:rPr>
                        <w:tab/>
                        <w:t xml:space="preserve">   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2018.</w:t>
                      </w:r>
                      <w:r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  <w:t>12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--201</w:t>
                      </w:r>
                      <w:r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  <w:t>9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  <w:t>03</w:t>
                      </w:r>
                    </w:p>
                    <w:p w:rsidR="008507C0" w:rsidRDefault="008507C0" w:rsidP="008507C0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b/>
                          <w:bCs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000000"/>
                          <w:kern w:val="2"/>
                          <w:sz w:val="21"/>
                          <w:szCs w:val="21"/>
                        </w:rPr>
                        <w:t>功能模块：</w:t>
                      </w:r>
                    </w:p>
                    <w:p w:rsidR="008507C0" w:rsidRDefault="008507C0" w:rsidP="008507C0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商品分类、筛选，双十一、新年转盘活动，购物车、支付（线下/线上），优惠券抵扣，订单拆分（有/无货），个人中心，我的订单，评论中心，订单售后，签到，积分兑换。</w:t>
                      </w:r>
                    </w:p>
                    <w:p w:rsidR="008507C0" w:rsidRDefault="008507C0" w:rsidP="008507C0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000000"/>
                          <w:kern w:val="2"/>
                          <w:sz w:val="21"/>
                          <w:szCs w:val="21"/>
                        </w:rPr>
                        <w:t>责任描述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：</w:t>
                      </w:r>
                    </w:p>
                    <w:p w:rsidR="008507C0" w:rsidRDefault="008507C0" w:rsidP="008507C0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小程序前端页面编写、后台接口开发、后续商城活动开发，上线后的维护。</w:t>
                      </w:r>
                    </w:p>
                    <w:p w:rsidR="008507C0" w:rsidRDefault="008507C0" w:rsidP="008507C0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000000"/>
                          <w:kern w:val="2"/>
                          <w:sz w:val="21"/>
                          <w:szCs w:val="21"/>
                        </w:rPr>
                        <w:t>技能使用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：</w:t>
                      </w:r>
                    </w:p>
                    <w:p w:rsidR="008507C0" w:rsidRDefault="008507C0" w:rsidP="008507C0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前端：小程序原生语言+JS（ES6）等</w:t>
                      </w:r>
                    </w:p>
                    <w:p w:rsidR="008507C0" w:rsidRDefault="008507C0" w:rsidP="008507C0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后端+数据库：PHP（</w:t>
                      </w:r>
                      <w:proofErr w:type="spellStart"/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Yii</w:t>
                      </w:r>
                      <w:proofErr w:type="spellEnd"/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）+</w:t>
                      </w:r>
                      <w:proofErr w:type="spellStart"/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MySql</w:t>
                      </w:r>
                      <w:proofErr w:type="spellEnd"/>
                    </w:p>
                    <w:p w:rsidR="008507C0" w:rsidRDefault="008507C0" w:rsidP="004A0AF6">
                      <w:pPr>
                        <w:pStyle w:val="a3"/>
                        <w:spacing w:before="0" w:beforeAutospacing="0" w:after="0" w:afterAutospacing="0"/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262626"/>
                          <w:kern w:val="2"/>
                        </w:rPr>
                      </w:pPr>
                    </w:p>
                    <w:p w:rsidR="004A0AF6" w:rsidRDefault="004A0AF6" w:rsidP="004A0AF6">
                      <w:pPr>
                        <w:pStyle w:val="a3"/>
                        <w:spacing w:before="0" w:beforeAutospacing="0" w:after="0" w:afterAutospacing="0"/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262626"/>
                          <w:kern w:val="2"/>
                        </w:rPr>
                        <w:t>研</w:t>
                      </w:r>
                      <w:proofErr w:type="gramEnd"/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262626"/>
                          <w:kern w:val="2"/>
                        </w:rPr>
                        <w:t>鼎商城小程序</w:t>
                      </w:r>
                      <w:r w:rsidR="00B434BF"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262626"/>
                          <w:kern w:val="2"/>
                        </w:rPr>
                        <w:t>（</w:t>
                      </w:r>
                      <w:r w:rsidR="00B434BF"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262626"/>
                          <w:kern w:val="2"/>
                          <w:sz w:val="21"/>
                          <w:szCs w:val="21"/>
                        </w:rPr>
                        <w:t>上海研鼎信息科技有限公司</w:t>
                      </w:r>
                      <w:r w:rsidR="00B434BF"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262626"/>
                          <w:kern w:val="2"/>
                        </w:rPr>
                        <w:t>）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262626"/>
                          <w:kern w:val="2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color w:val="262626"/>
                          <w:kern w:val="2"/>
                          <w:sz w:val="21"/>
                          <w:szCs w:val="21"/>
                        </w:rPr>
                        <w:t xml:space="preserve"> </w:t>
                      </w:r>
                      <w:r w:rsidR="00B434BF">
                        <w:rPr>
                          <w:rFonts w:ascii="微软雅黑 Light" w:eastAsia="微软雅黑 Light" w:hAnsi="微软雅黑 Light" w:cs="Times New Roman"/>
                          <w:color w:val="262626"/>
                          <w:kern w:val="2"/>
                          <w:sz w:val="21"/>
                          <w:szCs w:val="21"/>
                        </w:rPr>
                        <w:tab/>
                      </w:r>
                      <w:r w:rsidR="00B434BF">
                        <w:rPr>
                          <w:rFonts w:ascii="微软雅黑 Light" w:eastAsia="微软雅黑 Light" w:hAnsi="微软雅黑 Light" w:cs="Times New Roman"/>
                          <w:color w:val="262626"/>
                          <w:kern w:val="2"/>
                          <w:sz w:val="21"/>
                          <w:szCs w:val="21"/>
                        </w:rPr>
                        <w:tab/>
                      </w:r>
                      <w:r w:rsidR="00B434BF">
                        <w:rPr>
                          <w:rFonts w:ascii="微软雅黑 Light" w:eastAsia="微软雅黑 Light" w:hAnsi="微软雅黑 Light" w:cs="Times New Roman"/>
                          <w:color w:val="262626"/>
                          <w:kern w:val="2"/>
                          <w:sz w:val="21"/>
                          <w:szCs w:val="21"/>
                        </w:rPr>
                        <w:tab/>
                      </w:r>
                      <w:r w:rsidR="00B434BF">
                        <w:rPr>
                          <w:rFonts w:ascii="微软雅黑 Light" w:eastAsia="微软雅黑 Light" w:hAnsi="微软雅黑 Light" w:cs="Times New Roman"/>
                          <w:color w:val="262626"/>
                          <w:kern w:val="2"/>
                          <w:sz w:val="21"/>
                          <w:szCs w:val="21"/>
                        </w:rPr>
                        <w:tab/>
                      </w:r>
                      <w:r w:rsidR="00B434BF">
                        <w:rPr>
                          <w:rFonts w:ascii="微软雅黑 Light" w:eastAsia="微软雅黑 Light" w:hAnsi="微软雅黑 Light" w:cs="Times New Roman"/>
                          <w:color w:val="262626"/>
                          <w:kern w:val="2"/>
                          <w:sz w:val="21"/>
                          <w:szCs w:val="21"/>
                        </w:rPr>
                        <w:tab/>
                      </w:r>
                      <w:r w:rsidR="00B434BF">
                        <w:rPr>
                          <w:rFonts w:ascii="微软雅黑 Light" w:eastAsia="微软雅黑 Light" w:hAnsi="微软雅黑 Light" w:cs="Times New Roman"/>
                          <w:color w:val="262626"/>
                          <w:kern w:val="2"/>
                          <w:sz w:val="21"/>
                          <w:szCs w:val="21"/>
                        </w:rPr>
                        <w:tab/>
                      </w:r>
                      <w:r w:rsidR="00B434BF">
                        <w:rPr>
                          <w:rFonts w:ascii="微软雅黑 Light" w:eastAsia="微软雅黑 Light" w:hAnsi="微软雅黑 Light" w:cs="Times New Roman"/>
                          <w:color w:val="262626"/>
                          <w:kern w:val="2"/>
                          <w:sz w:val="21"/>
                          <w:szCs w:val="21"/>
                        </w:rPr>
                        <w:tab/>
                      </w:r>
                      <w:r w:rsidR="00B434BF">
                        <w:rPr>
                          <w:rFonts w:ascii="微软雅黑 Light" w:eastAsia="微软雅黑 Light" w:hAnsi="微软雅黑 Light" w:cs="Times New Roman" w:hint="eastAsia"/>
                          <w:color w:val="262626"/>
                          <w:kern w:val="2"/>
                          <w:sz w:val="21"/>
                          <w:szCs w:val="21"/>
                        </w:rPr>
                        <w:t xml:space="preserve">   </w:t>
                      </w:r>
                      <w:r w:rsidR="00124A07">
                        <w:rPr>
                          <w:rFonts w:ascii="微软雅黑 Light" w:eastAsia="微软雅黑 Light" w:hAnsi="微软雅黑 Light" w:cs="Times New Roman"/>
                          <w:color w:val="262626"/>
                          <w:kern w:val="2"/>
                          <w:sz w:val="21"/>
                          <w:szCs w:val="21"/>
                        </w:rPr>
                        <w:tab/>
                      </w:r>
                      <w:r w:rsidR="00124A07">
                        <w:rPr>
                          <w:rFonts w:ascii="微软雅黑 Light" w:eastAsia="微软雅黑 Light" w:hAnsi="微软雅黑 Light" w:cs="Times New Roman"/>
                          <w:color w:val="262626"/>
                          <w:kern w:val="2"/>
                          <w:sz w:val="21"/>
                          <w:szCs w:val="21"/>
                        </w:rPr>
                        <w:tab/>
                        <w:t xml:space="preserve">   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2018.08--2018.10</w:t>
                      </w:r>
                    </w:p>
                    <w:p w:rsidR="004A0AF6" w:rsidRDefault="004A0AF6" w:rsidP="004A0AF6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b/>
                          <w:bCs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000000"/>
                          <w:kern w:val="2"/>
                          <w:sz w:val="21"/>
                          <w:szCs w:val="21"/>
                        </w:rPr>
                        <w:t>功能模块：</w:t>
                      </w:r>
                    </w:p>
                    <w:p w:rsidR="004A0AF6" w:rsidRDefault="004A0AF6" w:rsidP="004A0AF6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商品分类、筛选，双十一、新年转盘活动，购物车、支付（线下/线上），优惠券抵扣，订单拆分（有/无货），个人中心，我的订单，评论中心，订单售后，签到，积分兑换。</w:t>
                      </w:r>
                    </w:p>
                    <w:p w:rsidR="004A0AF6" w:rsidRDefault="004A0AF6" w:rsidP="004A0AF6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000000"/>
                          <w:kern w:val="2"/>
                          <w:sz w:val="21"/>
                          <w:szCs w:val="21"/>
                        </w:rPr>
                        <w:t>责任描述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：</w:t>
                      </w:r>
                    </w:p>
                    <w:p w:rsidR="004A0AF6" w:rsidRDefault="004A0AF6" w:rsidP="004A0AF6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小程序前端页面编写、后台接口开发、后续商城活动开发</w:t>
                      </w:r>
                      <w:r w:rsidR="00B434BF"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，上线后的维护。</w:t>
                      </w:r>
                    </w:p>
                    <w:p w:rsidR="004A0AF6" w:rsidRDefault="004A0AF6" w:rsidP="004A0AF6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000000"/>
                          <w:kern w:val="2"/>
                          <w:sz w:val="21"/>
                          <w:szCs w:val="21"/>
                        </w:rPr>
                        <w:t>技能使用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：</w:t>
                      </w:r>
                    </w:p>
                    <w:p w:rsidR="004A0AF6" w:rsidRDefault="004A0AF6" w:rsidP="004A0AF6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前端：小程序原生语言+JS（ES6）等</w:t>
                      </w:r>
                    </w:p>
                    <w:p w:rsidR="004A0AF6" w:rsidRDefault="004A0AF6" w:rsidP="004A0AF6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后端+数据库：PHP（</w:t>
                      </w:r>
                      <w:proofErr w:type="spellStart"/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Yii</w:t>
                      </w:r>
                      <w:proofErr w:type="spellEnd"/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）+</w:t>
                      </w:r>
                      <w:proofErr w:type="spellStart"/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MySql</w:t>
                      </w:r>
                      <w:proofErr w:type="spellEnd"/>
                    </w:p>
                    <w:p w:rsidR="004A0AF6" w:rsidRDefault="004A0AF6" w:rsidP="004A0AF6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</w:pPr>
                    </w:p>
                    <w:p w:rsidR="004A0AF6" w:rsidRDefault="004A0AF6" w:rsidP="004A0AF6">
                      <w:pPr>
                        <w:pStyle w:val="a3"/>
                        <w:spacing w:before="0" w:beforeAutospacing="0" w:after="0" w:afterAutospacing="0"/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262626"/>
                          <w:kern w:val="2"/>
                        </w:rPr>
                        <w:t>浩</w:t>
                      </w:r>
                      <w:proofErr w:type="gramEnd"/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262626"/>
                          <w:kern w:val="2"/>
                        </w:rPr>
                        <w:t>硕家装</w:t>
                      </w:r>
                      <w:r w:rsidR="00B434BF"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262626"/>
                          <w:kern w:val="2"/>
                        </w:rPr>
                        <w:t>（</w:t>
                      </w:r>
                      <w:r w:rsidR="00B434BF"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262626"/>
                          <w:kern w:val="2"/>
                          <w:sz w:val="21"/>
                          <w:szCs w:val="21"/>
                        </w:rPr>
                        <w:t>上海藤浦网络科技有限公司</w:t>
                      </w:r>
                      <w:r w:rsidR="00B434BF"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262626"/>
                          <w:kern w:val="2"/>
                        </w:rPr>
                        <w:t>）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color w:val="262626"/>
                          <w:kern w:val="2"/>
                          <w:sz w:val="21"/>
                          <w:szCs w:val="21"/>
                        </w:rPr>
                        <w:t xml:space="preserve">               </w:t>
                      </w:r>
                      <w:r w:rsidR="00B434BF">
                        <w:rPr>
                          <w:rFonts w:ascii="微软雅黑 Light" w:eastAsia="微软雅黑 Light" w:hAnsi="微软雅黑 Light" w:cs="Times New Roman"/>
                          <w:color w:val="262626"/>
                          <w:kern w:val="2"/>
                          <w:sz w:val="21"/>
                          <w:szCs w:val="21"/>
                        </w:rPr>
                        <w:tab/>
                      </w:r>
                      <w:r w:rsidR="00B434BF">
                        <w:rPr>
                          <w:rFonts w:ascii="微软雅黑 Light" w:eastAsia="微软雅黑 Light" w:hAnsi="微软雅黑 Light" w:cs="Times New Roman"/>
                          <w:color w:val="262626"/>
                          <w:kern w:val="2"/>
                          <w:sz w:val="21"/>
                          <w:szCs w:val="21"/>
                        </w:rPr>
                        <w:tab/>
                      </w:r>
                      <w:r w:rsidR="00B434BF">
                        <w:rPr>
                          <w:rFonts w:ascii="微软雅黑 Light" w:eastAsia="微软雅黑 Light" w:hAnsi="微软雅黑 Light" w:cs="Times New Roman"/>
                          <w:color w:val="262626"/>
                          <w:kern w:val="2"/>
                          <w:sz w:val="21"/>
                          <w:szCs w:val="21"/>
                        </w:rPr>
                        <w:tab/>
                      </w:r>
                      <w:r w:rsidR="00B434BF">
                        <w:rPr>
                          <w:rFonts w:ascii="微软雅黑 Light" w:eastAsia="微软雅黑 Light" w:hAnsi="微软雅黑 Light" w:cs="Times New Roman"/>
                          <w:color w:val="262626"/>
                          <w:kern w:val="2"/>
                          <w:sz w:val="21"/>
                          <w:szCs w:val="21"/>
                        </w:rPr>
                        <w:tab/>
                      </w:r>
                      <w:r w:rsidR="00B434BF">
                        <w:rPr>
                          <w:rFonts w:ascii="微软雅黑 Light" w:eastAsia="微软雅黑 Light" w:hAnsi="微软雅黑 Light" w:cs="Times New Roman"/>
                          <w:color w:val="262626"/>
                          <w:kern w:val="2"/>
                          <w:sz w:val="21"/>
                          <w:szCs w:val="21"/>
                        </w:rPr>
                        <w:tab/>
                      </w:r>
                      <w:r w:rsidR="00B434BF">
                        <w:rPr>
                          <w:rFonts w:ascii="微软雅黑 Light" w:eastAsia="微软雅黑 Light" w:hAnsi="微软雅黑 Light" w:cs="Times New Roman"/>
                          <w:color w:val="262626"/>
                          <w:kern w:val="2"/>
                          <w:sz w:val="21"/>
                          <w:szCs w:val="21"/>
                        </w:rPr>
                        <w:tab/>
                      </w:r>
                      <w:r w:rsidR="00124A07">
                        <w:rPr>
                          <w:rFonts w:ascii="微软雅黑 Light" w:eastAsia="微软雅黑 Light" w:hAnsi="微软雅黑 Light" w:cs="Times New Roman"/>
                          <w:color w:val="262626"/>
                          <w:kern w:val="2"/>
                          <w:sz w:val="21"/>
                          <w:szCs w:val="21"/>
                        </w:rPr>
                        <w:tab/>
                        <w:t xml:space="preserve">   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2018.03--2018.04</w:t>
                      </w:r>
                    </w:p>
                    <w:p w:rsidR="004A0AF6" w:rsidRDefault="004A0AF6" w:rsidP="004A0AF6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b/>
                          <w:bCs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000000"/>
                          <w:kern w:val="2"/>
                          <w:sz w:val="21"/>
                          <w:szCs w:val="21"/>
                        </w:rPr>
                        <w:t>功能模块：</w:t>
                      </w:r>
                    </w:p>
                    <w:p w:rsidR="004A0AF6" w:rsidRDefault="004A0AF6" w:rsidP="004A0AF6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楼盘案例级联筛选，团队级联筛选，楼盘案例与团队关联，在建楼盘与团队关联，客户预约与评价。</w:t>
                      </w:r>
                    </w:p>
                    <w:p w:rsidR="004A0AF6" w:rsidRDefault="004A0AF6" w:rsidP="004A0AF6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000000"/>
                          <w:kern w:val="2"/>
                          <w:sz w:val="21"/>
                          <w:szCs w:val="21"/>
                        </w:rPr>
                        <w:t>责任描述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：</w:t>
                      </w:r>
                    </w:p>
                    <w:p w:rsidR="004A0AF6" w:rsidRDefault="004A0AF6" w:rsidP="004A0AF6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前端页面PC+WAP端编写、后台程序搭建、售后服务</w:t>
                      </w:r>
                    </w:p>
                    <w:p w:rsidR="004A0AF6" w:rsidRDefault="004A0AF6" w:rsidP="004A0AF6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000000"/>
                          <w:kern w:val="2"/>
                          <w:sz w:val="21"/>
                          <w:szCs w:val="21"/>
                        </w:rPr>
                        <w:t>技能使用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：</w:t>
                      </w:r>
                    </w:p>
                    <w:p w:rsidR="004A0AF6" w:rsidRDefault="004A0AF6" w:rsidP="004A0AF6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前端：</w:t>
                      </w:r>
                      <w:proofErr w:type="spellStart"/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Div+Css</w:t>
                      </w:r>
                      <w:proofErr w:type="spellEnd"/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、Css3、JavaScript、</w:t>
                      </w:r>
                      <w:proofErr w:type="spellStart"/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Jquery</w:t>
                      </w:r>
                      <w:proofErr w:type="spellEnd"/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、Ajax等</w:t>
                      </w:r>
                    </w:p>
                    <w:p w:rsidR="004A0AF6" w:rsidRDefault="004A0AF6" w:rsidP="004A0AF6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后端+数据库：</w:t>
                      </w:r>
                      <w:proofErr w:type="spellStart"/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PHP+MySql</w:t>
                      </w:r>
                      <w:proofErr w:type="spellEnd"/>
                    </w:p>
                    <w:p w:rsidR="00B434BF" w:rsidRDefault="00B434BF" w:rsidP="004A0AF6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414141"/>
                          <w:kern w:val="2"/>
                          <w:sz w:val="21"/>
                          <w:szCs w:val="21"/>
                        </w:rPr>
                      </w:pPr>
                    </w:p>
                    <w:p w:rsidR="008507C0" w:rsidRPr="008507C0" w:rsidRDefault="008507C0" w:rsidP="004A0AF6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34BF">
        <w:br w:type="page"/>
      </w:r>
    </w:p>
    <w:p w:rsidR="005968A4" w:rsidRDefault="005968A4" w:rsidP="004A0AF6">
      <w:pPr>
        <w:rPr>
          <w:rFonts w:hint="eastAsia"/>
        </w:rPr>
      </w:pPr>
    </w:p>
    <w:p w:rsidR="00B434BF" w:rsidRDefault="0071311F" w:rsidP="004A0AF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476928" behindDoc="0" locked="0" layoutInCell="1" allowOverlap="1" wp14:anchorId="1BFDF956" wp14:editId="795324D1">
                <wp:simplePos x="0" y="0"/>
                <wp:positionH relativeFrom="column">
                  <wp:posOffset>357352</wp:posOffset>
                </wp:positionH>
                <wp:positionV relativeFrom="paragraph">
                  <wp:posOffset>117190</wp:posOffset>
                </wp:positionV>
                <wp:extent cx="6782435" cy="7903780"/>
                <wp:effectExtent l="0" t="0" r="0" b="2540"/>
                <wp:wrapNone/>
                <wp:docPr id="1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2435" cy="7903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 w:rsidR="008507C0" w:rsidRDefault="008507C0" w:rsidP="008507C0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71311F"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262626"/>
                                <w:kern w:val="2"/>
                              </w:rPr>
                              <w:t>易企优</w:t>
                            </w:r>
                            <w:r w:rsidRPr="00B434BF"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262626"/>
                                <w:kern w:val="2"/>
                              </w:rPr>
                              <w:t>官网</w:t>
                            </w:r>
                            <w:proofErr w:type="gramEnd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262626"/>
                                <w:kern w:val="2"/>
                              </w:rPr>
                              <w:t>（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>上海藤浦网络科技有限公司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262626"/>
                                <w:kern w:val="2"/>
                              </w:rPr>
                              <w:t>）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微软雅黑 Light" w:eastAsia="微软雅黑 Light" w:hAnsi="微软雅黑 Light" w:cs="Times New Roman"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 Light" w:eastAsia="微软雅黑 Light" w:hAnsi="微软雅黑 Light" w:cs="Times New Roman"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 Light" w:eastAsia="微软雅黑 Light" w:hAnsi="微软雅黑 Light" w:cs="Times New Roman"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 Light" w:eastAsia="微软雅黑 Light" w:hAnsi="微软雅黑 Light" w:cs="Times New Roman"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ab/>
                              <w:t xml:space="preserve">     </w:t>
                            </w:r>
                            <w:bookmarkStart w:id="0" w:name="_GoBack"/>
                            <w:r>
                              <w:rPr>
                                <w:rFonts w:ascii="微软雅黑 Light" w:eastAsia="微软雅黑 Light" w:hAnsi="微软雅黑 Light" w:cs="Times New Roman"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2018.0</w:t>
                            </w:r>
                            <w:r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--2018.0</w:t>
                            </w:r>
                            <w:r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2</w:t>
                            </w:r>
                          </w:p>
                          <w:p w:rsidR="008507C0" w:rsidRDefault="008507C0" w:rsidP="008507C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功能模块：</w:t>
                            </w:r>
                          </w:p>
                          <w:p w:rsidR="008507C0" w:rsidRPr="00B434BF" w:rsidRDefault="008507C0" w:rsidP="008507C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 w:rsidRPr="00B434BF"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本公司的优化系统官网，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案例发布，</w:t>
                            </w:r>
                            <w:r w:rsidRPr="00B434BF"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以及优化关键词价格查询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（对接第三方接口）</w:t>
                            </w:r>
                          </w:p>
                          <w:p w:rsidR="008507C0" w:rsidRDefault="008507C0" w:rsidP="008507C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责任描述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 w:rsidR="008507C0" w:rsidRDefault="008507C0" w:rsidP="008507C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前端响应式页面编写、后台程序搭建</w:t>
                            </w:r>
                          </w:p>
                          <w:p w:rsidR="008507C0" w:rsidRDefault="008507C0" w:rsidP="008507C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技能使用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 w:rsidR="008507C0" w:rsidRDefault="008507C0" w:rsidP="008507C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前端：</w:t>
                            </w:r>
                            <w:proofErr w:type="spellStart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Div+Css</w:t>
                            </w:r>
                            <w:proofErr w:type="spellEnd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、Css3、JavaScript、</w:t>
                            </w:r>
                            <w:proofErr w:type="spellStart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Jquery</w:t>
                            </w:r>
                            <w:proofErr w:type="spellEnd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、Ajax等</w:t>
                            </w:r>
                          </w:p>
                          <w:p w:rsidR="008507C0" w:rsidRDefault="008507C0" w:rsidP="008507C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后端+数据库：</w:t>
                            </w:r>
                            <w:proofErr w:type="spellStart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PHP+MySql</w:t>
                            </w:r>
                            <w:proofErr w:type="spellEnd"/>
                          </w:p>
                          <w:p w:rsidR="008507C0" w:rsidRDefault="008507C0" w:rsidP="008507C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第三方</w:t>
                            </w:r>
                            <w:r w:rsidRPr="00D51213"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关键词价格查询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接口调用。</w:t>
                            </w:r>
                          </w:p>
                          <w:p w:rsidR="008507C0" w:rsidRPr="008507C0" w:rsidRDefault="008507C0" w:rsidP="0071311F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微软雅黑 Light" w:eastAsia="微软雅黑 Light" w:hAnsi="微软雅黑 Light" w:cs="Times New Roman"/>
                                <w:b/>
                                <w:bCs/>
                                <w:color w:val="262626"/>
                                <w:kern w:val="2"/>
                              </w:rPr>
                            </w:pPr>
                          </w:p>
                          <w:p w:rsidR="0071311F" w:rsidRDefault="007508FC" w:rsidP="0071311F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 w:rsidRPr="007508FC"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262626"/>
                                <w:kern w:val="2"/>
                              </w:rPr>
                              <w:t>快乐康复</w:t>
                            </w:r>
                            <w:r w:rsidR="0071311F"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262626"/>
                                <w:kern w:val="2"/>
                              </w:rPr>
                              <w:t>（</w:t>
                            </w:r>
                            <w:r w:rsidR="0071311F"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>上海藤浦网络科技有限公司</w:t>
                            </w:r>
                            <w:r w:rsidR="0071311F"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262626"/>
                                <w:kern w:val="2"/>
                              </w:rPr>
                              <w:t>）</w:t>
                            </w:r>
                            <w:r w:rsidR="0071311F"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71311F">
                              <w:rPr>
                                <w:rFonts w:ascii="微软雅黑 Light" w:eastAsia="微软雅黑 Light" w:hAnsi="微软雅黑 Light" w:cs="Times New Roman" w:hint="eastAsia"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 xml:space="preserve">                   </w:t>
                            </w:r>
                            <w:r w:rsidR="0071311F">
                              <w:rPr>
                                <w:rFonts w:ascii="微软雅黑 Light" w:eastAsia="微软雅黑 Light" w:hAnsi="微软雅黑 Light" w:cs="Times New Roman"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ab/>
                            </w:r>
                            <w:r w:rsidR="0071311F">
                              <w:rPr>
                                <w:rFonts w:ascii="微软雅黑 Light" w:eastAsia="微软雅黑 Light" w:hAnsi="微软雅黑 Light" w:cs="Times New Roman"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ab/>
                            </w:r>
                            <w:r w:rsidR="0071311F">
                              <w:rPr>
                                <w:rFonts w:ascii="微软雅黑 Light" w:eastAsia="微软雅黑 Light" w:hAnsi="微软雅黑 Light" w:cs="Times New Roman"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ab/>
                            </w:r>
                            <w:r w:rsidR="0071311F">
                              <w:rPr>
                                <w:rFonts w:ascii="微软雅黑 Light" w:eastAsia="微软雅黑 Light" w:hAnsi="微软雅黑 Light" w:cs="Times New Roman"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ab/>
                            </w:r>
                            <w:r w:rsidR="00E0282D">
                              <w:rPr>
                                <w:rFonts w:ascii="微软雅黑 Light" w:eastAsia="微软雅黑 Light" w:hAnsi="微软雅黑 Light" w:cs="Times New Roman"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 xml:space="preserve">           </w:t>
                            </w:r>
                            <w:r w:rsidR="008507C0">
                              <w:rPr>
                                <w:rFonts w:ascii="微软雅黑 Light" w:eastAsia="微软雅黑 Light" w:hAnsi="微软雅黑 Light" w:cs="Times New Roman"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71311F"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201</w:t>
                            </w:r>
                            <w:r w:rsidR="00E0282D"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7</w:t>
                            </w:r>
                            <w:r w:rsidR="0071311F"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.</w:t>
                            </w:r>
                            <w:r w:rsidR="00E0282D"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12</w:t>
                            </w:r>
                            <w:r w:rsidR="0071311F"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--201</w:t>
                            </w:r>
                            <w:r w:rsidR="00E0282D"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8</w:t>
                            </w:r>
                            <w:r w:rsidR="0071311F"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.</w:t>
                            </w:r>
                            <w:r w:rsidR="00E0282D"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01</w:t>
                            </w:r>
                          </w:p>
                          <w:p w:rsidR="0071311F" w:rsidRDefault="00124A07" w:rsidP="0071311F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项目描述</w:t>
                            </w:r>
                            <w:r w:rsidR="0071311F"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 w:rsidR="00124A07" w:rsidRDefault="00124A07" w:rsidP="0071311F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 w:rsidRPr="00124A07"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用于</w:t>
                            </w:r>
                            <w:proofErr w:type="gramStart"/>
                            <w:r w:rsidRPr="00124A07"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微信端</w:t>
                            </w:r>
                            <w:proofErr w:type="gramEnd"/>
                            <w:r w:rsidRPr="00124A07"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，适用对象：医院老年人。医院发布笑话，用户浏览。并且用户签到至一定天数，就会送优惠券</w:t>
                            </w:r>
                          </w:p>
                          <w:p w:rsidR="0071311F" w:rsidRDefault="0071311F" w:rsidP="0071311F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责任描述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 w:rsidR="0071311F" w:rsidRDefault="00124A07" w:rsidP="0071311F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 w:rsidRPr="00124A07"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前后端编程，</w:t>
                            </w:r>
                            <w:r w:rsidRPr="00124A07"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WAP端嵌入</w:t>
                            </w:r>
                            <w:proofErr w:type="gramStart"/>
                            <w:r w:rsidRPr="00124A07"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微信公众号</w:t>
                            </w:r>
                            <w:proofErr w:type="gramEnd"/>
                          </w:p>
                          <w:p w:rsidR="0071311F" w:rsidRDefault="0071311F" w:rsidP="0071311F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技能使用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 w:rsidR="0071311F" w:rsidRDefault="0071311F" w:rsidP="0071311F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前端：</w:t>
                            </w:r>
                            <w:proofErr w:type="spellStart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Div+Css</w:t>
                            </w:r>
                            <w:proofErr w:type="spellEnd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、Css3、JavaScript、</w:t>
                            </w:r>
                            <w:proofErr w:type="spellStart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Jquery</w:t>
                            </w:r>
                            <w:proofErr w:type="spellEnd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、Ajax等</w:t>
                            </w:r>
                          </w:p>
                          <w:p w:rsidR="0071311F" w:rsidRDefault="0071311F" w:rsidP="0071311F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后端+数据库：</w:t>
                            </w:r>
                            <w:proofErr w:type="spellStart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PHP+MySql</w:t>
                            </w:r>
                            <w:proofErr w:type="spellEnd"/>
                          </w:p>
                          <w:p w:rsidR="0071311F" w:rsidRDefault="0071311F" w:rsidP="0071311F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</w:p>
                          <w:p w:rsidR="00124A07" w:rsidRDefault="00124A07" w:rsidP="00124A07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262626"/>
                                <w:kern w:val="2"/>
                              </w:rPr>
                              <w:t>满满小说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262626"/>
                                <w:kern w:val="2"/>
                              </w:rPr>
                              <w:t>（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>上海藤浦网络科技有限公司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262626"/>
                                <w:kern w:val="2"/>
                              </w:rPr>
                              <w:t>）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微软雅黑 Light" w:eastAsia="微软雅黑 Light" w:hAnsi="微软雅黑 Light" w:cs="Times New Roman"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 Light" w:eastAsia="微软雅黑 Light" w:hAnsi="微软雅黑 Light" w:cs="Times New Roman"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 Light" w:eastAsia="微软雅黑 Light" w:hAnsi="微软雅黑 Light" w:cs="Times New Roman"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 Light" w:eastAsia="微软雅黑 Light" w:hAnsi="微软雅黑 Light" w:cs="Times New Roman"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ab/>
                            </w:r>
                            <w:r w:rsidR="008507C0">
                              <w:rPr>
                                <w:rFonts w:ascii="微软雅黑 Light" w:eastAsia="微软雅黑 Light" w:hAnsi="微软雅黑 Light" w:cs="Times New Roman"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201</w:t>
                            </w:r>
                            <w:r w:rsidR="008507C0"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7.11</w:t>
                            </w:r>
                            <w:r w:rsidR="008507C0"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--201</w:t>
                            </w:r>
                            <w:r w:rsidR="008507C0"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7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.</w:t>
                            </w:r>
                            <w:r w:rsidR="008507C0"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2</w:t>
                            </w:r>
                          </w:p>
                          <w:p w:rsidR="00124A07" w:rsidRDefault="00124A07" w:rsidP="00124A07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项目描述：</w:t>
                            </w:r>
                          </w:p>
                          <w:p w:rsidR="00124A07" w:rsidRDefault="008507C0" w:rsidP="00124A07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小说阅读网站，主要用于推广app，网站小说限制阅读引流到App</w:t>
                            </w:r>
                          </w:p>
                          <w:p w:rsidR="00124A07" w:rsidRDefault="00124A07" w:rsidP="00124A07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责任描述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 w:rsidR="00124A07" w:rsidRDefault="008507C0" w:rsidP="00124A07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前端PC</w:t>
                            </w:r>
                            <w:r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+WAP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页面编写，后端小说发布平台编写</w:t>
                            </w:r>
                          </w:p>
                          <w:p w:rsidR="00124A07" w:rsidRDefault="00124A07" w:rsidP="00124A07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技能使用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 w:rsidR="00124A07" w:rsidRDefault="00124A07" w:rsidP="00124A07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前端：</w:t>
                            </w:r>
                            <w:proofErr w:type="spellStart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Div+Css</w:t>
                            </w:r>
                            <w:proofErr w:type="spellEnd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、Css3、JavaScript、</w:t>
                            </w:r>
                            <w:proofErr w:type="spellStart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Jquery</w:t>
                            </w:r>
                            <w:proofErr w:type="spellEnd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、Ajax等</w:t>
                            </w:r>
                          </w:p>
                          <w:p w:rsidR="00124A07" w:rsidRDefault="00124A07" w:rsidP="00124A07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后端+数据库：</w:t>
                            </w:r>
                            <w:proofErr w:type="spellStart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PHP+MySql</w:t>
                            </w:r>
                            <w:proofErr w:type="spellEnd"/>
                          </w:p>
                          <w:p w:rsidR="00124A07" w:rsidRDefault="00124A07" w:rsidP="0071311F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</w:p>
                          <w:p w:rsidR="0071311F" w:rsidRPr="0071311F" w:rsidRDefault="0071311F" w:rsidP="0071311F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</w:pPr>
                          </w:p>
                          <w:bookmarkEnd w:id="0"/>
                          <w:p w:rsidR="0071311F" w:rsidRPr="00B434BF" w:rsidRDefault="0071311F" w:rsidP="0071311F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DF956" id="_x0000_s1037" type="#_x0000_t202" style="position:absolute;left:0;text-align:left;margin-left:28.15pt;margin-top:9.25pt;width:534.05pt;height:622.35pt;z-index:25247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" filled="f" stroked="f">
                <v:textbox>
                  <w:txbxContent>
                    <w:p w:rsidR="008507C0" w:rsidRDefault="008507C0" w:rsidP="008507C0">
                      <w:pPr>
                        <w:pStyle w:val="a3"/>
                        <w:spacing w:before="0" w:beforeAutospacing="0" w:after="0" w:afterAutospacing="0"/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proofErr w:type="gramStart"/>
                      <w:r w:rsidRPr="0071311F"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262626"/>
                          <w:kern w:val="2"/>
                        </w:rPr>
                        <w:t>易企优</w:t>
                      </w:r>
                      <w:r w:rsidRPr="00B434BF"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262626"/>
                          <w:kern w:val="2"/>
                        </w:rPr>
                        <w:t>官网</w:t>
                      </w:r>
                      <w:proofErr w:type="gramEnd"/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262626"/>
                          <w:kern w:val="2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262626"/>
                          <w:kern w:val="2"/>
                        </w:rPr>
                        <w:t>（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262626"/>
                          <w:kern w:val="2"/>
                          <w:sz w:val="21"/>
                          <w:szCs w:val="21"/>
                        </w:rPr>
                        <w:t>上海藤浦网络科技有限公司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262626"/>
                          <w:kern w:val="2"/>
                        </w:rPr>
                        <w:t>）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262626"/>
                          <w:kern w:val="2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color w:val="262626"/>
                          <w:kern w:val="2"/>
                          <w:sz w:val="21"/>
                          <w:szCs w:val="21"/>
                        </w:rPr>
                        <w:t xml:space="preserve">                   </w:t>
                      </w:r>
                      <w:r>
                        <w:rPr>
                          <w:rFonts w:ascii="微软雅黑 Light" w:eastAsia="微软雅黑 Light" w:hAnsi="微软雅黑 Light" w:cs="Times New Roman"/>
                          <w:color w:val="262626"/>
                          <w:kern w:val="2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 Light" w:eastAsia="微软雅黑 Light" w:hAnsi="微软雅黑 Light" w:cs="Times New Roman"/>
                          <w:color w:val="262626"/>
                          <w:kern w:val="2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 Light" w:eastAsia="微软雅黑 Light" w:hAnsi="微软雅黑 Light" w:cs="Times New Roman"/>
                          <w:color w:val="262626"/>
                          <w:kern w:val="2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 Light" w:eastAsia="微软雅黑 Light" w:hAnsi="微软雅黑 Light" w:cs="Times New Roman"/>
                          <w:color w:val="262626"/>
                          <w:kern w:val="2"/>
                          <w:sz w:val="21"/>
                          <w:szCs w:val="21"/>
                        </w:rPr>
                        <w:tab/>
                        <w:t xml:space="preserve">     </w:t>
                      </w:r>
                      <w:bookmarkStart w:id="1" w:name="_GoBack"/>
                      <w:r>
                        <w:rPr>
                          <w:rFonts w:ascii="微软雅黑 Light" w:eastAsia="微软雅黑 Light" w:hAnsi="微软雅黑 Light" w:cs="Times New Roman"/>
                          <w:color w:val="262626"/>
                          <w:kern w:val="2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2018.0</w:t>
                      </w:r>
                      <w:r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--2018.0</w:t>
                      </w:r>
                      <w:r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  <w:t>2</w:t>
                      </w:r>
                    </w:p>
                    <w:p w:rsidR="008507C0" w:rsidRDefault="008507C0" w:rsidP="008507C0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b/>
                          <w:bCs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000000"/>
                          <w:kern w:val="2"/>
                          <w:sz w:val="21"/>
                          <w:szCs w:val="21"/>
                        </w:rPr>
                        <w:t>功能模块：</w:t>
                      </w:r>
                    </w:p>
                    <w:p w:rsidR="008507C0" w:rsidRPr="00B434BF" w:rsidRDefault="008507C0" w:rsidP="008507C0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r w:rsidRPr="00B434BF"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  <w:t>本公司的优化系统官网，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案例发布，</w:t>
                      </w:r>
                      <w:r w:rsidRPr="00B434BF"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  <w:t>以及优化关键词价格查询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（对接第三方接口）</w:t>
                      </w:r>
                    </w:p>
                    <w:p w:rsidR="008507C0" w:rsidRDefault="008507C0" w:rsidP="008507C0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000000"/>
                          <w:kern w:val="2"/>
                          <w:sz w:val="21"/>
                          <w:szCs w:val="21"/>
                        </w:rPr>
                        <w:t>责任描述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：</w:t>
                      </w:r>
                    </w:p>
                    <w:p w:rsidR="008507C0" w:rsidRDefault="008507C0" w:rsidP="008507C0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前端响应式页面编写、后台程序搭建</w:t>
                      </w:r>
                    </w:p>
                    <w:p w:rsidR="008507C0" w:rsidRDefault="008507C0" w:rsidP="008507C0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000000"/>
                          <w:kern w:val="2"/>
                          <w:sz w:val="21"/>
                          <w:szCs w:val="21"/>
                        </w:rPr>
                        <w:t>技能使用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：</w:t>
                      </w:r>
                    </w:p>
                    <w:p w:rsidR="008507C0" w:rsidRDefault="008507C0" w:rsidP="008507C0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前端：</w:t>
                      </w:r>
                      <w:proofErr w:type="spellStart"/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Div+Css</w:t>
                      </w:r>
                      <w:proofErr w:type="spellEnd"/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、Css3、JavaScript、</w:t>
                      </w:r>
                      <w:proofErr w:type="spellStart"/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Jquery</w:t>
                      </w:r>
                      <w:proofErr w:type="spellEnd"/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、Ajax等</w:t>
                      </w:r>
                    </w:p>
                    <w:p w:rsidR="008507C0" w:rsidRDefault="008507C0" w:rsidP="008507C0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后端+数据库：</w:t>
                      </w:r>
                      <w:proofErr w:type="spellStart"/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PHP+MySql</w:t>
                      </w:r>
                      <w:proofErr w:type="spellEnd"/>
                    </w:p>
                    <w:p w:rsidR="008507C0" w:rsidRDefault="008507C0" w:rsidP="008507C0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414141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第三方</w:t>
                      </w:r>
                      <w:r w:rsidRPr="00D51213"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关键词价格查询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接口调用。</w:t>
                      </w:r>
                    </w:p>
                    <w:p w:rsidR="008507C0" w:rsidRPr="008507C0" w:rsidRDefault="008507C0" w:rsidP="0071311F">
                      <w:pPr>
                        <w:pStyle w:val="a3"/>
                        <w:spacing w:before="0" w:beforeAutospacing="0" w:after="0" w:afterAutospacing="0"/>
                        <w:rPr>
                          <w:rFonts w:ascii="微软雅黑 Light" w:eastAsia="微软雅黑 Light" w:hAnsi="微软雅黑 Light" w:cs="Times New Roman"/>
                          <w:b/>
                          <w:bCs/>
                          <w:color w:val="262626"/>
                          <w:kern w:val="2"/>
                        </w:rPr>
                      </w:pPr>
                    </w:p>
                    <w:p w:rsidR="0071311F" w:rsidRDefault="007508FC" w:rsidP="0071311F">
                      <w:pPr>
                        <w:pStyle w:val="a3"/>
                        <w:spacing w:before="0" w:beforeAutospacing="0" w:after="0" w:afterAutospacing="0"/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r w:rsidRPr="007508FC"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262626"/>
                          <w:kern w:val="2"/>
                        </w:rPr>
                        <w:t>快乐康复</w:t>
                      </w:r>
                      <w:r w:rsidR="0071311F"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262626"/>
                          <w:kern w:val="2"/>
                        </w:rPr>
                        <w:t>（</w:t>
                      </w:r>
                      <w:r w:rsidR="0071311F"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262626"/>
                          <w:kern w:val="2"/>
                          <w:sz w:val="21"/>
                          <w:szCs w:val="21"/>
                        </w:rPr>
                        <w:t>上海藤浦网络科技有限公司</w:t>
                      </w:r>
                      <w:r w:rsidR="0071311F"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262626"/>
                          <w:kern w:val="2"/>
                        </w:rPr>
                        <w:t>）</w:t>
                      </w:r>
                      <w:r w:rsidR="0071311F"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262626"/>
                          <w:kern w:val="2"/>
                          <w:sz w:val="21"/>
                          <w:szCs w:val="21"/>
                        </w:rPr>
                        <w:t xml:space="preserve"> </w:t>
                      </w:r>
                      <w:r w:rsidR="0071311F">
                        <w:rPr>
                          <w:rFonts w:ascii="微软雅黑 Light" w:eastAsia="微软雅黑 Light" w:hAnsi="微软雅黑 Light" w:cs="Times New Roman" w:hint="eastAsia"/>
                          <w:color w:val="262626"/>
                          <w:kern w:val="2"/>
                          <w:sz w:val="21"/>
                          <w:szCs w:val="21"/>
                        </w:rPr>
                        <w:t xml:space="preserve">                   </w:t>
                      </w:r>
                      <w:r w:rsidR="0071311F">
                        <w:rPr>
                          <w:rFonts w:ascii="微软雅黑 Light" w:eastAsia="微软雅黑 Light" w:hAnsi="微软雅黑 Light" w:cs="Times New Roman"/>
                          <w:color w:val="262626"/>
                          <w:kern w:val="2"/>
                          <w:sz w:val="21"/>
                          <w:szCs w:val="21"/>
                        </w:rPr>
                        <w:tab/>
                      </w:r>
                      <w:r w:rsidR="0071311F">
                        <w:rPr>
                          <w:rFonts w:ascii="微软雅黑 Light" w:eastAsia="微软雅黑 Light" w:hAnsi="微软雅黑 Light" w:cs="Times New Roman"/>
                          <w:color w:val="262626"/>
                          <w:kern w:val="2"/>
                          <w:sz w:val="21"/>
                          <w:szCs w:val="21"/>
                        </w:rPr>
                        <w:tab/>
                      </w:r>
                      <w:r w:rsidR="0071311F">
                        <w:rPr>
                          <w:rFonts w:ascii="微软雅黑 Light" w:eastAsia="微软雅黑 Light" w:hAnsi="微软雅黑 Light" w:cs="Times New Roman"/>
                          <w:color w:val="262626"/>
                          <w:kern w:val="2"/>
                          <w:sz w:val="21"/>
                          <w:szCs w:val="21"/>
                        </w:rPr>
                        <w:tab/>
                      </w:r>
                      <w:r w:rsidR="0071311F">
                        <w:rPr>
                          <w:rFonts w:ascii="微软雅黑 Light" w:eastAsia="微软雅黑 Light" w:hAnsi="微软雅黑 Light" w:cs="Times New Roman"/>
                          <w:color w:val="262626"/>
                          <w:kern w:val="2"/>
                          <w:sz w:val="21"/>
                          <w:szCs w:val="21"/>
                        </w:rPr>
                        <w:tab/>
                      </w:r>
                      <w:r w:rsidR="00E0282D">
                        <w:rPr>
                          <w:rFonts w:ascii="微软雅黑 Light" w:eastAsia="微软雅黑 Light" w:hAnsi="微软雅黑 Light" w:cs="Times New Roman"/>
                          <w:color w:val="262626"/>
                          <w:kern w:val="2"/>
                          <w:sz w:val="21"/>
                          <w:szCs w:val="21"/>
                        </w:rPr>
                        <w:t xml:space="preserve">           </w:t>
                      </w:r>
                      <w:r w:rsidR="008507C0">
                        <w:rPr>
                          <w:rFonts w:ascii="微软雅黑 Light" w:eastAsia="微软雅黑 Light" w:hAnsi="微软雅黑 Light" w:cs="Times New Roman"/>
                          <w:color w:val="262626"/>
                          <w:kern w:val="2"/>
                          <w:sz w:val="21"/>
                          <w:szCs w:val="21"/>
                        </w:rPr>
                        <w:t xml:space="preserve"> </w:t>
                      </w:r>
                      <w:r w:rsidR="0071311F"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201</w:t>
                      </w:r>
                      <w:r w:rsidR="00E0282D"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  <w:t>7</w:t>
                      </w:r>
                      <w:r w:rsidR="0071311F"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.</w:t>
                      </w:r>
                      <w:r w:rsidR="00E0282D"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  <w:t>12</w:t>
                      </w:r>
                      <w:r w:rsidR="0071311F"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--201</w:t>
                      </w:r>
                      <w:r w:rsidR="00E0282D"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  <w:t>8</w:t>
                      </w:r>
                      <w:r w:rsidR="0071311F"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.</w:t>
                      </w:r>
                      <w:r w:rsidR="00E0282D"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  <w:t>01</w:t>
                      </w:r>
                    </w:p>
                    <w:p w:rsidR="0071311F" w:rsidRDefault="00124A07" w:rsidP="0071311F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b/>
                          <w:bCs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000000"/>
                          <w:kern w:val="2"/>
                          <w:sz w:val="21"/>
                          <w:szCs w:val="21"/>
                        </w:rPr>
                        <w:t>项目描述</w:t>
                      </w:r>
                      <w:r w:rsidR="0071311F"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000000"/>
                          <w:kern w:val="2"/>
                          <w:sz w:val="21"/>
                          <w:szCs w:val="21"/>
                        </w:rPr>
                        <w:t>：</w:t>
                      </w:r>
                    </w:p>
                    <w:p w:rsidR="00124A07" w:rsidRDefault="00124A07" w:rsidP="0071311F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r w:rsidRPr="00124A07"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用于</w:t>
                      </w:r>
                      <w:proofErr w:type="gramStart"/>
                      <w:r w:rsidRPr="00124A07"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微信端</w:t>
                      </w:r>
                      <w:proofErr w:type="gramEnd"/>
                      <w:r w:rsidRPr="00124A07"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，适用对象：医院老年人。医院发布笑话，用户浏览。并且用户签到至一定天数，就会送优惠券</w:t>
                      </w:r>
                    </w:p>
                    <w:p w:rsidR="0071311F" w:rsidRDefault="0071311F" w:rsidP="0071311F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000000"/>
                          <w:kern w:val="2"/>
                          <w:sz w:val="21"/>
                          <w:szCs w:val="21"/>
                        </w:rPr>
                        <w:t>责任描述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：</w:t>
                      </w:r>
                    </w:p>
                    <w:p w:rsidR="0071311F" w:rsidRDefault="00124A07" w:rsidP="0071311F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r w:rsidRPr="00124A07"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前后端编程，</w:t>
                      </w:r>
                      <w:r w:rsidRPr="00124A07"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  <w:t>WAP端嵌入</w:t>
                      </w:r>
                      <w:proofErr w:type="gramStart"/>
                      <w:r w:rsidRPr="00124A07"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  <w:t>微信公众号</w:t>
                      </w:r>
                      <w:proofErr w:type="gramEnd"/>
                    </w:p>
                    <w:p w:rsidR="0071311F" w:rsidRDefault="0071311F" w:rsidP="0071311F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000000"/>
                          <w:kern w:val="2"/>
                          <w:sz w:val="21"/>
                          <w:szCs w:val="21"/>
                        </w:rPr>
                        <w:t>技能使用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：</w:t>
                      </w:r>
                    </w:p>
                    <w:p w:rsidR="0071311F" w:rsidRDefault="0071311F" w:rsidP="0071311F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前端：</w:t>
                      </w:r>
                      <w:proofErr w:type="spellStart"/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Div+Css</w:t>
                      </w:r>
                      <w:proofErr w:type="spellEnd"/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、Css3、JavaScript、</w:t>
                      </w:r>
                      <w:proofErr w:type="spellStart"/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Jquery</w:t>
                      </w:r>
                      <w:proofErr w:type="spellEnd"/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、Ajax等</w:t>
                      </w:r>
                    </w:p>
                    <w:p w:rsidR="0071311F" w:rsidRDefault="0071311F" w:rsidP="0071311F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后端+数据库：</w:t>
                      </w:r>
                      <w:proofErr w:type="spellStart"/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PHP+MySql</w:t>
                      </w:r>
                      <w:proofErr w:type="spellEnd"/>
                    </w:p>
                    <w:p w:rsidR="0071311F" w:rsidRDefault="0071311F" w:rsidP="0071311F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</w:pPr>
                    </w:p>
                    <w:p w:rsidR="00124A07" w:rsidRDefault="00124A07" w:rsidP="00124A07">
                      <w:pPr>
                        <w:pStyle w:val="a3"/>
                        <w:spacing w:before="0" w:beforeAutospacing="0" w:after="0" w:afterAutospacing="0"/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262626"/>
                          <w:kern w:val="2"/>
                        </w:rPr>
                        <w:t>满满小说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262626"/>
                          <w:kern w:val="2"/>
                        </w:rPr>
                        <w:t>（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262626"/>
                          <w:kern w:val="2"/>
                          <w:sz w:val="21"/>
                          <w:szCs w:val="21"/>
                        </w:rPr>
                        <w:t>上海藤浦网络科技有限公司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262626"/>
                          <w:kern w:val="2"/>
                        </w:rPr>
                        <w:t>）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262626"/>
                          <w:kern w:val="2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color w:val="262626"/>
                          <w:kern w:val="2"/>
                          <w:sz w:val="21"/>
                          <w:szCs w:val="21"/>
                        </w:rPr>
                        <w:t xml:space="preserve">                   </w:t>
                      </w:r>
                      <w:r>
                        <w:rPr>
                          <w:rFonts w:ascii="微软雅黑 Light" w:eastAsia="微软雅黑 Light" w:hAnsi="微软雅黑 Light" w:cs="Times New Roman"/>
                          <w:color w:val="262626"/>
                          <w:kern w:val="2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 Light" w:eastAsia="微软雅黑 Light" w:hAnsi="微软雅黑 Light" w:cs="Times New Roman"/>
                          <w:color w:val="262626"/>
                          <w:kern w:val="2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 Light" w:eastAsia="微软雅黑 Light" w:hAnsi="微软雅黑 Light" w:cs="Times New Roman"/>
                          <w:color w:val="262626"/>
                          <w:kern w:val="2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 Light" w:eastAsia="微软雅黑 Light" w:hAnsi="微软雅黑 Light" w:cs="Times New Roman"/>
                          <w:color w:val="262626"/>
                          <w:kern w:val="2"/>
                          <w:sz w:val="21"/>
                          <w:szCs w:val="21"/>
                        </w:rPr>
                        <w:tab/>
                      </w:r>
                      <w:r w:rsidR="008507C0">
                        <w:rPr>
                          <w:rFonts w:ascii="微软雅黑 Light" w:eastAsia="微软雅黑 Light" w:hAnsi="微软雅黑 Light" w:cs="Times New Roman"/>
                          <w:color w:val="262626"/>
                          <w:kern w:val="2"/>
                          <w:sz w:val="21"/>
                          <w:szCs w:val="21"/>
                        </w:rPr>
                        <w:t xml:space="preserve">            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201</w:t>
                      </w:r>
                      <w:r w:rsidR="008507C0"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  <w:t>7.11</w:t>
                      </w:r>
                      <w:r w:rsidR="008507C0"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--201</w:t>
                      </w:r>
                      <w:r w:rsidR="008507C0"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  <w:t>7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.</w:t>
                      </w:r>
                      <w:r w:rsidR="008507C0"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  <w:t>2</w:t>
                      </w:r>
                    </w:p>
                    <w:p w:rsidR="00124A07" w:rsidRDefault="00124A07" w:rsidP="00124A07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b/>
                          <w:bCs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000000"/>
                          <w:kern w:val="2"/>
                          <w:sz w:val="21"/>
                          <w:szCs w:val="21"/>
                        </w:rPr>
                        <w:t>项目描述：</w:t>
                      </w:r>
                    </w:p>
                    <w:p w:rsidR="00124A07" w:rsidRDefault="008507C0" w:rsidP="00124A07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小说阅读网站，主要用于推广app，网站小说限制阅读引流到App</w:t>
                      </w:r>
                    </w:p>
                    <w:p w:rsidR="00124A07" w:rsidRDefault="00124A07" w:rsidP="00124A07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000000"/>
                          <w:kern w:val="2"/>
                          <w:sz w:val="21"/>
                          <w:szCs w:val="21"/>
                        </w:rPr>
                        <w:t>责任描述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：</w:t>
                      </w:r>
                    </w:p>
                    <w:p w:rsidR="00124A07" w:rsidRDefault="008507C0" w:rsidP="00124A07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前端PC</w:t>
                      </w:r>
                      <w:r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  <w:t>+WAP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页面编写，后端小说发布平台编写</w:t>
                      </w:r>
                    </w:p>
                    <w:p w:rsidR="00124A07" w:rsidRDefault="00124A07" w:rsidP="00124A07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000000"/>
                          <w:kern w:val="2"/>
                          <w:sz w:val="21"/>
                          <w:szCs w:val="21"/>
                        </w:rPr>
                        <w:t>技能使用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：</w:t>
                      </w:r>
                    </w:p>
                    <w:p w:rsidR="00124A07" w:rsidRDefault="00124A07" w:rsidP="00124A07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前端：</w:t>
                      </w:r>
                      <w:proofErr w:type="spellStart"/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Div+Css</w:t>
                      </w:r>
                      <w:proofErr w:type="spellEnd"/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、Css3、JavaScript、</w:t>
                      </w:r>
                      <w:proofErr w:type="spellStart"/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Jquery</w:t>
                      </w:r>
                      <w:proofErr w:type="spellEnd"/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、Ajax等</w:t>
                      </w:r>
                    </w:p>
                    <w:p w:rsidR="00124A07" w:rsidRDefault="00124A07" w:rsidP="00124A07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后端+数据库：</w:t>
                      </w:r>
                      <w:proofErr w:type="spellStart"/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PHP+MySql</w:t>
                      </w:r>
                      <w:proofErr w:type="spellEnd"/>
                    </w:p>
                    <w:p w:rsidR="00124A07" w:rsidRDefault="00124A07" w:rsidP="0071311F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</w:pPr>
                    </w:p>
                    <w:p w:rsidR="0071311F" w:rsidRPr="0071311F" w:rsidRDefault="0071311F" w:rsidP="0071311F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</w:pPr>
                    </w:p>
                    <w:bookmarkEnd w:id="1"/>
                    <w:p w:rsidR="0071311F" w:rsidRPr="00B434BF" w:rsidRDefault="0071311F" w:rsidP="0071311F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434BF" w:rsidRPr="0071311F" w:rsidRDefault="008507C0" w:rsidP="004A0AF6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141632" behindDoc="0" locked="0" layoutInCell="1" allowOverlap="1" wp14:anchorId="40C30F08" wp14:editId="1624746F">
                <wp:simplePos x="0" y="0"/>
                <wp:positionH relativeFrom="column">
                  <wp:posOffset>454025</wp:posOffset>
                </wp:positionH>
                <wp:positionV relativeFrom="paragraph">
                  <wp:posOffset>7355205</wp:posOffset>
                </wp:positionV>
                <wp:extent cx="6591300" cy="300990"/>
                <wp:effectExtent l="0" t="0" r="0" b="381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3009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12AB9" id="矩形 47" o:spid="_x0000_s1026" style="position:absolute;left:0;text-align:left;margin-left:35.75pt;margin-top:579.15pt;width:519pt;height:23.7pt;z-index:251141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" fillcolor="#f2f2f2" stroked="f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EF18DF5" wp14:editId="33DFA0A2">
                <wp:simplePos x="0" y="0"/>
                <wp:positionH relativeFrom="column">
                  <wp:posOffset>497840</wp:posOffset>
                </wp:positionH>
                <wp:positionV relativeFrom="paragraph">
                  <wp:posOffset>7357745</wp:posOffset>
                </wp:positionV>
                <wp:extent cx="949325" cy="329565"/>
                <wp:effectExtent l="0" t="0" r="0" b="0"/>
                <wp:wrapNone/>
                <wp:docPr id="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9325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 w:rsidR="004A0AF6" w:rsidRDefault="004A0AF6" w:rsidP="004A0AF6">
                            <w:pPr>
                              <w:pStyle w:val="a3"/>
                              <w:spacing w:before="0" w:beforeAutospacing="0" w:after="0" w:afterAutospacing="0" w:line="360" w:lineRule="exact"/>
                              <w:jc w:val="distribute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262626"/>
                                <w:kern w:val="2"/>
                                <w:sz w:val="26"/>
                                <w:szCs w:val="26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18DF5" id="_x0000_s1038" type="#_x0000_t202" style="position:absolute;left:0;text-align:left;margin-left:39.2pt;margin-top:579.35pt;width:74.75pt;height:25.95pt;z-index:251674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" filled="f" stroked="f">
                <v:textbox style="mso-fit-shape-to-text:t">
                  <w:txbxContent>
                    <w:p w:rsidR="004A0AF6" w:rsidRDefault="004A0AF6" w:rsidP="004A0AF6">
                      <w:pPr>
                        <w:pStyle w:val="a3"/>
                        <w:spacing w:before="0" w:beforeAutospacing="0" w:after="0" w:afterAutospacing="0" w:line="360" w:lineRule="exact"/>
                        <w:jc w:val="distribute"/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262626"/>
                          <w:kern w:val="2"/>
                          <w:sz w:val="26"/>
                          <w:szCs w:val="26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472832" behindDoc="0" locked="0" layoutInCell="1" allowOverlap="1" wp14:anchorId="193B997E" wp14:editId="1E7C3B09">
                <wp:simplePos x="0" y="0"/>
                <wp:positionH relativeFrom="column">
                  <wp:posOffset>347345</wp:posOffset>
                </wp:positionH>
                <wp:positionV relativeFrom="paragraph">
                  <wp:posOffset>7694930</wp:posOffset>
                </wp:positionV>
                <wp:extent cx="6782435" cy="786765"/>
                <wp:effectExtent l="0" t="0" r="0" b="0"/>
                <wp:wrapNone/>
                <wp:docPr id="7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2435" cy="786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 w:rsidR="004A0AF6" w:rsidRDefault="004A0AF6" w:rsidP="004A0AF6">
                            <w:pPr>
                              <w:rPr>
                                <w:rFonts w:ascii="微软雅黑 Light" w:eastAsia="微软雅黑 Light" w:hAnsi="微软雅黑 Light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hint="eastAsia"/>
                                <w:color w:val="414141"/>
                                <w:szCs w:val="21"/>
                              </w:rPr>
                              <w:t>生活上，诚实守信，积极乐观。 工作上，勤奋认真，敢于创新。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B997E" id="_x0000_s1039" type="#_x0000_t202" style="position:absolute;left:0;text-align:left;margin-left:27.35pt;margin-top:605.9pt;width:534.05pt;height:61.95pt;z-index:252472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" filled="f" stroked="f">
                <v:textbox style="mso-fit-shape-to-text:t">
                  <w:txbxContent>
                    <w:p w:rsidR="004A0AF6" w:rsidRDefault="004A0AF6" w:rsidP="004A0AF6">
                      <w:pPr>
                        <w:rPr>
                          <w:rFonts w:ascii="微软雅黑 Light" w:eastAsia="微软雅黑 Light" w:hAnsi="微软雅黑 Light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hint="eastAsia"/>
                          <w:color w:val="414141"/>
                          <w:szCs w:val="21"/>
                        </w:rPr>
                        <w:t>生活上，诚实守信，积极乐观。 工作上，勤奋认真，敢于创新。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405824" behindDoc="0" locked="0" layoutInCell="1" allowOverlap="1" wp14:anchorId="49AA2040" wp14:editId="1EA41EBA">
                <wp:simplePos x="0" y="0"/>
                <wp:positionH relativeFrom="column">
                  <wp:posOffset>6744335</wp:posOffset>
                </wp:positionH>
                <wp:positionV relativeFrom="paragraph">
                  <wp:posOffset>7366000</wp:posOffset>
                </wp:positionV>
                <wp:extent cx="300990" cy="300990"/>
                <wp:effectExtent l="0" t="0" r="3810" b="381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1D03D" id="矩形 37" o:spid="_x0000_s1026" style="position:absolute;left:0;text-align:left;margin-left:531.05pt;margin-top:580pt;width:23.7pt;height:23.7pt;z-index:25140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" fillcolor="#262626" stroked="f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40352" behindDoc="0" locked="0" layoutInCell="1" allowOverlap="1" wp14:anchorId="569C6105" wp14:editId="4842E724">
                <wp:simplePos x="0" y="0"/>
                <wp:positionH relativeFrom="column">
                  <wp:posOffset>6805295</wp:posOffset>
                </wp:positionH>
                <wp:positionV relativeFrom="paragraph">
                  <wp:posOffset>7430135</wp:posOffset>
                </wp:positionV>
                <wp:extent cx="151130" cy="193040"/>
                <wp:effectExtent l="0" t="0" r="1270" b="0"/>
                <wp:wrapNone/>
                <wp:docPr id="32" name="male_457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51130" cy="193040"/>
                        </a:xfrm>
                        <a:custGeom>
                          <a:avLst/>
                          <a:gdLst>
                            <a:gd name="connsiteX0" fmla="*/ 118658 w 474552"/>
                            <a:gd name="connsiteY0" fmla="*/ 330881 h 607286"/>
                            <a:gd name="connsiteX1" fmla="*/ 128808 w 474552"/>
                            <a:gd name="connsiteY1" fmla="*/ 330881 h 607286"/>
                            <a:gd name="connsiteX2" fmla="*/ 138880 w 474552"/>
                            <a:gd name="connsiteY2" fmla="*/ 340467 h 607286"/>
                            <a:gd name="connsiteX3" fmla="*/ 237315 w 474552"/>
                            <a:gd name="connsiteY3" fmla="*/ 429642 h 607286"/>
                            <a:gd name="connsiteX4" fmla="*/ 335672 w 474552"/>
                            <a:gd name="connsiteY4" fmla="*/ 340467 h 607286"/>
                            <a:gd name="connsiteX5" fmla="*/ 345823 w 474552"/>
                            <a:gd name="connsiteY5" fmla="*/ 330881 h 607286"/>
                            <a:gd name="connsiteX6" fmla="*/ 355973 w 474552"/>
                            <a:gd name="connsiteY6" fmla="*/ 330881 h 607286"/>
                            <a:gd name="connsiteX7" fmla="*/ 474552 w 474552"/>
                            <a:gd name="connsiteY7" fmla="*/ 449363 h 607286"/>
                            <a:gd name="connsiteX8" fmla="*/ 474552 w 474552"/>
                            <a:gd name="connsiteY8" fmla="*/ 567845 h 607286"/>
                            <a:gd name="connsiteX9" fmla="*/ 435052 w 474552"/>
                            <a:gd name="connsiteY9" fmla="*/ 607286 h 607286"/>
                            <a:gd name="connsiteX10" fmla="*/ 39579 w 474552"/>
                            <a:gd name="connsiteY10" fmla="*/ 607286 h 607286"/>
                            <a:gd name="connsiteX11" fmla="*/ 0 w 474552"/>
                            <a:gd name="connsiteY11" fmla="*/ 567845 h 607286"/>
                            <a:gd name="connsiteX12" fmla="*/ 0 w 474552"/>
                            <a:gd name="connsiteY12" fmla="*/ 449363 h 607286"/>
                            <a:gd name="connsiteX13" fmla="*/ 118658 w 474552"/>
                            <a:gd name="connsiteY13" fmla="*/ 330881 h 607286"/>
                            <a:gd name="connsiteX14" fmla="*/ 315130 w 474552"/>
                            <a:gd name="connsiteY14" fmla="*/ 118095 h 607286"/>
                            <a:gd name="connsiteX15" fmla="*/ 237312 w 474552"/>
                            <a:gd name="connsiteY15" fmla="*/ 162332 h 607286"/>
                            <a:gd name="connsiteX16" fmla="*/ 135653 w 474552"/>
                            <a:gd name="connsiteY16" fmla="*/ 182682 h 607286"/>
                            <a:gd name="connsiteX17" fmla="*/ 237312 w 474552"/>
                            <a:gd name="connsiteY17" fmla="*/ 284120 h 607286"/>
                            <a:gd name="connsiteX18" fmla="*/ 338893 w 474552"/>
                            <a:gd name="connsiteY18" fmla="*/ 182682 h 607286"/>
                            <a:gd name="connsiteX19" fmla="*/ 315130 w 474552"/>
                            <a:gd name="connsiteY19" fmla="*/ 118095 h 607286"/>
                            <a:gd name="connsiteX20" fmla="*/ 237312 w 474552"/>
                            <a:gd name="connsiteY20" fmla="*/ 0 h 607286"/>
                            <a:gd name="connsiteX21" fmla="*/ 379572 w 474552"/>
                            <a:gd name="connsiteY21" fmla="*/ 162332 h 607286"/>
                            <a:gd name="connsiteX22" fmla="*/ 237312 w 474552"/>
                            <a:gd name="connsiteY22" fmla="*/ 324742 h 607286"/>
                            <a:gd name="connsiteX23" fmla="*/ 95052 w 474552"/>
                            <a:gd name="connsiteY23" fmla="*/ 162332 h 607286"/>
                            <a:gd name="connsiteX24" fmla="*/ 237312 w 474552"/>
                            <a:gd name="connsiteY24" fmla="*/ 0 h 6072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</a:cxnLst>
                          <a:rect l="l" t="t" r="r" b="b"/>
                          <a:pathLst>
                            <a:path w="474552" h="607286">
                              <a:moveTo>
                                <a:pt x="118658" y="330881"/>
                              </a:moveTo>
                              <a:lnTo>
                                <a:pt x="128808" y="330881"/>
                              </a:lnTo>
                              <a:cubicBezTo>
                                <a:pt x="134080" y="330881"/>
                                <a:pt x="138329" y="335203"/>
                                <a:pt x="138880" y="340467"/>
                              </a:cubicBezTo>
                              <a:cubicBezTo>
                                <a:pt x="143680" y="390515"/>
                                <a:pt x="185934" y="429642"/>
                                <a:pt x="237315" y="429642"/>
                              </a:cubicBezTo>
                              <a:cubicBezTo>
                                <a:pt x="288618" y="429642"/>
                                <a:pt x="330872" y="390515"/>
                                <a:pt x="335672" y="340467"/>
                              </a:cubicBezTo>
                              <a:cubicBezTo>
                                <a:pt x="336223" y="335203"/>
                                <a:pt x="340472" y="330881"/>
                                <a:pt x="345823" y="330881"/>
                              </a:cubicBezTo>
                              <a:lnTo>
                                <a:pt x="355973" y="330881"/>
                              </a:lnTo>
                              <a:cubicBezTo>
                                <a:pt x="421518" y="330881"/>
                                <a:pt x="474552" y="383915"/>
                                <a:pt x="474552" y="449363"/>
                              </a:cubicBezTo>
                              <a:lnTo>
                                <a:pt x="474552" y="567845"/>
                              </a:lnTo>
                              <a:cubicBezTo>
                                <a:pt x="474552" y="589687"/>
                                <a:pt x="456926" y="607286"/>
                                <a:pt x="435052" y="607286"/>
                              </a:cubicBezTo>
                              <a:lnTo>
                                <a:pt x="39579" y="607286"/>
                              </a:lnTo>
                              <a:cubicBezTo>
                                <a:pt x="17704" y="607286"/>
                                <a:pt x="0" y="589687"/>
                                <a:pt x="0" y="567845"/>
                              </a:cubicBezTo>
                              <a:lnTo>
                                <a:pt x="0" y="449363"/>
                              </a:lnTo>
                              <a:cubicBezTo>
                                <a:pt x="0" y="383915"/>
                                <a:pt x="53113" y="330881"/>
                                <a:pt x="118658" y="330881"/>
                              </a:cubicBezTo>
                              <a:close/>
                              <a:moveTo>
                                <a:pt x="315130" y="118095"/>
                              </a:moveTo>
                              <a:cubicBezTo>
                                <a:pt x="305373" y="143632"/>
                                <a:pt x="274372" y="162332"/>
                                <a:pt x="237312" y="162332"/>
                              </a:cubicBezTo>
                              <a:cubicBezTo>
                                <a:pt x="200173" y="162332"/>
                                <a:pt x="135653" y="158010"/>
                                <a:pt x="135653" y="182682"/>
                              </a:cubicBezTo>
                              <a:cubicBezTo>
                                <a:pt x="135653" y="238705"/>
                                <a:pt x="181132" y="284120"/>
                                <a:pt x="237312" y="284120"/>
                              </a:cubicBezTo>
                              <a:cubicBezTo>
                                <a:pt x="293335" y="284120"/>
                                <a:pt x="338893" y="238705"/>
                                <a:pt x="338893" y="182682"/>
                              </a:cubicBezTo>
                              <a:cubicBezTo>
                                <a:pt x="338893" y="158010"/>
                                <a:pt x="329765" y="135696"/>
                                <a:pt x="315130" y="118095"/>
                              </a:cubicBezTo>
                              <a:close/>
                              <a:moveTo>
                                <a:pt x="237312" y="0"/>
                              </a:moveTo>
                              <a:cubicBezTo>
                                <a:pt x="315838" y="0"/>
                                <a:pt x="379572" y="72680"/>
                                <a:pt x="379572" y="162332"/>
                              </a:cubicBezTo>
                              <a:cubicBezTo>
                                <a:pt x="379572" y="251984"/>
                                <a:pt x="315838" y="324742"/>
                                <a:pt x="237312" y="324742"/>
                              </a:cubicBezTo>
                              <a:cubicBezTo>
                                <a:pt x="158707" y="324742"/>
                                <a:pt x="95052" y="251984"/>
                                <a:pt x="95052" y="162332"/>
                              </a:cubicBezTo>
                              <a:cubicBezTo>
                                <a:pt x="95052" y="72680"/>
                                <a:pt x="158707" y="0"/>
                                <a:pt x="23731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</wps:spPr>
                      <wps:bodyPr wrap="square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F365A" id="male_45735" o:spid="_x0000_s1026" style="position:absolute;left:0;text-align:left;margin-left:535.85pt;margin-top:585.05pt;width:11.9pt;height:15.2pt;z-index:25194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552,607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" path="m118658,330881r10150,c134080,330881,138329,335203,138880,340467v4800,50048,47054,89175,98435,89175c288618,429642,330872,390515,335672,340467v551,-5264,4800,-9586,10151,-9586l355973,330881v65545,,118579,53034,118579,118482l474552,567845v,21842,-17626,39441,-39500,39441l39579,607286c17704,607286,,589687,,567845l,449363c,383915,53113,330881,118658,330881xm315130,118095v-9757,25537,-40758,44237,-77818,44237c200173,162332,135653,158010,135653,182682v,56023,45479,101438,101659,101438c293335,284120,338893,238705,338893,182682v,-24672,-9128,-46986,-23763,-64587xm237312,v78526,,142260,72680,142260,162332c379572,251984,315838,324742,237312,324742v-78605,,-142260,-72758,-142260,-162410c95052,72680,158707,,237312,xe" fillcolor="window" stroked="f">
                <v:path arrowok="t" o:connecttype="custom" o:connectlocs="37789,105178;41021,105178;44229,108225;75577,136572;106901,108225;110134,105178;113366,105178;151130,142840;151130,180503;138550,193040;12605,193040;0,180503;0,142840;37789,105178;100359,37539;75576,51601;43201,58070;75576,90314;107927,58070;100359,37539;75576,0;120882,51601;75576,103227;30271,51601;75576,0" o:connectangles="0,0,0,0,0,0,0,0,0,0,0,0,0,0,0,0,0,0,0,0,0,0,0,0,0"/>
                <o:lock v:ext="edit" aspectratio="t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206592" behindDoc="0" locked="0" layoutInCell="1" allowOverlap="1" wp14:anchorId="1E9B99B0" wp14:editId="5263B826">
                <wp:simplePos x="0" y="0"/>
                <wp:positionH relativeFrom="column">
                  <wp:posOffset>387350</wp:posOffset>
                </wp:positionH>
                <wp:positionV relativeFrom="paragraph">
                  <wp:posOffset>7363745</wp:posOffset>
                </wp:positionV>
                <wp:extent cx="57785" cy="300990"/>
                <wp:effectExtent l="0" t="0" r="0" b="381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" cy="300990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732B0" id="矩形 27" o:spid="_x0000_s1026" style="position:absolute;left:0;text-align:left;margin-left:30.5pt;margin-top:579.8pt;width:4.55pt;height:23.7pt;z-index:252206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" fillcolor="#262626" stroked="f" strokeweight="1pt"/>
            </w:pict>
          </mc:Fallback>
        </mc:AlternateContent>
      </w:r>
      <w:r w:rsidR="00B434BF">
        <w:tab/>
      </w:r>
    </w:p>
    <w:sectPr w:rsidR="00B434BF" w:rsidRPr="0071311F">
      <w:pgSz w:w="11906" w:h="16838"/>
      <w:pgMar w:top="0" w:right="0" w:bottom="0" w:left="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5D672E"/>
    <w:rsid w:val="00124A07"/>
    <w:rsid w:val="001C2E01"/>
    <w:rsid w:val="00294B41"/>
    <w:rsid w:val="00312D83"/>
    <w:rsid w:val="004A0AF6"/>
    <w:rsid w:val="004B06EC"/>
    <w:rsid w:val="0052004C"/>
    <w:rsid w:val="00526FFD"/>
    <w:rsid w:val="005968A4"/>
    <w:rsid w:val="0071311F"/>
    <w:rsid w:val="007508FC"/>
    <w:rsid w:val="00750E62"/>
    <w:rsid w:val="008507C0"/>
    <w:rsid w:val="00875CC5"/>
    <w:rsid w:val="00894AE3"/>
    <w:rsid w:val="009E0B68"/>
    <w:rsid w:val="009E797E"/>
    <w:rsid w:val="009F5409"/>
    <w:rsid w:val="00A3069E"/>
    <w:rsid w:val="00B434BF"/>
    <w:rsid w:val="00B54FDE"/>
    <w:rsid w:val="00B560B1"/>
    <w:rsid w:val="00BD7D81"/>
    <w:rsid w:val="00C242BE"/>
    <w:rsid w:val="00D51213"/>
    <w:rsid w:val="00DA497E"/>
    <w:rsid w:val="00E0282D"/>
    <w:rsid w:val="00E90E65"/>
    <w:rsid w:val="00F61C13"/>
    <w:rsid w:val="00FB4A0D"/>
    <w:rsid w:val="013C59DA"/>
    <w:rsid w:val="03E16DD1"/>
    <w:rsid w:val="04A30610"/>
    <w:rsid w:val="04C1394C"/>
    <w:rsid w:val="089A368F"/>
    <w:rsid w:val="093C6645"/>
    <w:rsid w:val="09BB4E21"/>
    <w:rsid w:val="0B532CA2"/>
    <w:rsid w:val="0D9A2DB0"/>
    <w:rsid w:val="0FA27DAF"/>
    <w:rsid w:val="12256C0C"/>
    <w:rsid w:val="13014B69"/>
    <w:rsid w:val="13C5525F"/>
    <w:rsid w:val="16A917CF"/>
    <w:rsid w:val="171E6C95"/>
    <w:rsid w:val="18675B0C"/>
    <w:rsid w:val="1B182262"/>
    <w:rsid w:val="1B416753"/>
    <w:rsid w:val="1C5C6C54"/>
    <w:rsid w:val="1E730C78"/>
    <w:rsid w:val="1EAA335E"/>
    <w:rsid w:val="20DE07A0"/>
    <w:rsid w:val="24B6594D"/>
    <w:rsid w:val="2CED5872"/>
    <w:rsid w:val="2D4B277D"/>
    <w:rsid w:val="2DF717A3"/>
    <w:rsid w:val="30573682"/>
    <w:rsid w:val="315C5891"/>
    <w:rsid w:val="35EA53D6"/>
    <w:rsid w:val="36BC2F23"/>
    <w:rsid w:val="37B44A8D"/>
    <w:rsid w:val="38600011"/>
    <w:rsid w:val="38AE28E2"/>
    <w:rsid w:val="39124A2B"/>
    <w:rsid w:val="39994C37"/>
    <w:rsid w:val="3A7C5B1F"/>
    <w:rsid w:val="3C6201F7"/>
    <w:rsid w:val="3CE91E20"/>
    <w:rsid w:val="3D3006E0"/>
    <w:rsid w:val="43AC02EF"/>
    <w:rsid w:val="46BB1DEC"/>
    <w:rsid w:val="46C118BC"/>
    <w:rsid w:val="46E124E2"/>
    <w:rsid w:val="4C5F1FDC"/>
    <w:rsid w:val="4F2D6BB9"/>
    <w:rsid w:val="4FC8421E"/>
    <w:rsid w:val="51AC569D"/>
    <w:rsid w:val="5291786C"/>
    <w:rsid w:val="56A85411"/>
    <w:rsid w:val="575D672E"/>
    <w:rsid w:val="5BC869C9"/>
    <w:rsid w:val="5C112DEA"/>
    <w:rsid w:val="5C4C655E"/>
    <w:rsid w:val="5EE362AB"/>
    <w:rsid w:val="62A20E5E"/>
    <w:rsid w:val="63636840"/>
    <w:rsid w:val="63DA4028"/>
    <w:rsid w:val="658927B8"/>
    <w:rsid w:val="659035A2"/>
    <w:rsid w:val="68465861"/>
    <w:rsid w:val="69D8326D"/>
    <w:rsid w:val="6AF561F8"/>
    <w:rsid w:val="6D4846B4"/>
    <w:rsid w:val="6EE65454"/>
    <w:rsid w:val="704B0F71"/>
    <w:rsid w:val="72686CA6"/>
    <w:rsid w:val="72CE0815"/>
    <w:rsid w:val="72EB7C36"/>
    <w:rsid w:val="75632F99"/>
    <w:rsid w:val="756B0326"/>
    <w:rsid w:val="78B5234F"/>
    <w:rsid w:val="7A97438A"/>
    <w:rsid w:val="7D71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F346D252-755D-4BB8-9548-D6C552B78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8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bff182db-139b-4b0f-e15a-becb8fd5611c\&#31616;&#21382;&#29289;&#27969;&#27169;&#26495;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871085-4D9C-4424-9210-F6C3F1A86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简历物流模板.docx</Template>
  <TotalTime>29</TotalTime>
  <Pages>3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你一定爱笑</dc:creator>
  <cp:lastModifiedBy>xtzj</cp:lastModifiedBy>
  <cp:revision>18</cp:revision>
  <dcterms:created xsi:type="dcterms:W3CDTF">2019-03-15T08:57:00Z</dcterms:created>
  <dcterms:modified xsi:type="dcterms:W3CDTF">2019-05-17T12:58:00Z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